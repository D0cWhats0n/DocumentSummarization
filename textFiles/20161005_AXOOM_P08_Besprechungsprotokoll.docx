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EB2934">
              <w:t>52el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9316F3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FD55AF">
              <w:t>05</w:t>
            </w:r>
            <w:r w:rsidR="00054AD1">
              <w:t>.</w:t>
            </w:r>
            <w:r w:rsidR="00FD55AF">
              <w:t>10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F057F" w:rsidRDefault="005362E1" w:rsidP="00B62AEA">
            <w:pPr>
              <w:spacing w:before="120"/>
            </w:pPr>
            <w:bookmarkStart w:id="8" w:name="Participants"/>
            <w:bookmarkEnd w:id="8"/>
            <w:r w:rsidRPr="0064720A">
              <w:rPr>
                <w:u w:val="single"/>
              </w:rPr>
              <w:t>Altuntas, Olena (Axoom);</w:t>
            </w:r>
            <w:r w:rsidRPr="005F057F">
              <w:t xml:space="preserve"> Tomov, Stefan (Axoom); Vogt, Harald; </w:t>
            </w:r>
            <w:r w:rsidRPr="0064720A">
              <w:rPr>
                <w:u w:val="single"/>
              </w:rPr>
              <w:t>Mueller, Daniel (TWS);</w:t>
            </w:r>
            <w:r w:rsidRPr="005F057F">
              <w:t xml:space="preserve"> Liertz, Wolfgang; </w:t>
            </w:r>
            <w:r w:rsidRPr="0064720A">
              <w:t xml:space="preserve">Gerten, Armin (Axoom); </w:t>
            </w:r>
            <w:r w:rsidRPr="005F057F">
              <w:t xml:space="preserve">Speer, Michael; </w:t>
            </w:r>
            <w:r w:rsidRPr="005F057F">
              <w:rPr>
                <w:u w:val="single"/>
              </w:rPr>
              <w:t>Ely Gomes, Marcel</w:t>
            </w:r>
            <w:r w:rsidRPr="005F057F">
              <w:t xml:space="preserve">; Bernd, Eric (Axoom); </w:t>
            </w:r>
            <w:r w:rsidR="00B62AEA" w:rsidRPr="00E8787C">
              <w:rPr>
                <w:u w:val="single"/>
              </w:rPr>
              <w:t>Hohenöcker, Julian</w:t>
            </w:r>
            <w:r w:rsidR="005F057F">
              <w:t xml:space="preserve">; </w:t>
            </w:r>
            <w:r w:rsidR="005F057F" w:rsidRPr="00E8787C">
              <w:t>Spitznagel, Yvonne</w:t>
            </w:r>
            <w:r w:rsidR="0078468D" w:rsidRPr="005F057F">
              <w:t>;</w:t>
            </w:r>
            <w:r w:rsidR="0078468D" w:rsidRPr="0064720A">
              <w:t xml:space="preserve"> Kern, Mattanja</w:t>
            </w:r>
            <w:r w:rsidR="00AF7CA0" w:rsidRPr="005F057F">
              <w:t>; Bernd, Eric (Axoom); Gottschalck, Daniel (Axoom)</w:t>
            </w:r>
            <w:r w:rsidR="00A94A6B" w:rsidRPr="005F057F">
              <w:t xml:space="preserve">; </w:t>
            </w:r>
            <w:r w:rsidR="00A752F2" w:rsidRPr="005F057F">
              <w:t>Alam, Zeeshan</w:t>
            </w:r>
            <w:r w:rsidR="00B63174">
              <w:t>; Schulz, Oliver;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EB2934">
            <w:pPr>
              <w:spacing w:before="120"/>
            </w:pPr>
            <w:bookmarkStart w:id="9" w:name="UserPhoneExtension"/>
            <w:bookmarkEnd w:id="9"/>
            <w:r>
              <w:t>30672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C57B8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245F1B" w:rsidP="001F0397">
            <w:pPr>
              <w:spacing w:after="240"/>
              <w:rPr>
                <w:lang w:val="en-US"/>
              </w:rPr>
            </w:pPr>
            <w:bookmarkStart w:id="10" w:name="Text"/>
            <w:bookmarkEnd w:id="10"/>
            <w:r>
              <w:rPr>
                <w:lang w:val="en-US"/>
              </w:rPr>
              <w:t>1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Produktionsumgebung wird noch aufgesetzt</w:t>
            </w:r>
          </w:p>
          <w:p w:rsidR="00C57B82" w:rsidRDefault="00C57B82" w:rsidP="00C57B82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Cloudgate</w:t>
            </w:r>
            <w:proofErr w:type="spellEnd"/>
            <w:r>
              <w:t xml:space="preserve"> URL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C57B82" w:rsidP="00C57B82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B82" w:rsidRDefault="00F876C8" w:rsidP="00C57B82">
            <w:r>
              <w:t>07</w:t>
            </w:r>
            <w:r w:rsidR="00C57B82">
              <w:t>.</w:t>
            </w:r>
            <w:r>
              <w:t>10</w:t>
            </w:r>
          </w:p>
        </w:tc>
      </w:tr>
      <w:tr w:rsidR="00421278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245F1B" w:rsidP="00F876C8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FD55AF" w:rsidP="00F876C8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FD55AF" w:rsidP="00F876C8">
            <w:r>
              <w:t xml:space="preserve">TAT Einbindung </w:t>
            </w:r>
            <w:proofErr w:type="spellStart"/>
            <w:r>
              <w:t>erfolg</w:t>
            </w:r>
            <w:proofErr w:type="spellEnd"/>
            <w:r>
              <w:t xml:space="preserve"> im Rahmen des Projektes </w:t>
            </w:r>
            <w:proofErr w:type="spellStart"/>
            <w:r>
              <w:t>Vertigo</w:t>
            </w:r>
            <w:proofErr w:type="spellEnd"/>
            <w:r>
              <w:t xml:space="preserve"> (SW63)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876C8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421278" w:rsidP="00F876C8"/>
          <w:p w:rsidR="00421278" w:rsidRDefault="00421278" w:rsidP="00F876C8"/>
        </w:tc>
      </w:tr>
      <w:tr w:rsidR="00421278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Pr="00C57B82" w:rsidRDefault="00245F1B" w:rsidP="00F876C8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Default="00FD55AF" w:rsidP="00F876C8">
            <w:r>
              <w:t>I</w:t>
            </w:r>
          </w:p>
          <w:p w:rsidR="00421278" w:rsidRDefault="00421278" w:rsidP="00F876C8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Pr="00D029E5" w:rsidRDefault="00421278" w:rsidP="00DB3A95">
            <w:r>
              <w:t>SIS Vorlage-</w:t>
            </w:r>
            <w:r w:rsidR="00F876C8">
              <w:t>E-Mail</w:t>
            </w:r>
            <w:r>
              <w:t xml:space="preserve"> </w:t>
            </w:r>
            <w:r w:rsidR="00FD55AF">
              <w:t>bereits angepasst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Pr="00840DA3" w:rsidRDefault="00421278" w:rsidP="00DB3A95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278" w:rsidRPr="00840DA3" w:rsidRDefault="00421278" w:rsidP="00FD55AF"/>
        </w:tc>
      </w:tr>
      <w:tr w:rsidR="00F876C8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6C8" w:rsidRDefault="00F876C8" w:rsidP="00F876C8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6C8" w:rsidRDefault="003845B5" w:rsidP="00F876C8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6C8" w:rsidRDefault="00F876C8" w:rsidP="003D3FFD">
            <w:r>
              <w:t xml:space="preserve"> </w:t>
            </w:r>
            <w:r w:rsidR="003845B5">
              <w:t>Daniel organisiert Terminen zur Klärung folgenden Themen:</w:t>
            </w:r>
          </w:p>
          <w:p w:rsidR="003845B5" w:rsidRDefault="003845B5" w:rsidP="003845B5">
            <w:pPr>
              <w:pStyle w:val="Listenabsatz"/>
              <w:numPr>
                <w:ilvl w:val="0"/>
                <w:numId w:val="7"/>
              </w:numPr>
            </w:pPr>
            <w:r>
              <w:t>Automatisierung des Bestellungsprozesses</w:t>
            </w:r>
          </w:p>
          <w:p w:rsidR="003845B5" w:rsidRDefault="003845B5" w:rsidP="003845B5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Up</w:t>
            </w:r>
            <w:proofErr w:type="spellEnd"/>
            <w:r>
              <w:t>/</w:t>
            </w:r>
            <w:proofErr w:type="spellStart"/>
            <w:r>
              <w:t>Downgrade</w:t>
            </w:r>
            <w:proofErr w:type="spellEnd"/>
            <w:r>
              <w:t xml:space="preserve"> Prozess</w:t>
            </w:r>
          </w:p>
          <w:p w:rsidR="003845B5" w:rsidRDefault="003845B5" w:rsidP="003845B5">
            <w:pPr>
              <w:pStyle w:val="Listenabsatz"/>
              <w:numPr>
                <w:ilvl w:val="0"/>
                <w:numId w:val="7"/>
              </w:numPr>
            </w:pPr>
            <w:r>
              <w:t xml:space="preserve">Abbestellung von einer Maschine / Kündigung P08 </w:t>
            </w:r>
          </w:p>
          <w:p w:rsidR="003845B5" w:rsidRDefault="003845B5" w:rsidP="003845B5">
            <w:pPr>
              <w:pStyle w:val="Listenabsatz"/>
              <w:numPr>
                <w:ilvl w:val="0"/>
                <w:numId w:val="7"/>
              </w:numPr>
            </w:pPr>
            <w:r>
              <w:t>Senden eines Hinweises an den Kunde vor Ablauf der Lizenz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6C8" w:rsidRDefault="003845B5" w:rsidP="00DB3A95">
            <w:r>
              <w:t>Daniel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6C8" w:rsidRPr="00840DA3" w:rsidRDefault="003845B5" w:rsidP="00FD55AF">
            <w:r>
              <w:t>07.10</w:t>
            </w:r>
          </w:p>
        </w:tc>
      </w:tr>
      <w:tr w:rsidR="00D207BC" w:rsidRPr="00D207BC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BC" w:rsidRDefault="003845B5" w:rsidP="00F876C8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BC" w:rsidRDefault="00D207BC" w:rsidP="00F876C8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BC" w:rsidRPr="00D207BC" w:rsidRDefault="00D207BC" w:rsidP="00DB3A95">
            <w:pPr>
              <w:rPr>
                <w:lang w:val="en-US"/>
              </w:rPr>
            </w:pPr>
            <w:r w:rsidRPr="00D207BC">
              <w:rPr>
                <w:lang w:val="en-US"/>
              </w:rPr>
              <w:t xml:space="preserve">Kick Off </w:t>
            </w:r>
            <w:proofErr w:type="spellStart"/>
            <w:r w:rsidRPr="00D207BC">
              <w:rPr>
                <w:lang w:val="en-US"/>
              </w:rPr>
              <w:t>Termin</w:t>
            </w:r>
            <w:proofErr w:type="spellEnd"/>
            <w:r w:rsidRPr="00D207BC">
              <w:rPr>
                <w:lang w:val="en-US"/>
              </w:rPr>
              <w:t xml:space="preserve"> </w:t>
            </w:r>
            <w:proofErr w:type="spellStart"/>
            <w:r w:rsidRPr="00D207BC">
              <w:rPr>
                <w:lang w:val="en-US"/>
              </w:rPr>
              <w:t>für</w:t>
            </w:r>
            <w:proofErr w:type="spellEnd"/>
            <w:r w:rsidRPr="00D207BC">
              <w:rPr>
                <w:lang w:val="en-US"/>
              </w:rPr>
              <w:t xml:space="preserve"> P08 </w:t>
            </w:r>
            <w:proofErr w:type="spellStart"/>
            <w:r w:rsidRPr="00D207BC">
              <w:rPr>
                <w:lang w:val="en-US"/>
              </w:rPr>
              <w:t>Axoom</w:t>
            </w:r>
            <w:proofErr w:type="spellEnd"/>
            <w:r w:rsidRPr="00D207BC">
              <w:rPr>
                <w:lang w:val="en-US"/>
              </w:rPr>
              <w:t xml:space="preserve"> App</w:t>
            </w:r>
            <w:r>
              <w:rPr>
                <w:lang w:val="en-US"/>
              </w:rPr>
              <w:t xml:space="preserve"> (Lena, Armin, </w:t>
            </w:r>
            <w:proofErr w:type="spellStart"/>
            <w:r w:rsidR="00653C44">
              <w:rPr>
                <w:lang w:val="en-US"/>
              </w:rPr>
              <w:t>Mattanja</w:t>
            </w:r>
            <w:proofErr w:type="spellEnd"/>
            <w:r w:rsidR="00653C44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Thomas </w:t>
            </w:r>
            <w:proofErr w:type="spellStart"/>
            <w:r>
              <w:rPr>
                <w:lang w:val="en-US"/>
              </w:rPr>
              <w:t>Möller</w:t>
            </w:r>
            <w:proofErr w:type="spellEnd"/>
            <w:r>
              <w:rPr>
                <w:lang w:val="en-US"/>
              </w:rPr>
              <w:t>, Daniel, Wolfgang)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BC" w:rsidRPr="00D207BC" w:rsidRDefault="00D207BC" w:rsidP="00DB3A95">
            <w:pPr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7BC" w:rsidRPr="00D207BC" w:rsidRDefault="00D207BC" w:rsidP="00FD55AF">
            <w:pPr>
              <w:rPr>
                <w:lang w:val="en-US"/>
              </w:rPr>
            </w:pPr>
            <w:r>
              <w:rPr>
                <w:lang w:val="en-US"/>
              </w:rPr>
              <w:t>07.10</w:t>
            </w:r>
          </w:p>
        </w:tc>
      </w:tr>
      <w:tr w:rsidR="00FD55AF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AF" w:rsidRPr="00F876C8" w:rsidRDefault="003845B5" w:rsidP="001F0397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AF" w:rsidRDefault="00FD55AF" w:rsidP="00C57B82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AF" w:rsidRDefault="00FD55AF" w:rsidP="009E3B5D">
            <w:r>
              <w:t>Offene Punkte:</w:t>
            </w:r>
          </w:p>
          <w:p w:rsidR="00FD55AF" w:rsidRDefault="00FD55AF" w:rsidP="00FD55AF">
            <w:r>
              <w:t>1) Domain-Umzug hängt von Provider ab</w:t>
            </w:r>
          </w:p>
          <w:p w:rsidR="00FD55AF" w:rsidRDefault="00FD55AF" w:rsidP="00FD55AF">
            <w:r>
              <w:t>2) Diagnose Tool – Es könnte evtl. OWIN zu Einbindung verwendet werden</w:t>
            </w:r>
          </w:p>
          <w:p w:rsidR="00FD55AF" w:rsidRDefault="00FD55AF" w:rsidP="00FD55AF">
            <w:r>
              <w:t xml:space="preserve">3) Integration ins AXOOM-SDK auf </w:t>
            </w:r>
            <w:proofErr w:type="spellStart"/>
            <w:r>
              <w:t>Intech</w:t>
            </w:r>
            <w:proofErr w:type="spellEnd"/>
            <w:r>
              <w:t xml:space="preserve"> 2017 verschoben</w:t>
            </w:r>
          </w:p>
          <w:p w:rsidR="00245F1B" w:rsidRDefault="00245F1B" w:rsidP="00FD55AF">
            <w:r>
              <w:t xml:space="preserve">4) </w:t>
            </w:r>
            <w:proofErr w:type="spellStart"/>
            <w:r>
              <w:t>Piwik</w:t>
            </w:r>
            <w:proofErr w:type="spellEnd"/>
            <w:r>
              <w:t xml:space="preserve"> auf </w:t>
            </w:r>
            <w:proofErr w:type="spellStart"/>
            <w:r>
              <w:t>Dev</w:t>
            </w:r>
            <w:proofErr w:type="spellEnd"/>
            <w:r>
              <w:t>-Umgebung</w:t>
            </w:r>
          </w:p>
          <w:p w:rsidR="00FD55AF" w:rsidRDefault="00FD55AF" w:rsidP="00FD55AF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AF" w:rsidRDefault="00FD55AF" w:rsidP="00C57B82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5AF" w:rsidRDefault="00FD55AF" w:rsidP="00C57B82"/>
        </w:tc>
      </w:tr>
    </w:tbl>
    <w:p w:rsidR="00443030" w:rsidRPr="00B165A6" w:rsidRDefault="00443030" w:rsidP="00C82E3C"/>
    <w:sectPr w:rsidR="00443030" w:rsidRPr="00B165A6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5B5" w:rsidRDefault="003845B5">
      <w:r>
        <w:separator/>
      </w:r>
    </w:p>
  </w:endnote>
  <w:endnote w:type="continuationSeparator" w:id="0">
    <w:p w:rsidR="003845B5" w:rsidRDefault="00384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5B5" w:rsidRDefault="003845B5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5B5" w:rsidRDefault="003845B5">
      <w:r>
        <w:separator/>
      </w:r>
    </w:p>
  </w:footnote>
  <w:footnote w:type="continuationSeparator" w:id="0">
    <w:p w:rsidR="003845B5" w:rsidRDefault="003845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3845B5">
      <w:trPr>
        <w:cantSplit/>
      </w:trPr>
      <w:tc>
        <w:tcPr>
          <w:tcW w:w="1418" w:type="dxa"/>
        </w:tcPr>
        <w:p w:rsidR="003845B5" w:rsidRDefault="003845B5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3845B5" w:rsidRDefault="003845B5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3845B5" w:rsidRPr="005362E1" w:rsidRDefault="009316F3">
          <w:pPr>
            <w:spacing w:before="120"/>
          </w:pPr>
          <w:r>
            <w:fldChar w:fldCharType="begin"/>
          </w:r>
          <w:r w:rsidR="003845B5">
            <w:instrText xml:space="preserve"> REF ShortName </w:instrText>
          </w:r>
          <w:r>
            <w:fldChar w:fldCharType="separate"/>
          </w:r>
        </w:p>
        <w:p w:rsidR="003845B5" w:rsidRDefault="009316F3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845B5" w:rsidRDefault="003845B5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3845B5" w:rsidRDefault="009316F3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3845B5">
              <w:rPr>
                <w:noProof/>
              </w:rPr>
              <w:t>2</w:t>
            </w:r>
          </w:fldSimple>
          <w:r w:rsidR="003845B5">
            <w:t>/</w:t>
          </w:r>
          <w:fldSimple w:instr="NUMPAGES ">
            <w:r w:rsidR="003845B5">
              <w:rPr>
                <w:noProof/>
              </w:rPr>
              <w:t>2</w:t>
            </w:r>
          </w:fldSimple>
          <w:r w:rsidR="003845B5">
            <w:tab/>
          </w:r>
          <w:r>
            <w:fldChar w:fldCharType="begin"/>
          </w:r>
          <w:r w:rsidR="003845B5">
            <w:instrText xml:space="preserve"> REF  MinutesDate \h </w:instrText>
          </w:r>
          <w:r>
            <w:fldChar w:fldCharType="separate"/>
          </w:r>
          <w:r w:rsidR="003845B5">
            <w:t>08.06.2016</w:t>
          </w:r>
          <w:r>
            <w:fldChar w:fldCharType="end"/>
          </w:r>
        </w:p>
      </w:tc>
    </w:tr>
  </w:tbl>
  <w:p w:rsidR="003845B5" w:rsidRDefault="003845B5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3845B5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3845B5" w:rsidRDefault="003845B5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3845B5" w:rsidRDefault="003845B5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3845B5" w:rsidRDefault="003845B5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3845B5" w:rsidRDefault="003845B5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3845B5" w:rsidRDefault="003845B5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3845B5" w:rsidRDefault="003845B5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3845B5" w:rsidRDefault="003845B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9BD"/>
    <w:multiLevelType w:val="hybridMultilevel"/>
    <w:tmpl w:val="ADD8CB0E"/>
    <w:lvl w:ilvl="0" w:tplc="A08CB46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E7366"/>
    <w:multiLevelType w:val="hybridMultilevel"/>
    <w:tmpl w:val="B3ECF2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46B3B"/>
    <w:multiLevelType w:val="hybridMultilevel"/>
    <w:tmpl w:val="411C2F4C"/>
    <w:lvl w:ilvl="0" w:tplc="2004B27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26F24"/>
    <w:rsid w:val="00030AC1"/>
    <w:rsid w:val="00032577"/>
    <w:rsid w:val="00035E23"/>
    <w:rsid w:val="0004545B"/>
    <w:rsid w:val="00054AD1"/>
    <w:rsid w:val="0006149E"/>
    <w:rsid w:val="0006174B"/>
    <w:rsid w:val="000710F4"/>
    <w:rsid w:val="00077736"/>
    <w:rsid w:val="0008387F"/>
    <w:rsid w:val="000839D3"/>
    <w:rsid w:val="000915E3"/>
    <w:rsid w:val="000A6BB7"/>
    <w:rsid w:val="000B54EB"/>
    <w:rsid w:val="000C5836"/>
    <w:rsid w:val="000C66A6"/>
    <w:rsid w:val="000D303A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50ECA"/>
    <w:rsid w:val="0016021D"/>
    <w:rsid w:val="001D25A2"/>
    <w:rsid w:val="001D67FB"/>
    <w:rsid w:val="001F0397"/>
    <w:rsid w:val="00245F1B"/>
    <w:rsid w:val="0025533D"/>
    <w:rsid w:val="00256D07"/>
    <w:rsid w:val="00256F95"/>
    <w:rsid w:val="00281011"/>
    <w:rsid w:val="002A234E"/>
    <w:rsid w:val="002A3E37"/>
    <w:rsid w:val="002D1ABF"/>
    <w:rsid w:val="002D413B"/>
    <w:rsid w:val="002D4AC7"/>
    <w:rsid w:val="002E266A"/>
    <w:rsid w:val="00322E37"/>
    <w:rsid w:val="00337C35"/>
    <w:rsid w:val="003629CD"/>
    <w:rsid w:val="003746A3"/>
    <w:rsid w:val="0038266E"/>
    <w:rsid w:val="003845B5"/>
    <w:rsid w:val="00385502"/>
    <w:rsid w:val="003973D8"/>
    <w:rsid w:val="003A7C8D"/>
    <w:rsid w:val="003C00BA"/>
    <w:rsid w:val="003C3CB1"/>
    <w:rsid w:val="003D3FFD"/>
    <w:rsid w:val="003D6167"/>
    <w:rsid w:val="003E5A8F"/>
    <w:rsid w:val="003F460B"/>
    <w:rsid w:val="0041094D"/>
    <w:rsid w:val="00421278"/>
    <w:rsid w:val="00422EE6"/>
    <w:rsid w:val="0042767B"/>
    <w:rsid w:val="00434CA9"/>
    <w:rsid w:val="00441458"/>
    <w:rsid w:val="00443030"/>
    <w:rsid w:val="00444260"/>
    <w:rsid w:val="00453580"/>
    <w:rsid w:val="0045688B"/>
    <w:rsid w:val="004615DD"/>
    <w:rsid w:val="00461A20"/>
    <w:rsid w:val="004679AA"/>
    <w:rsid w:val="004728CC"/>
    <w:rsid w:val="004766A6"/>
    <w:rsid w:val="0048572F"/>
    <w:rsid w:val="004A2E6D"/>
    <w:rsid w:val="004B09CE"/>
    <w:rsid w:val="004C0BBB"/>
    <w:rsid w:val="004E1880"/>
    <w:rsid w:val="00510FCB"/>
    <w:rsid w:val="00523463"/>
    <w:rsid w:val="00535D21"/>
    <w:rsid w:val="005362E1"/>
    <w:rsid w:val="00546800"/>
    <w:rsid w:val="00561D92"/>
    <w:rsid w:val="005901E7"/>
    <w:rsid w:val="005956E0"/>
    <w:rsid w:val="00595D92"/>
    <w:rsid w:val="00597BF2"/>
    <w:rsid w:val="005B304B"/>
    <w:rsid w:val="005B5DD6"/>
    <w:rsid w:val="005C1A87"/>
    <w:rsid w:val="005C614C"/>
    <w:rsid w:val="005C7A99"/>
    <w:rsid w:val="005F057F"/>
    <w:rsid w:val="005F6103"/>
    <w:rsid w:val="00606F62"/>
    <w:rsid w:val="006371AD"/>
    <w:rsid w:val="00641B0A"/>
    <w:rsid w:val="0064720A"/>
    <w:rsid w:val="00653C44"/>
    <w:rsid w:val="00677301"/>
    <w:rsid w:val="00686760"/>
    <w:rsid w:val="006A5BB0"/>
    <w:rsid w:val="006B3233"/>
    <w:rsid w:val="006B45DE"/>
    <w:rsid w:val="006D10E9"/>
    <w:rsid w:val="006E33DC"/>
    <w:rsid w:val="006F30E0"/>
    <w:rsid w:val="007459EF"/>
    <w:rsid w:val="00764507"/>
    <w:rsid w:val="00776B7D"/>
    <w:rsid w:val="0078468D"/>
    <w:rsid w:val="007917B2"/>
    <w:rsid w:val="007B795C"/>
    <w:rsid w:val="007C6E17"/>
    <w:rsid w:val="007F3FF7"/>
    <w:rsid w:val="00801FF1"/>
    <w:rsid w:val="00805E20"/>
    <w:rsid w:val="00825A7B"/>
    <w:rsid w:val="008266DB"/>
    <w:rsid w:val="008323B0"/>
    <w:rsid w:val="008334D6"/>
    <w:rsid w:val="00835DD8"/>
    <w:rsid w:val="00842FE5"/>
    <w:rsid w:val="00851E4C"/>
    <w:rsid w:val="00867802"/>
    <w:rsid w:val="00881689"/>
    <w:rsid w:val="00884F1E"/>
    <w:rsid w:val="00892C99"/>
    <w:rsid w:val="008A316E"/>
    <w:rsid w:val="008A6922"/>
    <w:rsid w:val="008C048A"/>
    <w:rsid w:val="008C06E4"/>
    <w:rsid w:val="008C1F7C"/>
    <w:rsid w:val="008C3026"/>
    <w:rsid w:val="008D27E6"/>
    <w:rsid w:val="008D6073"/>
    <w:rsid w:val="008E3E53"/>
    <w:rsid w:val="00916551"/>
    <w:rsid w:val="00922C00"/>
    <w:rsid w:val="009231B9"/>
    <w:rsid w:val="0093014D"/>
    <w:rsid w:val="009316F3"/>
    <w:rsid w:val="0093192B"/>
    <w:rsid w:val="009503AF"/>
    <w:rsid w:val="00950DA1"/>
    <w:rsid w:val="009617AC"/>
    <w:rsid w:val="00973FD0"/>
    <w:rsid w:val="0097699A"/>
    <w:rsid w:val="009953BA"/>
    <w:rsid w:val="00997479"/>
    <w:rsid w:val="009A5BA5"/>
    <w:rsid w:val="009D0D61"/>
    <w:rsid w:val="009E3542"/>
    <w:rsid w:val="009E3B5D"/>
    <w:rsid w:val="009F036E"/>
    <w:rsid w:val="009F5C2C"/>
    <w:rsid w:val="00A065A8"/>
    <w:rsid w:val="00A20248"/>
    <w:rsid w:val="00A2407D"/>
    <w:rsid w:val="00A279B7"/>
    <w:rsid w:val="00A3388D"/>
    <w:rsid w:val="00A350B4"/>
    <w:rsid w:val="00A5027E"/>
    <w:rsid w:val="00A752F2"/>
    <w:rsid w:val="00A75562"/>
    <w:rsid w:val="00A84E9A"/>
    <w:rsid w:val="00A94A6B"/>
    <w:rsid w:val="00AB16F5"/>
    <w:rsid w:val="00AC7457"/>
    <w:rsid w:val="00AD0D17"/>
    <w:rsid w:val="00AD4421"/>
    <w:rsid w:val="00AD4715"/>
    <w:rsid w:val="00AE45E3"/>
    <w:rsid w:val="00AF7CA0"/>
    <w:rsid w:val="00B01F5D"/>
    <w:rsid w:val="00B01F7E"/>
    <w:rsid w:val="00B10632"/>
    <w:rsid w:val="00B165A6"/>
    <w:rsid w:val="00B2137F"/>
    <w:rsid w:val="00B3626C"/>
    <w:rsid w:val="00B4008C"/>
    <w:rsid w:val="00B44630"/>
    <w:rsid w:val="00B55F25"/>
    <w:rsid w:val="00B613EA"/>
    <w:rsid w:val="00B62AEA"/>
    <w:rsid w:val="00B63174"/>
    <w:rsid w:val="00B908EE"/>
    <w:rsid w:val="00B932F1"/>
    <w:rsid w:val="00B95BCF"/>
    <w:rsid w:val="00BD307E"/>
    <w:rsid w:val="00C3425B"/>
    <w:rsid w:val="00C57B82"/>
    <w:rsid w:val="00C7021F"/>
    <w:rsid w:val="00C7243A"/>
    <w:rsid w:val="00C82E3C"/>
    <w:rsid w:val="00C86D14"/>
    <w:rsid w:val="00C92A38"/>
    <w:rsid w:val="00CA43A4"/>
    <w:rsid w:val="00CA4BBB"/>
    <w:rsid w:val="00CB40E5"/>
    <w:rsid w:val="00CC208B"/>
    <w:rsid w:val="00CD0CAE"/>
    <w:rsid w:val="00CD14EF"/>
    <w:rsid w:val="00CD2E4E"/>
    <w:rsid w:val="00CE20D9"/>
    <w:rsid w:val="00CF40F7"/>
    <w:rsid w:val="00D029E5"/>
    <w:rsid w:val="00D039DB"/>
    <w:rsid w:val="00D15A03"/>
    <w:rsid w:val="00D207BC"/>
    <w:rsid w:val="00D41032"/>
    <w:rsid w:val="00D4109C"/>
    <w:rsid w:val="00D44DAB"/>
    <w:rsid w:val="00D46D85"/>
    <w:rsid w:val="00D5097A"/>
    <w:rsid w:val="00D52ACE"/>
    <w:rsid w:val="00D53D58"/>
    <w:rsid w:val="00D5490F"/>
    <w:rsid w:val="00D72A92"/>
    <w:rsid w:val="00D77494"/>
    <w:rsid w:val="00D81F80"/>
    <w:rsid w:val="00D83C97"/>
    <w:rsid w:val="00DB3A95"/>
    <w:rsid w:val="00DC415B"/>
    <w:rsid w:val="00E01555"/>
    <w:rsid w:val="00E062E9"/>
    <w:rsid w:val="00E1006E"/>
    <w:rsid w:val="00E24DD6"/>
    <w:rsid w:val="00E37B62"/>
    <w:rsid w:val="00E52CF1"/>
    <w:rsid w:val="00E64520"/>
    <w:rsid w:val="00E73916"/>
    <w:rsid w:val="00E8660C"/>
    <w:rsid w:val="00E8787C"/>
    <w:rsid w:val="00EA78FC"/>
    <w:rsid w:val="00EB2866"/>
    <w:rsid w:val="00EB2934"/>
    <w:rsid w:val="00EF5FCF"/>
    <w:rsid w:val="00F13DC7"/>
    <w:rsid w:val="00F27B10"/>
    <w:rsid w:val="00F34197"/>
    <w:rsid w:val="00F413E7"/>
    <w:rsid w:val="00F664AB"/>
    <w:rsid w:val="00F76332"/>
    <w:rsid w:val="00F843B6"/>
    <w:rsid w:val="00F876C8"/>
    <w:rsid w:val="00FC60FD"/>
    <w:rsid w:val="00FD55AF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641B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C7BB66-7EAC-4973-A967-24595A02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1</Pages>
  <Words>188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Marcel Ely Gomes</cp:lastModifiedBy>
  <cp:revision>3</cp:revision>
  <cp:lastPrinted>2005-07-06T09:48:00Z</cp:lastPrinted>
  <dcterms:created xsi:type="dcterms:W3CDTF">2016-10-05T15:31:00Z</dcterms:created>
  <dcterms:modified xsi:type="dcterms:W3CDTF">2016-10-05T15:33:00Z</dcterms:modified>
  <cp:category>internalMenu;interner Schriftverkehr;internal correspondence</cp:category>
</cp:coreProperties>
</file>