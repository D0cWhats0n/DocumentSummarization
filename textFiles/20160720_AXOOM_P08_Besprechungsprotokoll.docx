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AE45E3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032577">
              <w:t>20</w:t>
            </w:r>
            <w:r w:rsidR="0078468D">
              <w:t>.07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A94A6B">
              <w:rPr>
                <w:u w:val="single"/>
              </w:rPr>
              <w:t>Altuntas, Olena (</w:t>
            </w:r>
            <w:proofErr w:type="spellStart"/>
            <w:r w:rsidRPr="00A94A6B">
              <w:rPr>
                <w:u w:val="single"/>
              </w:rPr>
              <w:t>Axoom</w:t>
            </w:r>
            <w:proofErr w:type="spellEnd"/>
            <w:r w:rsidRPr="00A94A6B">
              <w:rPr>
                <w:u w:val="single"/>
              </w:rPr>
              <w:t>);</w:t>
            </w:r>
            <w:r w:rsidRPr="00A94A6B">
              <w:t xml:space="preserve"> </w:t>
            </w:r>
            <w:proofErr w:type="spellStart"/>
            <w:r w:rsidRPr="00A94A6B">
              <w:t>Tomov</w:t>
            </w:r>
            <w:proofErr w:type="spellEnd"/>
            <w:r w:rsidRPr="00A94A6B">
              <w:t>, Stefan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Vogt, Harald; Mueller, Daniel (TWS); </w:t>
            </w:r>
            <w:r w:rsidRPr="00A94A6B">
              <w:rPr>
                <w:u w:val="single"/>
              </w:rPr>
              <w:t>Liertz, Wolfgang;</w:t>
            </w:r>
            <w:r w:rsidRPr="00A94A6B">
              <w:t xml:space="preserve"> Gerten, Armin (</w:t>
            </w:r>
            <w:proofErr w:type="spellStart"/>
            <w:r w:rsidRPr="00A94A6B">
              <w:t>Axoom</w:t>
            </w:r>
            <w:proofErr w:type="spellEnd"/>
            <w:r w:rsidRPr="00A94A6B">
              <w:t>); Speer, Michael; Ely Gomes, Marcel; Bernd, Eric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Kern, </w:t>
            </w:r>
            <w:proofErr w:type="spellStart"/>
            <w:r w:rsidR="0078468D" w:rsidRPr="00A94A6B">
              <w:t>Mattanja</w:t>
            </w:r>
            <w:proofErr w:type="spellEnd"/>
            <w:r w:rsidR="00AF7CA0" w:rsidRPr="00A94A6B">
              <w:t>; Bernd, Eric (</w:t>
            </w:r>
            <w:proofErr w:type="spellStart"/>
            <w:r w:rsidR="00AF7CA0" w:rsidRPr="00A94A6B">
              <w:t>Axoom</w:t>
            </w:r>
            <w:proofErr w:type="spellEnd"/>
            <w:r w:rsidR="00AF7CA0" w:rsidRPr="00A94A6B">
              <w:t>); Gottschalck, Daniel (</w:t>
            </w:r>
            <w:proofErr w:type="spellStart"/>
            <w:r w:rsidR="00AF7CA0" w:rsidRPr="00A94A6B">
              <w:t>Axoom</w:t>
            </w:r>
            <w:proofErr w:type="spellEnd"/>
            <w:r w:rsidR="00AF7CA0" w:rsidRPr="00A94A6B">
              <w:t>)</w:t>
            </w:r>
            <w:r w:rsidR="00A94A6B">
              <w:t xml:space="preserve">; </w:t>
            </w:r>
            <w:r w:rsidR="00A752F2" w:rsidRPr="00A752F2">
              <w:rPr>
                <w:u w:val="single"/>
              </w:rPr>
              <w:t xml:space="preserve">Alam, </w:t>
            </w:r>
            <w:proofErr w:type="spellStart"/>
            <w:r w:rsidR="00A752F2" w:rsidRPr="00A752F2">
              <w:rPr>
                <w:u w:val="single"/>
              </w:rPr>
              <w:t>Zeeshan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44DAB" w:rsidRPr="00A94A6B" w:rsidRDefault="00032577" w:rsidP="00032577">
            <w:pPr>
              <w:rPr>
                <w:lang w:val="en-US"/>
              </w:rPr>
            </w:pPr>
            <w:r w:rsidRPr="00A94A6B">
              <w:rPr>
                <w:lang w:val="en-US"/>
              </w:rPr>
              <w:t xml:space="preserve">AXOOM </w:t>
            </w:r>
            <w:r w:rsidR="00A94A6B" w:rsidRPr="00A94A6B">
              <w:rPr>
                <w:lang w:val="en-US"/>
              </w:rPr>
              <w:t>sends an</w:t>
            </w:r>
            <w:r w:rsidRPr="00A94A6B">
              <w:rPr>
                <w:lang w:val="en-US"/>
              </w:rPr>
              <w:t xml:space="preserve"> URL </w:t>
            </w:r>
            <w:r w:rsidR="00A94A6B" w:rsidRPr="00A94A6B">
              <w:rPr>
                <w:lang w:val="en-US"/>
              </w:rPr>
              <w:t xml:space="preserve">for the </w:t>
            </w:r>
            <w:r w:rsidRPr="00A94A6B">
              <w:rPr>
                <w:lang w:val="en-US"/>
              </w:rPr>
              <w:t xml:space="preserve">Cloud Gate V3.2 </w:t>
            </w:r>
            <w:r w:rsidR="00A94A6B" w:rsidRPr="00A94A6B">
              <w:rPr>
                <w:lang w:val="en-US"/>
              </w:rPr>
              <w:t>t</w:t>
            </w:r>
            <w:r w:rsidR="00A94A6B">
              <w:rPr>
                <w:lang w:val="en-US"/>
              </w:rPr>
              <w:t>o everyone in the process</w:t>
            </w:r>
          </w:p>
          <w:p w:rsidR="00032577" w:rsidRPr="00A94A6B" w:rsidRDefault="00032577" w:rsidP="00032577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Pr="00A94A6B" w:rsidRDefault="00DC415B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Pr="003E5A8F" w:rsidRDefault="00032577" w:rsidP="003E5A8F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</w:tr>
      <w:tr w:rsidR="00E062E9" w:rsidRPr="0003257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D07" w:rsidRDefault="00032577" w:rsidP="00AF7CA0">
            <w:pPr>
              <w:rPr>
                <w:lang w:val="en-US"/>
              </w:rPr>
            </w:pPr>
            <w:proofErr w:type="spellStart"/>
            <w:r w:rsidRPr="00032577">
              <w:rPr>
                <w:lang w:val="en-US"/>
              </w:rPr>
              <w:t>Zeeshan</w:t>
            </w:r>
            <w:proofErr w:type="spellEnd"/>
            <w:r w:rsidRPr="00032577">
              <w:rPr>
                <w:lang w:val="en-US"/>
              </w:rPr>
              <w:t xml:space="preserve"> is testing the Cloud Nodes, and will update the existing Cloud Nodes </w:t>
            </w:r>
            <w:r>
              <w:rPr>
                <w:lang w:val="en-US"/>
              </w:rPr>
              <w:t xml:space="preserve">(probably </w:t>
            </w:r>
            <w:r w:rsidRPr="00032577">
              <w:rPr>
                <w:lang w:val="en-US"/>
              </w:rPr>
              <w:t>later this week</w:t>
            </w:r>
            <w:r>
              <w:rPr>
                <w:lang w:val="en-US"/>
              </w:rPr>
              <w:t>)</w:t>
            </w:r>
          </w:p>
          <w:p w:rsidR="00032577" w:rsidRPr="00032577" w:rsidRDefault="00032577" w:rsidP="00AF7CA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032577" w:rsidRDefault="00E062E9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032577" w:rsidRDefault="00E062E9">
            <w:pPr>
              <w:rPr>
                <w:lang w:val="en-US"/>
              </w:rPr>
            </w:pPr>
          </w:p>
        </w:tc>
      </w:tr>
      <w:tr w:rsidR="00D53D58" w:rsidRPr="0003257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AF7CA0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A94A6B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571" w:rsidRDefault="00032577" w:rsidP="00032577">
            <w:pPr>
              <w:rPr>
                <w:lang w:val="en-US"/>
              </w:rPr>
            </w:pPr>
            <w:r w:rsidRPr="00032577">
              <w:rPr>
                <w:lang w:val="en-US"/>
              </w:rPr>
              <w:t>There will be a w</w:t>
            </w:r>
            <w:r>
              <w:rPr>
                <w:lang w:val="en-US"/>
              </w:rPr>
              <w:t>orkshop with AXOOM, generic and TRUMPF IT to Single Sign On</w:t>
            </w:r>
          </w:p>
          <w:p w:rsidR="00032577" w:rsidRPr="00032577" w:rsidRDefault="00032577" w:rsidP="00032577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Pr="00032577" w:rsidRDefault="00A94A6B">
            <w:pPr>
              <w:rPr>
                <w:lang w:val="en-US"/>
              </w:rPr>
            </w:pPr>
            <w:r>
              <w:rPr>
                <w:lang w:val="en-US"/>
              </w:rP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032577" w:rsidRDefault="00032577">
            <w:pPr>
              <w:rPr>
                <w:lang w:val="en-US"/>
              </w:rPr>
            </w:pPr>
            <w:r>
              <w:rPr>
                <w:lang w:val="en-US"/>
              </w:rPr>
              <w:t>03.08.</w:t>
            </w:r>
          </w:p>
        </w:tc>
      </w:tr>
      <w:tr w:rsidR="001F0397" w:rsidRPr="0003257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032577" w:rsidP="00444260">
            <w:pPr>
              <w:pStyle w:val="A0"/>
              <w:rPr>
                <w:lang w:val="en-US"/>
              </w:rPr>
            </w:pPr>
            <w:r w:rsidRPr="00032577">
              <w:rPr>
                <w:lang w:val="en-US"/>
              </w:rPr>
              <w:t xml:space="preserve">For Performance Cockpit as an App the AXOOM contact is Heiko </w:t>
            </w:r>
            <w:proofErr w:type="spellStart"/>
            <w:r w:rsidRPr="00032577">
              <w:rPr>
                <w:lang w:val="en-US"/>
              </w:rPr>
              <w:t>Brandsch</w:t>
            </w:r>
            <w:proofErr w:type="spellEnd"/>
            <w:r w:rsidRPr="00032577">
              <w:rPr>
                <w:lang w:val="en-US"/>
              </w:rPr>
              <w:t xml:space="preserve"> and </w:t>
            </w:r>
            <w:proofErr w:type="spellStart"/>
            <w:r w:rsidRPr="00032577">
              <w:rPr>
                <w:lang w:val="en-US"/>
              </w:rPr>
              <w:t>Mattanja</w:t>
            </w:r>
            <w:proofErr w:type="spellEnd"/>
            <w:r w:rsidRPr="00032577">
              <w:rPr>
                <w:lang w:val="en-US"/>
              </w:rPr>
              <w:t xml:space="preserve"> Kern</w:t>
            </w:r>
          </w:p>
          <w:p w:rsidR="00032577" w:rsidRPr="00032577" w:rsidRDefault="00032577" w:rsidP="00444260">
            <w:pPr>
              <w:pStyle w:val="A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032577" w:rsidRDefault="001F0397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032577" w:rsidRDefault="001F0397" w:rsidP="001F0397">
            <w:pPr>
              <w:rPr>
                <w:lang w:val="en-US"/>
              </w:rPr>
            </w:pPr>
          </w:p>
        </w:tc>
      </w:tr>
      <w:tr w:rsidR="006B3233" w:rsidRPr="0003257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444260" w:rsidP="006B3233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444260" w:rsidP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260" w:rsidRPr="00032577" w:rsidRDefault="00032577" w:rsidP="00444260">
            <w:pPr>
              <w:pStyle w:val="A0"/>
              <w:rPr>
                <w:lang w:val="en-US"/>
              </w:rPr>
            </w:pPr>
            <w:r w:rsidRPr="00032577">
              <w:rPr>
                <w:lang w:val="en-US"/>
              </w:rPr>
              <w:t xml:space="preserve">Oliver Schulz (new colleague) will program a very simple diagnostics tool for P08; </w:t>
            </w:r>
            <w:r>
              <w:rPr>
                <w:lang w:val="en-US"/>
              </w:rPr>
              <w:t>needs help from generic in the next sprint</w:t>
            </w:r>
          </w:p>
          <w:p w:rsidR="00032577" w:rsidRPr="00032577" w:rsidRDefault="00032577" w:rsidP="00444260">
            <w:pPr>
              <w:pStyle w:val="A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032577" w:rsidRDefault="006B3233" w:rsidP="006B3233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032577" w:rsidRDefault="006B3233" w:rsidP="006B3233">
            <w:pPr>
              <w:rPr>
                <w:lang w:val="en-US"/>
              </w:rPr>
            </w:pPr>
          </w:p>
        </w:tc>
      </w:tr>
      <w:tr w:rsidR="003629CD" w:rsidRPr="00A94A6B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104E84" w:rsidP="00444260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A94A6B" w:rsidP="00444260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EE" w:rsidRDefault="00A94A6B" w:rsidP="00B55F25">
            <w:pPr>
              <w:pStyle w:val="A0"/>
              <w:rPr>
                <w:lang w:val="en-US"/>
              </w:rPr>
            </w:pPr>
            <w:r w:rsidRPr="00A94A6B">
              <w:rPr>
                <w:lang w:val="en-US"/>
              </w:rPr>
              <w:t>AXOOM will show their plans on the diagnostics tool in this meeting</w:t>
            </w:r>
          </w:p>
          <w:p w:rsidR="00A94A6B" w:rsidRDefault="00A94A6B" w:rsidP="00B55F25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Is the connection there?</w:t>
            </w:r>
          </w:p>
          <w:p w:rsidR="00A94A6B" w:rsidRDefault="00A94A6B" w:rsidP="00B55F25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Is the data coming from the machines?</w:t>
            </w:r>
          </w:p>
          <w:p w:rsidR="00A94A6B" w:rsidRDefault="00A94A6B" w:rsidP="00B55F25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Maybe configuration of machine connections?</w:t>
            </w:r>
          </w:p>
          <w:p w:rsidR="00A94A6B" w:rsidRPr="00A94A6B" w:rsidRDefault="00A94A6B" w:rsidP="00B55F25">
            <w:pPr>
              <w:pStyle w:val="A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Pr="00A94A6B" w:rsidRDefault="00A94A6B" w:rsidP="00A94A6B">
            <w:pPr>
              <w:rPr>
                <w:lang w:val="en-US"/>
              </w:rPr>
            </w:pPr>
            <w:r>
              <w:rPr>
                <w:lang w:val="en-US"/>
              </w:rP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Pr="00A94A6B" w:rsidRDefault="00A94A6B" w:rsidP="00444260">
            <w:pPr>
              <w:rPr>
                <w:lang w:val="en-US"/>
              </w:rPr>
            </w:pPr>
            <w:r>
              <w:rPr>
                <w:lang w:val="en-US"/>
              </w:rPr>
              <w:t>10.08.</w:t>
            </w:r>
          </w:p>
        </w:tc>
      </w:tr>
    </w:tbl>
    <w:p w:rsidR="00443030" w:rsidRPr="005C1A87" w:rsidRDefault="00443030" w:rsidP="00C82E3C"/>
    <w:sectPr w:rsidR="00443030" w:rsidRPr="005C1A87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88D" w:rsidRDefault="00A3388D">
      <w:r>
        <w:separator/>
      </w:r>
    </w:p>
  </w:endnote>
  <w:endnote w:type="continuationSeparator" w:id="0">
    <w:p w:rsidR="00A3388D" w:rsidRDefault="00A33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88D" w:rsidRDefault="00A3388D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88D" w:rsidRDefault="00A3388D">
      <w:r>
        <w:separator/>
      </w:r>
    </w:p>
  </w:footnote>
  <w:footnote w:type="continuationSeparator" w:id="0">
    <w:p w:rsidR="00A3388D" w:rsidRDefault="00A33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A3388D">
      <w:trPr>
        <w:cantSplit/>
      </w:trPr>
      <w:tc>
        <w:tcPr>
          <w:tcW w:w="1418" w:type="dxa"/>
        </w:tcPr>
        <w:p w:rsidR="00A3388D" w:rsidRDefault="00A3388D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A3388D" w:rsidRDefault="00A3388D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A3388D" w:rsidRPr="005362E1" w:rsidRDefault="00A3388D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A3388D" w:rsidRDefault="00A3388D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3388D" w:rsidRDefault="00A3388D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A3388D" w:rsidRDefault="00A3388D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>
              <w:rPr>
                <w:noProof/>
              </w:rPr>
              <w:t>2</w:t>
            </w:r>
          </w:fldSimple>
          <w:r>
            <w:t>/</w:t>
          </w:r>
          <w:fldSimple w:instr="NUMPAGES ">
            <w:r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A3388D" w:rsidRDefault="00A3388D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A3388D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3388D" w:rsidRDefault="00A3388D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3388D" w:rsidRDefault="00A3388D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3388D" w:rsidRDefault="00A3388D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A3388D" w:rsidRDefault="00A3388D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3388D" w:rsidRDefault="00A3388D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3388D" w:rsidRDefault="00A3388D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A3388D" w:rsidRDefault="00A3388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30AC1"/>
    <w:rsid w:val="00032577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6021D"/>
    <w:rsid w:val="001F0397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1A87"/>
    <w:rsid w:val="005C614C"/>
    <w:rsid w:val="00606F62"/>
    <w:rsid w:val="006371AD"/>
    <w:rsid w:val="00686760"/>
    <w:rsid w:val="006B3233"/>
    <w:rsid w:val="006B45DE"/>
    <w:rsid w:val="006D10E9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617AC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4715"/>
    <w:rsid w:val="00AE45E3"/>
    <w:rsid w:val="00AF7CA0"/>
    <w:rsid w:val="00B01F5D"/>
    <w:rsid w:val="00B10632"/>
    <w:rsid w:val="00B3626C"/>
    <w:rsid w:val="00B4008C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9B265-5CC0-42A7-ACE4-B113C2E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197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4</cp:revision>
  <cp:lastPrinted>2005-07-06T09:48:00Z</cp:lastPrinted>
  <dcterms:created xsi:type="dcterms:W3CDTF">2016-07-20T08:09:00Z</dcterms:created>
  <dcterms:modified xsi:type="dcterms:W3CDTF">2016-07-20T11:09:00Z</dcterms:modified>
  <cp:category>internalMenu;interner Schriftverkehr;internal correspondence</cp:category>
</cp:coreProperties>
</file>