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5362E1" w:rsidRPr="005362E1">
        <w:trPr>
          <w:cantSplit/>
        </w:trPr>
        <w:tc>
          <w:tcPr>
            <w:tcW w:w="1418" w:type="dxa"/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62E1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spacing w:before="120"/>
              <w:jc w:val="center"/>
              <w:rPr>
                <w:sz w:val="16"/>
              </w:rPr>
            </w:pPr>
            <w:r w:rsidRPr="005362E1">
              <w:rPr>
                <w:sz w:val="16"/>
              </w:rPr>
              <w:t>gemeinsam - einfach - sachlich - freundlich</w:t>
            </w:r>
          </w:p>
          <w:p w:rsidR="005362E1" w:rsidRPr="005362E1" w:rsidRDefault="005362E1">
            <w:pPr>
              <w:jc w:val="center"/>
              <w:rPr>
                <w:sz w:val="16"/>
              </w:rPr>
            </w:pPr>
            <w:r w:rsidRPr="005362E1">
              <w:rPr>
                <w:sz w:val="16"/>
              </w:rPr>
              <w:t>_____________________________________________</w:t>
            </w:r>
          </w:p>
          <w:p w:rsidR="005362E1" w:rsidRPr="005362E1" w:rsidRDefault="005362E1">
            <w:pPr>
              <w:spacing w:before="120"/>
              <w:jc w:val="center"/>
            </w:pPr>
            <w:r w:rsidRPr="005362E1">
              <w:rPr>
                <w:b/>
                <w:sz w:val="28"/>
              </w:rPr>
              <w:t>Maßnahmenliste/Besprechungsprotokoll</w:t>
            </w:r>
          </w:p>
        </w:tc>
      </w:tr>
    </w:tbl>
    <w:p w:rsidR="005362E1" w:rsidRPr="005362E1" w:rsidRDefault="005362E1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 w:rsidRPr="005362E1">
              <w:rPr>
                <w:sz w:val="16"/>
              </w:rPr>
              <w:t>Projektbezeichnung</w:t>
            </w:r>
          </w:p>
          <w:p w:rsidR="005362E1" w:rsidRPr="005362E1" w:rsidRDefault="005362E1">
            <w:pPr>
              <w:spacing w:before="120"/>
            </w:pPr>
            <w:bookmarkStart w:id="0" w:name="ProjectName"/>
            <w:bookmarkEnd w:id="0"/>
            <w:r>
              <w:t>AG P08-AXOOM</w:t>
            </w:r>
          </w:p>
          <w:p w:rsidR="005362E1" w:rsidRPr="005362E1" w:rsidRDefault="005362E1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Ordnungsbegriff</w:t>
            </w:r>
            <w:r w:rsidRPr="005362E1">
              <w:rPr>
                <w:sz w:val="16"/>
              </w:rPr>
              <w:tab/>
            </w:r>
            <w:bookmarkStart w:id="1" w:name="EvaluationGroup"/>
          </w:p>
          <w:bookmarkEnd w:id="1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Projekt/</w:t>
            </w:r>
            <w:proofErr w:type="spellStart"/>
            <w:r w:rsidRPr="005362E1">
              <w:rPr>
                <w:sz w:val="16"/>
              </w:rPr>
              <w:t>Aufgabe+Nr</w:t>
            </w:r>
            <w:proofErr w:type="spellEnd"/>
            <w:r w:rsidRPr="005362E1">
              <w:rPr>
                <w:sz w:val="16"/>
              </w:rPr>
              <w:t>.</w:t>
            </w:r>
            <w:r w:rsidRPr="005362E1">
              <w:rPr>
                <w:sz w:val="16"/>
              </w:rPr>
              <w:tab/>
            </w:r>
            <w:bookmarkStart w:id="2" w:name="ProjektNo"/>
          </w:p>
          <w:bookmarkEnd w:id="2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Bezeichnung</w:t>
            </w:r>
            <w:r w:rsidRPr="005362E1">
              <w:rPr>
                <w:sz w:val="16"/>
              </w:rPr>
              <w:tab/>
            </w:r>
            <w:bookmarkStart w:id="3" w:name="Name"/>
          </w:p>
          <w:bookmarkEnd w:id="3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Datei-Name</w:t>
            </w:r>
            <w:r w:rsidRPr="005362E1">
              <w:rPr>
                <w:sz w:val="16"/>
              </w:rPr>
              <w:tab/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1 Entwurf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>Vorlage (Diskussionspapier)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2 in Arbeit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 xml:space="preserve">Entwurf bzw. verabschiedete Version </w:t>
            </w:r>
            <w:r w:rsidRPr="005362E1">
              <w:rPr>
                <w:vanish/>
                <w:sz w:val="16"/>
              </w:rPr>
              <w:tab/>
              <w:t>wird bearbeitet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3 verabschiedet</w:t>
            </w:r>
            <w:r w:rsidRPr="005362E1">
              <w:rPr>
                <w:vanish/>
                <w:sz w:val="16"/>
              </w:rPr>
              <w:t>.=</w:t>
            </w:r>
            <w:r w:rsidRPr="005362E1">
              <w:rPr>
                <w:vanish/>
                <w:sz w:val="16"/>
              </w:rPr>
              <w:tab/>
            </w:r>
            <w:r w:rsidRPr="005362E1">
              <w:rPr>
                <w:vanish/>
                <w:sz w:val="16"/>
              </w:rPr>
              <w:tab/>
              <w:t>Abschlussdokument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Status</w:t>
            </w:r>
            <w:r w:rsidRPr="005362E1">
              <w:rPr>
                <w:sz w:val="16"/>
              </w:rPr>
              <w:tab/>
            </w:r>
            <w:bookmarkStart w:id="4" w:name="Status"/>
          </w:p>
          <w:bookmarkEnd w:id="4"/>
          <w:p w:rsidR="005362E1" w:rsidRPr="005362E1" w:rsidRDefault="005362E1"/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Kurztitel/Bezeichnung</w:t>
            </w:r>
          </w:p>
          <w:p w:rsidR="005362E1" w:rsidRPr="005362E1" w:rsidRDefault="005362E1">
            <w:pPr>
              <w:spacing w:before="120"/>
            </w:pPr>
            <w:bookmarkStart w:id="5" w:name="ShortName"/>
          </w:p>
          <w:bookmarkEnd w:id="5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Verfasser</w:t>
            </w:r>
          </w:p>
          <w:p w:rsidR="005362E1" w:rsidRPr="005362E1" w:rsidRDefault="005362E1">
            <w:pPr>
              <w:spacing w:before="120"/>
            </w:pPr>
            <w:bookmarkStart w:id="6" w:name="Author"/>
            <w:r>
              <w:t>TW5</w:t>
            </w:r>
            <w:r w:rsidR="00FA5672">
              <w:t>34li</w:t>
            </w:r>
          </w:p>
          <w:bookmarkEnd w:id="6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347"/>
              </w:tabs>
              <w:rPr>
                <w:sz w:val="16"/>
              </w:rPr>
            </w:pPr>
            <w:r w:rsidRPr="005362E1">
              <w:rPr>
                <w:sz w:val="16"/>
              </w:rPr>
              <w:t>Seite</w:t>
            </w:r>
            <w:r w:rsidRPr="005362E1">
              <w:rPr>
                <w:sz w:val="16"/>
              </w:rPr>
              <w:tab/>
              <w:t>Datum</w:t>
            </w:r>
          </w:p>
          <w:p w:rsidR="005362E1" w:rsidRPr="005362E1" w:rsidRDefault="00193A01">
            <w:pPr>
              <w:tabs>
                <w:tab w:val="left" w:pos="1347"/>
              </w:tabs>
              <w:spacing w:before="120"/>
            </w:pPr>
            <w:r>
              <w:fldChar w:fldCharType="begin"/>
            </w:r>
            <w:r w:rsidR="00131571">
              <w:instrText>PAGE \* ARABIC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>/</w:t>
            </w:r>
            <w:r>
              <w:fldChar w:fldCharType="begin"/>
            </w:r>
            <w:r w:rsidR="00131571">
              <w:instrText xml:space="preserve">NUMPAGES 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ab/>
            </w:r>
            <w:bookmarkStart w:id="7" w:name="MinutesDate"/>
            <w:r w:rsidR="00FA5672">
              <w:t>19</w:t>
            </w:r>
            <w:r w:rsidR="00054AD1">
              <w:t>.</w:t>
            </w:r>
            <w:r w:rsidR="00FD55AF">
              <w:t>10</w:t>
            </w:r>
            <w:r w:rsidR="005362E1">
              <w:t>.2016</w:t>
            </w:r>
            <w:bookmarkEnd w:id="7"/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  <w:u w:val="single"/>
              </w:rPr>
              <w:t>Teilnehmer</w:t>
            </w:r>
            <w:r w:rsidRPr="005362E1">
              <w:rPr>
                <w:sz w:val="16"/>
              </w:rPr>
              <w:t>/Verteiler</w:t>
            </w:r>
          </w:p>
          <w:p w:rsidR="005362E1" w:rsidRPr="005F057F" w:rsidRDefault="005362E1" w:rsidP="00C70A5A">
            <w:pPr>
              <w:spacing w:before="120"/>
            </w:pPr>
            <w:bookmarkStart w:id="8" w:name="Participants"/>
            <w:bookmarkEnd w:id="8"/>
            <w:r w:rsidRPr="0064720A">
              <w:rPr>
                <w:u w:val="single"/>
              </w:rPr>
              <w:t>Altuntas, Olena (Axoom);</w:t>
            </w:r>
            <w:r w:rsidRPr="005F057F">
              <w:t xml:space="preserve"> Tomov, Stefan (Axoom); Vogt, Harald; </w:t>
            </w:r>
            <w:r w:rsidRPr="0064720A">
              <w:rPr>
                <w:u w:val="single"/>
              </w:rPr>
              <w:t>Mueller, Daniel (TWS);</w:t>
            </w:r>
            <w:r w:rsidRPr="005F057F">
              <w:t xml:space="preserve"> </w:t>
            </w:r>
            <w:r w:rsidRPr="00C70A5A">
              <w:rPr>
                <w:u w:val="single"/>
              </w:rPr>
              <w:t>Liertz, Wolfgang</w:t>
            </w:r>
            <w:r w:rsidRPr="005F057F">
              <w:t xml:space="preserve">; </w:t>
            </w:r>
            <w:r w:rsidRPr="00FA5672">
              <w:rPr>
                <w:u w:val="single"/>
              </w:rPr>
              <w:t>Gerten, Armin (Axoom);</w:t>
            </w:r>
            <w:r w:rsidRPr="0064720A">
              <w:t xml:space="preserve"> </w:t>
            </w:r>
            <w:r w:rsidRPr="005F057F">
              <w:t xml:space="preserve">Speer, Michael; </w:t>
            </w:r>
            <w:r w:rsidRPr="005F057F">
              <w:rPr>
                <w:u w:val="single"/>
              </w:rPr>
              <w:t>Ely Gomes, Marcel</w:t>
            </w:r>
            <w:r w:rsidRPr="005F057F">
              <w:t xml:space="preserve">; Bernd, Eric (Axoom); </w:t>
            </w:r>
            <w:r w:rsidR="00B62AEA" w:rsidRPr="00FA5672">
              <w:t>Hohenöcker, Julian</w:t>
            </w:r>
            <w:r w:rsidR="005F057F" w:rsidRPr="00FA5672">
              <w:t>; Spitznagel, Yvonne</w:t>
            </w:r>
            <w:r w:rsidR="0078468D" w:rsidRPr="00FA5672">
              <w:t>; Kern, Mattanja</w:t>
            </w:r>
            <w:r w:rsidR="00AF7CA0" w:rsidRPr="00FA5672">
              <w:t>; Bernd, Eric (Axoom); Gottschalck, Daniel (Axoom)</w:t>
            </w:r>
            <w:r w:rsidR="00A94A6B" w:rsidRPr="00FA5672">
              <w:t xml:space="preserve">; </w:t>
            </w:r>
            <w:r w:rsidR="00A752F2" w:rsidRPr="00FA5672">
              <w:t xml:space="preserve">Alam, </w:t>
            </w:r>
            <w:proofErr w:type="spellStart"/>
            <w:r w:rsidR="00A752F2" w:rsidRPr="00FA5672">
              <w:t>Zeeshan</w:t>
            </w:r>
            <w:proofErr w:type="spellEnd"/>
            <w:r w:rsidR="00B63174" w:rsidRPr="00FA5672">
              <w:t>; Schulz, Oliver;</w:t>
            </w:r>
            <w:r w:rsidR="00C70A5A" w:rsidRPr="00FA5672">
              <w:t xml:space="preserve"> </w:t>
            </w:r>
            <w:proofErr w:type="spellStart"/>
            <w:r w:rsidR="00C70A5A" w:rsidRPr="00FA5672">
              <w:t>Futschik</w:t>
            </w:r>
            <w:proofErr w:type="spellEnd"/>
            <w:r w:rsidR="00C70A5A" w:rsidRPr="00FA5672">
              <w:t>, Sven</w:t>
            </w:r>
            <w:r w:rsidR="00C70A5A">
              <w:t xml:space="preserve">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Telefon-Durchwahl</w:t>
            </w:r>
          </w:p>
          <w:p w:rsidR="005362E1" w:rsidRPr="005362E1" w:rsidRDefault="00FA5672">
            <w:pPr>
              <w:spacing w:before="120"/>
            </w:pPr>
            <w:bookmarkStart w:id="9" w:name="UserPhoneExtension"/>
            <w:bookmarkEnd w:id="9"/>
            <w:r>
              <w:t>31926</w:t>
            </w:r>
          </w:p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proofErr w:type="spellStart"/>
            <w:r w:rsidRPr="005362E1">
              <w:rPr>
                <w:sz w:val="16"/>
              </w:rPr>
              <w:t>Nr</w:t>
            </w:r>
            <w:proofErr w:type="spellEnd"/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Aufgabe/Ergebnisse</w:t>
            </w:r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Termine</w:t>
            </w:r>
          </w:p>
        </w:tc>
      </w:tr>
      <w:tr w:rsidR="00C57B8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245F1B" w:rsidP="001F0397">
            <w:pPr>
              <w:spacing w:after="240"/>
              <w:rPr>
                <w:lang w:val="en-US"/>
              </w:rPr>
            </w:pPr>
            <w:bookmarkStart w:id="10" w:name="Text"/>
            <w:bookmarkEnd w:id="10"/>
            <w:r>
              <w:rPr>
                <w:lang w:val="en-US"/>
              </w:rPr>
              <w:t>1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BC5713" w:rsidP="00C57B82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DD581B">
            <w:r>
              <w:t>Produkti</w:t>
            </w:r>
            <w:r w:rsidR="001F67E2">
              <w:t>v</w:t>
            </w:r>
            <w:r>
              <w:t xml:space="preserve">umgebung </w:t>
            </w:r>
            <w:r w:rsidR="00BC5713">
              <w:t>ist vorbereitet, kann aber nicht in</w:t>
            </w:r>
            <w:r w:rsidR="00DD581B">
              <w:t xml:space="preserve"> Betrieb genommen werden, da die</w:t>
            </w:r>
            <w:r w:rsidR="00BC5713">
              <w:t xml:space="preserve"> </w:t>
            </w:r>
            <w:proofErr w:type="spellStart"/>
            <w:r w:rsidR="00DD581B">
              <w:t>Domaine</w:t>
            </w:r>
            <w:proofErr w:type="spellEnd"/>
            <w:r w:rsidR="00BC5713">
              <w:t xml:space="preserve"> noch nicht geklärt </w:t>
            </w:r>
            <w:r w:rsidR="00DD581B">
              <w:t>sind</w:t>
            </w:r>
            <w:r w:rsidR="00BC5713">
              <w:t>. Lena gibt Rückmeldung bis Ende der Woche.</w:t>
            </w:r>
          </w:p>
          <w:p w:rsidR="00CA6531" w:rsidRDefault="00CA6531" w:rsidP="00DD581B"/>
          <w:p w:rsidR="00CA6531" w:rsidRDefault="00CA6531" w:rsidP="00DD581B">
            <w:r>
              <w:t>Lena fragt Thorsten Löwenberg noch einmal an, sonst Florian</w:t>
            </w:r>
          </w:p>
          <w:p w:rsidR="00CC6FD9" w:rsidRDefault="00CC6FD9" w:rsidP="00DD581B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BC5713" w:rsidP="00C57B82">
            <w:r>
              <w:t>Lena</w:t>
            </w:r>
          </w:p>
          <w:p w:rsidR="00CA6531" w:rsidRDefault="00CA6531" w:rsidP="00C57B82"/>
          <w:p w:rsidR="00CA6531" w:rsidRDefault="00CA6531" w:rsidP="00C57B82"/>
          <w:p w:rsidR="00CA6531" w:rsidRDefault="00CA6531" w:rsidP="00C57B82"/>
          <w:p w:rsidR="00CA6531" w:rsidRDefault="00CA6531" w:rsidP="00C57B82"/>
          <w:p w:rsidR="00CA6531" w:rsidRDefault="00CA6531" w:rsidP="00C57B82">
            <w:r>
              <w:t>Lena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Pr="00CA6531" w:rsidRDefault="00BB514A" w:rsidP="00C57B82">
            <w:pPr>
              <w:rPr>
                <w:strike/>
              </w:rPr>
            </w:pPr>
            <w:r w:rsidRPr="00CA6531">
              <w:rPr>
                <w:strike/>
              </w:rPr>
              <w:t>14</w:t>
            </w:r>
            <w:r w:rsidR="00C57B82" w:rsidRPr="00CA6531">
              <w:rPr>
                <w:strike/>
              </w:rPr>
              <w:t>.</w:t>
            </w:r>
            <w:r w:rsidR="00F876C8" w:rsidRPr="00CA6531">
              <w:rPr>
                <w:strike/>
              </w:rPr>
              <w:t>10</w:t>
            </w:r>
            <w:r w:rsidR="00CA6531" w:rsidRPr="00CA6531">
              <w:rPr>
                <w:strike/>
              </w:rPr>
              <w:t>.</w:t>
            </w:r>
          </w:p>
          <w:p w:rsidR="00CA6531" w:rsidRDefault="00CA6531" w:rsidP="00C57B82"/>
          <w:p w:rsidR="00CA6531" w:rsidRDefault="00CA6531" w:rsidP="00C57B82"/>
          <w:p w:rsidR="00CA6531" w:rsidRDefault="00CA6531" w:rsidP="00C57B82"/>
          <w:p w:rsidR="00CA6531" w:rsidRDefault="00CA6531" w:rsidP="00C57B82"/>
          <w:p w:rsidR="00CA6531" w:rsidRDefault="00CA6531" w:rsidP="00C57B82">
            <w:r>
              <w:t>21.10.</w:t>
            </w:r>
          </w:p>
        </w:tc>
      </w:tr>
      <w:tr w:rsidR="00421278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Pr="00C57B82" w:rsidRDefault="00BC5713" w:rsidP="00F876C8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81B" w:rsidRDefault="001F67E2" w:rsidP="00F876C8">
            <w:r>
              <w:t>I</w:t>
            </w:r>
          </w:p>
          <w:p w:rsidR="00CC6FD9" w:rsidRDefault="00CC6FD9" w:rsidP="00F876C8"/>
          <w:p w:rsidR="00CC6FD9" w:rsidRDefault="00CC6FD9" w:rsidP="00F876C8"/>
          <w:p w:rsidR="00CC6FD9" w:rsidRDefault="00CC6FD9" w:rsidP="00F876C8">
            <w:r>
              <w:t>B</w:t>
            </w:r>
          </w:p>
          <w:p w:rsidR="00CC6FD9" w:rsidRDefault="00CC6FD9" w:rsidP="00F876C8"/>
          <w:p w:rsidR="00CC6FD9" w:rsidRDefault="00CC6FD9" w:rsidP="00F876C8"/>
          <w:p w:rsidR="00CC6FD9" w:rsidRDefault="00CC6FD9" w:rsidP="00F876C8"/>
          <w:p w:rsidR="00CC6FD9" w:rsidRDefault="00CC6FD9" w:rsidP="00F876C8"/>
          <w:p w:rsidR="00CC6FD9" w:rsidRDefault="00CC6FD9" w:rsidP="00F876C8"/>
          <w:p w:rsidR="00CC6FD9" w:rsidRDefault="00CC6FD9" w:rsidP="00F876C8">
            <w:r>
              <w:t>I</w:t>
            </w:r>
          </w:p>
          <w:p w:rsidR="00CC6FD9" w:rsidRDefault="00CC6FD9" w:rsidP="00F876C8"/>
          <w:p w:rsidR="00CC6FD9" w:rsidRDefault="00CC6FD9" w:rsidP="00F876C8"/>
          <w:p w:rsidR="00CC6FD9" w:rsidRDefault="00CC6FD9" w:rsidP="00F876C8"/>
          <w:p w:rsidR="00CC6FD9" w:rsidRDefault="00CC6FD9" w:rsidP="00F876C8">
            <w:r>
              <w:t>M</w:t>
            </w:r>
          </w:p>
          <w:p w:rsidR="00CC6FD9" w:rsidRDefault="00CC6FD9" w:rsidP="00F876C8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E30" w:rsidRDefault="00463C58" w:rsidP="001F67E2">
            <w:r>
              <w:t>B</w:t>
            </w:r>
            <w:r w:rsidR="001F67E2">
              <w:t>estellungsprozess Trumpf-&gt;</w:t>
            </w:r>
            <w:proofErr w:type="spellStart"/>
            <w:r w:rsidR="001F67E2">
              <w:t>Axoom</w:t>
            </w:r>
            <w:proofErr w:type="spellEnd"/>
            <w:r w:rsidR="001F67E2">
              <w:t>:</w:t>
            </w:r>
            <w:r>
              <w:t xml:space="preserve"> Bestellung von mehrere</w:t>
            </w:r>
            <w:r w:rsidR="008B379B">
              <w:t>n</w:t>
            </w:r>
            <w:r>
              <w:t xml:space="preserve"> Maschinen für einen Kunde</w:t>
            </w:r>
            <w:r w:rsidR="001F67E2">
              <w:t>n</w:t>
            </w:r>
          </w:p>
          <w:p w:rsidR="00221E30" w:rsidRDefault="00221E30" w:rsidP="00221E30">
            <w:pPr>
              <w:pStyle w:val="Listenabsatz"/>
            </w:pPr>
          </w:p>
          <w:p w:rsidR="00221E30" w:rsidRDefault="00221E30" w:rsidP="00221E30">
            <w:r>
              <w:t>Der Vorgang (SIS Bestellung) wird</w:t>
            </w:r>
            <w:r w:rsidR="00463C58">
              <w:t xml:space="preserve"> am Axoom pro Maschine gesendet, da diese bei Trumpf nach Technologien (Laser, Stanz/Kombi) behandelt wird.</w:t>
            </w:r>
          </w:p>
          <w:p w:rsidR="00CC6FD9" w:rsidRDefault="00CC6FD9" w:rsidP="00CC6FD9">
            <w:pPr>
              <w:pStyle w:val="Listenabsatz"/>
              <w:numPr>
                <w:ilvl w:val="0"/>
                <w:numId w:val="9"/>
              </w:numPr>
            </w:pPr>
            <w:r>
              <w:t>Eindeutige Zuordnung Kunde&lt;-&gt;Maschine ist die Kundennummer</w:t>
            </w:r>
          </w:p>
          <w:p w:rsidR="00221E30" w:rsidRDefault="00221E30" w:rsidP="00221E30"/>
          <w:p w:rsidR="00CC6FD9" w:rsidRDefault="001F67E2" w:rsidP="00221E30">
            <w:r>
              <w:t xml:space="preserve">Es reicht aus, den Datenbankeintrag für eine Maschine nachträglich in der </w:t>
            </w:r>
            <w:proofErr w:type="spellStart"/>
            <w:r>
              <w:t>MongoDB</w:t>
            </w:r>
            <w:proofErr w:type="spellEnd"/>
            <w:r>
              <w:t xml:space="preserve"> (</w:t>
            </w:r>
            <w:proofErr w:type="spellStart"/>
            <w:r>
              <w:t>Collection</w:t>
            </w:r>
            <w:proofErr w:type="spellEnd"/>
            <w:r>
              <w:t xml:space="preserve"> Machines) hinzuzufügen.</w:t>
            </w:r>
          </w:p>
          <w:p w:rsidR="00BC5713" w:rsidRDefault="00BC5713" w:rsidP="00DB3A95"/>
          <w:p w:rsidR="00CC6FD9" w:rsidRDefault="00CC6FD9" w:rsidP="00CC6FD9">
            <w:r>
              <w:t xml:space="preserve">Definition der </w:t>
            </w:r>
            <w:proofErr w:type="spellStart"/>
            <w:r>
              <w:t>Downgrade</w:t>
            </w:r>
            <w:proofErr w:type="spellEnd"/>
            <w:r>
              <w:t>-/Kündigungsprozesses wird demnächst diskutiert.</w:t>
            </w:r>
          </w:p>
          <w:p w:rsidR="00CC6FD9" w:rsidRPr="00D029E5" w:rsidRDefault="00CC6FD9" w:rsidP="00CC6FD9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221E30" w:rsidP="00DB3A95">
            <w:r>
              <w:t>Daniel</w:t>
            </w:r>
          </w:p>
          <w:p w:rsidR="00221E30" w:rsidRDefault="00221E30" w:rsidP="00DB3A95"/>
          <w:p w:rsidR="00221E30" w:rsidRDefault="00221E30" w:rsidP="00DB3A95"/>
          <w:p w:rsidR="00221E30" w:rsidRDefault="00CC6FD9" w:rsidP="00DB3A95">
            <w:r>
              <w:t>alle</w:t>
            </w:r>
          </w:p>
          <w:p w:rsidR="00221E30" w:rsidRDefault="00221E30" w:rsidP="00DB3A95"/>
          <w:p w:rsidR="00CC6FD9" w:rsidRDefault="00CC6FD9" w:rsidP="00DB3A95"/>
          <w:p w:rsidR="00CC6FD9" w:rsidRDefault="00CC6FD9" w:rsidP="00DB3A95"/>
          <w:p w:rsidR="00221E30" w:rsidRDefault="00221E30" w:rsidP="00DB3A95"/>
          <w:p w:rsidR="00221E30" w:rsidRDefault="00221E30" w:rsidP="00DB3A95"/>
          <w:p w:rsidR="00221E30" w:rsidRDefault="001F67E2" w:rsidP="00DB3A95">
            <w:r>
              <w:t>Wolfgang</w:t>
            </w:r>
          </w:p>
          <w:p w:rsidR="00CC6FD9" w:rsidRDefault="00CC6FD9" w:rsidP="00DB3A95"/>
          <w:p w:rsidR="00CC6FD9" w:rsidRDefault="00CC6FD9" w:rsidP="00DB3A95"/>
          <w:p w:rsidR="00CC6FD9" w:rsidRDefault="00CC6FD9" w:rsidP="00DB3A95"/>
          <w:p w:rsidR="00CC6FD9" w:rsidRPr="00840DA3" w:rsidRDefault="00CC6FD9" w:rsidP="00DB3A95">
            <w:r>
              <w:t>Daniel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FD55AF"/>
          <w:p w:rsidR="00221E30" w:rsidRDefault="00221E30" w:rsidP="00FD55AF"/>
          <w:p w:rsidR="00221E30" w:rsidRDefault="00221E30" w:rsidP="00FD55AF"/>
          <w:p w:rsidR="00221E30" w:rsidRDefault="00221E30" w:rsidP="00FD55AF"/>
          <w:p w:rsidR="001F67E2" w:rsidRDefault="001F67E2" w:rsidP="00FD55AF"/>
          <w:p w:rsidR="001F67E2" w:rsidRDefault="001F67E2" w:rsidP="00FD55AF"/>
          <w:p w:rsidR="001F67E2" w:rsidRDefault="001F67E2" w:rsidP="00FD55AF"/>
          <w:p w:rsidR="001F67E2" w:rsidRDefault="001F67E2" w:rsidP="00FD55AF"/>
          <w:p w:rsidR="001F67E2" w:rsidRDefault="001F67E2" w:rsidP="00FD55AF"/>
          <w:p w:rsidR="001F67E2" w:rsidRDefault="001F67E2" w:rsidP="00FD55AF"/>
          <w:p w:rsidR="001F67E2" w:rsidRPr="00840DA3" w:rsidRDefault="001F67E2" w:rsidP="00FD55AF"/>
        </w:tc>
      </w:tr>
      <w:tr w:rsidR="00CA6531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CA6531" w:rsidP="001F0397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CA6531" w:rsidP="00C57B82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CA6531" w:rsidP="00CA6531">
            <w:proofErr w:type="spellStart"/>
            <w:r>
              <w:t>Axoom</w:t>
            </w:r>
            <w:proofErr w:type="spellEnd"/>
            <w:r>
              <w:t xml:space="preserve"> hat bereits </w:t>
            </w:r>
            <w:proofErr w:type="spellStart"/>
            <w:r>
              <w:t>CloudGate</w:t>
            </w:r>
            <w:proofErr w:type="spellEnd"/>
            <w:r>
              <w:t xml:space="preserve"> unter der neuen Adresse eingerichtet. Eine Kundeninstanz wird testweise eingerichtet, </w:t>
            </w:r>
            <w:proofErr w:type="spellStart"/>
            <w:r>
              <w:t>ScopeID</w:t>
            </w:r>
            <w:proofErr w:type="spellEnd"/>
            <w:r>
              <w:t xml:space="preserve"> und Zugang an Marcel und Wolfgang geschickt.</w:t>
            </w:r>
          </w:p>
          <w:p w:rsidR="00CA6531" w:rsidRDefault="00CA6531" w:rsidP="00CA6531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CA6531" w:rsidP="00C57B82">
            <w:r>
              <w:t>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CA6531" w:rsidP="00C57B82">
            <w:r>
              <w:t>20.10.</w:t>
            </w:r>
          </w:p>
        </w:tc>
      </w:tr>
      <w:tr w:rsidR="00CA6531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CA6531" w:rsidP="001F0397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CA6531" w:rsidP="00C57B82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CA6531" w:rsidP="00CA6531">
            <w:r>
              <w:t>Domain-Umzug hing an Verträgen, sollte erfolgen, sobald Zertifikate eingerichtet sind.</w:t>
            </w:r>
          </w:p>
          <w:p w:rsidR="00CA6531" w:rsidRDefault="00CA6531" w:rsidP="00CA6531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CA6531" w:rsidP="00C57B82">
            <w:r>
              <w:t>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CA6531" w:rsidP="00C57B82"/>
        </w:tc>
      </w:tr>
      <w:tr w:rsidR="00CA6531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CA6531" w:rsidP="001F0397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1F67E2" w:rsidP="00C57B82">
            <w:r>
              <w:t>B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FA5672" w:rsidP="00FA5672">
            <w:r>
              <w:t>Subdomain für Kundeninstanzen wird durch Kundenn</w:t>
            </w:r>
            <w:r w:rsidR="001F67E2">
              <w:t>ummer statt Firmennamen ersetzt:</w:t>
            </w:r>
          </w:p>
          <w:p w:rsidR="001F67E2" w:rsidRDefault="001F67E2" w:rsidP="00FA5672">
            <w:r>
              <w:t>http://12345678.myaxoom.com</w:t>
            </w:r>
          </w:p>
          <w:p w:rsidR="001F67E2" w:rsidRDefault="001F67E2" w:rsidP="00FA5672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1F67E2" w:rsidP="00C57B82">
            <w:r>
              <w:t>alle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531" w:rsidRDefault="00CA6531" w:rsidP="00C57B82"/>
        </w:tc>
      </w:tr>
      <w:tr w:rsidR="001F67E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67E2" w:rsidRDefault="001F67E2" w:rsidP="001F0397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67E2" w:rsidRDefault="00AE50F8" w:rsidP="00C57B82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67E2" w:rsidRDefault="00AE50F8" w:rsidP="00AE50F8">
            <w:r>
              <w:t xml:space="preserve">AXOOM-SDK hat bereits Funktionalität für die Datenbankanbindung. </w:t>
            </w:r>
            <w:proofErr w:type="spellStart"/>
            <w:r>
              <w:t>App</w:t>
            </w:r>
            <w:proofErr w:type="spellEnd"/>
            <w:r>
              <w:t xml:space="preserve"> bringt „Wunsch“ auf Datenbank mit, bekommt vom System dann den Ort der Datenbank nach deren Einrichtung hineingereicht.</w:t>
            </w:r>
          </w:p>
          <w:p w:rsidR="00AE50F8" w:rsidRDefault="00AE50F8" w:rsidP="00AE50F8"/>
          <w:p w:rsidR="00AE50F8" w:rsidRDefault="00AE50F8" w:rsidP="00AE50F8">
            <w:proofErr w:type="spellStart"/>
            <w:r>
              <w:t>InfoHub</w:t>
            </w:r>
            <w:proofErr w:type="spellEnd"/>
            <w:r>
              <w:t>-Themen bei Andreas Frey/Stefan Dilger</w:t>
            </w:r>
          </w:p>
          <w:p w:rsidR="00AE50F8" w:rsidRDefault="00AE50F8" w:rsidP="00AE50F8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67E2" w:rsidRDefault="00AE50F8" w:rsidP="00C57B82">
            <w:r>
              <w:t>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67E2" w:rsidRDefault="001F67E2" w:rsidP="00C57B82"/>
        </w:tc>
      </w:tr>
    </w:tbl>
    <w:p w:rsidR="00443030" w:rsidRPr="00B165A6" w:rsidRDefault="00443030" w:rsidP="00C82E3C"/>
    <w:sectPr w:rsidR="00443030" w:rsidRPr="00B165A6" w:rsidSect="005362E1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FD9" w:rsidRDefault="00CC6FD9">
      <w:r>
        <w:separator/>
      </w:r>
    </w:p>
  </w:endnote>
  <w:endnote w:type="continuationSeparator" w:id="0">
    <w:p w:rsidR="00CC6FD9" w:rsidRDefault="00CC6F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FD9" w:rsidRDefault="00CC6FD9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62E1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FD9" w:rsidRDefault="00CC6FD9">
      <w:r>
        <w:separator/>
      </w:r>
    </w:p>
  </w:footnote>
  <w:footnote w:type="continuationSeparator" w:id="0">
    <w:p w:rsidR="00CC6FD9" w:rsidRDefault="00CC6F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CC6FD9">
      <w:trPr>
        <w:cantSplit/>
      </w:trPr>
      <w:tc>
        <w:tcPr>
          <w:tcW w:w="1418" w:type="dxa"/>
        </w:tcPr>
        <w:p w:rsidR="00CC6FD9" w:rsidRDefault="00CC6FD9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CC6FD9" w:rsidRDefault="00CC6FD9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CC6FD9" w:rsidRPr="005362E1" w:rsidRDefault="00CC6FD9">
          <w:pPr>
            <w:spacing w:before="120"/>
          </w:pPr>
          <w:r>
            <w:fldChar w:fldCharType="begin"/>
          </w:r>
          <w:r>
            <w:instrText xml:space="preserve"> REF ShortName </w:instrText>
          </w:r>
          <w:r>
            <w:fldChar w:fldCharType="separate"/>
          </w:r>
        </w:p>
        <w:p w:rsidR="00CC6FD9" w:rsidRDefault="00CC6FD9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6FD9" w:rsidRDefault="00CC6FD9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CC6FD9" w:rsidRDefault="00CC6FD9" w:rsidP="00AE50F8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AE50F8">
              <w:rPr>
                <w:noProof/>
              </w:rPr>
              <w:t>2</w:t>
            </w:r>
          </w:fldSimple>
          <w:r>
            <w:t>/</w:t>
          </w:r>
          <w:fldSimple w:instr="NUMPAGES ">
            <w:r w:rsidR="00AE50F8">
              <w:rPr>
                <w:noProof/>
              </w:rPr>
              <w:t>2</w:t>
            </w:r>
          </w:fldSimple>
          <w:r>
            <w:tab/>
          </w:r>
          <w:r>
            <w:fldChar w:fldCharType="begin"/>
          </w:r>
          <w:r>
            <w:instrText xml:space="preserve"> REF  MinutesDate \h </w:instrText>
          </w:r>
          <w:r>
            <w:fldChar w:fldCharType="separate"/>
          </w:r>
          <w:r>
            <w:fldChar w:fldCharType="end"/>
          </w:r>
        </w:p>
      </w:tc>
    </w:tr>
  </w:tbl>
  <w:p w:rsidR="00CC6FD9" w:rsidRDefault="00CC6FD9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CC6FD9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CC6FD9" w:rsidRDefault="00CC6FD9">
          <w:pPr>
            <w:rPr>
              <w:sz w:val="16"/>
            </w:rPr>
          </w:pPr>
          <w:proofErr w:type="spellStart"/>
          <w:r>
            <w:rPr>
              <w:sz w:val="16"/>
            </w:rPr>
            <w:t>Nr</w:t>
          </w:r>
          <w:proofErr w:type="spellEnd"/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CC6FD9" w:rsidRDefault="00CC6FD9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CC6FD9" w:rsidRDefault="00CC6FD9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CC6FD9" w:rsidRDefault="00CC6FD9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CC6FD9" w:rsidRDefault="00CC6FD9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CC6FD9" w:rsidRDefault="00CC6FD9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CC6FD9" w:rsidRDefault="00CC6FD9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69BD"/>
    <w:multiLevelType w:val="hybridMultilevel"/>
    <w:tmpl w:val="ADD8CB0E"/>
    <w:lvl w:ilvl="0" w:tplc="A08CB462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E7366"/>
    <w:multiLevelType w:val="hybridMultilevel"/>
    <w:tmpl w:val="B3ECF2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46B3B"/>
    <w:multiLevelType w:val="hybridMultilevel"/>
    <w:tmpl w:val="411C2F4C"/>
    <w:lvl w:ilvl="0" w:tplc="2004B27E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82987"/>
    <w:multiLevelType w:val="hybridMultilevel"/>
    <w:tmpl w:val="6600A198"/>
    <w:lvl w:ilvl="0" w:tplc="F116857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F7727"/>
    <w:multiLevelType w:val="hybridMultilevel"/>
    <w:tmpl w:val="06C2ADC2"/>
    <w:lvl w:ilvl="0" w:tplc="F21CE740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B27E8"/>
    <w:multiLevelType w:val="hybridMultilevel"/>
    <w:tmpl w:val="C4FA2E9A"/>
    <w:lvl w:ilvl="0" w:tplc="0F021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07656"/>
    <w:multiLevelType w:val="hybridMultilevel"/>
    <w:tmpl w:val="9F40DCEE"/>
    <w:lvl w:ilvl="0" w:tplc="31B66D60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70D47"/>
    <w:multiLevelType w:val="hybridMultilevel"/>
    <w:tmpl w:val="0E74E448"/>
    <w:lvl w:ilvl="0" w:tplc="7620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F34CF"/>
    <w:multiLevelType w:val="hybridMultilevel"/>
    <w:tmpl w:val="DAFA5B82"/>
    <w:lvl w:ilvl="0" w:tplc="51A2394E">
      <w:start w:val="2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2F"/>
    <w:rsid w:val="00004A86"/>
    <w:rsid w:val="00005D79"/>
    <w:rsid w:val="00026F24"/>
    <w:rsid w:val="00030AC1"/>
    <w:rsid w:val="00032577"/>
    <w:rsid w:val="00035E23"/>
    <w:rsid w:val="0004545B"/>
    <w:rsid w:val="00054AD1"/>
    <w:rsid w:val="0006149E"/>
    <w:rsid w:val="0006174B"/>
    <w:rsid w:val="000710F4"/>
    <w:rsid w:val="00077736"/>
    <w:rsid w:val="0008387F"/>
    <w:rsid w:val="000839D3"/>
    <w:rsid w:val="000915E3"/>
    <w:rsid w:val="000A6BB7"/>
    <w:rsid w:val="000B54EB"/>
    <w:rsid w:val="000C5836"/>
    <w:rsid w:val="000C66A6"/>
    <w:rsid w:val="000D303A"/>
    <w:rsid w:val="000D4AF2"/>
    <w:rsid w:val="000F5630"/>
    <w:rsid w:val="000F6402"/>
    <w:rsid w:val="00104E84"/>
    <w:rsid w:val="00104F82"/>
    <w:rsid w:val="001052FE"/>
    <w:rsid w:val="00107E57"/>
    <w:rsid w:val="00131571"/>
    <w:rsid w:val="00132DEE"/>
    <w:rsid w:val="00135C92"/>
    <w:rsid w:val="00137056"/>
    <w:rsid w:val="0014430E"/>
    <w:rsid w:val="00150ECA"/>
    <w:rsid w:val="0016021D"/>
    <w:rsid w:val="00193A01"/>
    <w:rsid w:val="001D25A2"/>
    <w:rsid w:val="001D67FB"/>
    <w:rsid w:val="001F0397"/>
    <w:rsid w:val="001F67E2"/>
    <w:rsid w:val="00221E30"/>
    <w:rsid w:val="00245F1B"/>
    <w:rsid w:val="0025533D"/>
    <w:rsid w:val="00256D07"/>
    <w:rsid w:val="00256F95"/>
    <w:rsid w:val="00281011"/>
    <w:rsid w:val="002A234E"/>
    <w:rsid w:val="002A3E37"/>
    <w:rsid w:val="002D1ABF"/>
    <w:rsid w:val="002D413B"/>
    <w:rsid w:val="002D4AC7"/>
    <w:rsid w:val="002E266A"/>
    <w:rsid w:val="00322E37"/>
    <w:rsid w:val="00337C35"/>
    <w:rsid w:val="003629CD"/>
    <w:rsid w:val="003746A3"/>
    <w:rsid w:val="0038266E"/>
    <w:rsid w:val="003845B5"/>
    <w:rsid w:val="00385502"/>
    <w:rsid w:val="003973D8"/>
    <w:rsid w:val="003A7C8D"/>
    <w:rsid w:val="003C00BA"/>
    <w:rsid w:val="003C3CB1"/>
    <w:rsid w:val="003D3FFD"/>
    <w:rsid w:val="003D6167"/>
    <w:rsid w:val="003E5A8F"/>
    <w:rsid w:val="003F460B"/>
    <w:rsid w:val="00403762"/>
    <w:rsid w:val="0041094D"/>
    <w:rsid w:val="00421278"/>
    <w:rsid w:val="00422EE6"/>
    <w:rsid w:val="0042767B"/>
    <w:rsid w:val="00434CA9"/>
    <w:rsid w:val="00441458"/>
    <w:rsid w:val="00443030"/>
    <w:rsid w:val="00444260"/>
    <w:rsid w:val="00453580"/>
    <w:rsid w:val="0045688B"/>
    <w:rsid w:val="004615DD"/>
    <w:rsid w:val="00461A20"/>
    <w:rsid w:val="00463C58"/>
    <w:rsid w:val="004679AA"/>
    <w:rsid w:val="004728CC"/>
    <w:rsid w:val="004766A6"/>
    <w:rsid w:val="0048572F"/>
    <w:rsid w:val="004A2E6D"/>
    <w:rsid w:val="004B09CE"/>
    <w:rsid w:val="004C0BBB"/>
    <w:rsid w:val="004E1880"/>
    <w:rsid w:val="00510FCB"/>
    <w:rsid w:val="00523463"/>
    <w:rsid w:val="00535D21"/>
    <w:rsid w:val="005362E1"/>
    <w:rsid w:val="00546800"/>
    <w:rsid w:val="00561D92"/>
    <w:rsid w:val="005901E7"/>
    <w:rsid w:val="005956E0"/>
    <w:rsid w:val="00595D92"/>
    <w:rsid w:val="00597BF2"/>
    <w:rsid w:val="005B304B"/>
    <w:rsid w:val="005B5DD6"/>
    <w:rsid w:val="005C1A87"/>
    <w:rsid w:val="005C614C"/>
    <w:rsid w:val="005C7A99"/>
    <w:rsid w:val="005F057F"/>
    <w:rsid w:val="005F6103"/>
    <w:rsid w:val="00606F62"/>
    <w:rsid w:val="006371AD"/>
    <w:rsid w:val="00641B0A"/>
    <w:rsid w:val="0064720A"/>
    <w:rsid w:val="00653C44"/>
    <w:rsid w:val="00677301"/>
    <w:rsid w:val="00686760"/>
    <w:rsid w:val="006A5BB0"/>
    <w:rsid w:val="006B3233"/>
    <w:rsid w:val="006B45DE"/>
    <w:rsid w:val="006D10E9"/>
    <w:rsid w:val="006E33DC"/>
    <w:rsid w:val="006F30E0"/>
    <w:rsid w:val="007459EF"/>
    <w:rsid w:val="00764507"/>
    <w:rsid w:val="00776B7D"/>
    <w:rsid w:val="0078468D"/>
    <w:rsid w:val="007917B2"/>
    <w:rsid w:val="007B795C"/>
    <w:rsid w:val="007C6E17"/>
    <w:rsid w:val="007D6E50"/>
    <w:rsid w:val="007F3FF7"/>
    <w:rsid w:val="00801FF1"/>
    <w:rsid w:val="00805E20"/>
    <w:rsid w:val="00825A7B"/>
    <w:rsid w:val="008266DB"/>
    <w:rsid w:val="008323B0"/>
    <w:rsid w:val="008334D6"/>
    <w:rsid w:val="00835DD8"/>
    <w:rsid w:val="00842FE5"/>
    <w:rsid w:val="00851E4C"/>
    <w:rsid w:val="00867802"/>
    <w:rsid w:val="00881689"/>
    <w:rsid w:val="00884F1E"/>
    <w:rsid w:val="00892C99"/>
    <w:rsid w:val="008A316E"/>
    <w:rsid w:val="008A6922"/>
    <w:rsid w:val="008B379B"/>
    <w:rsid w:val="008C048A"/>
    <w:rsid w:val="008C06E4"/>
    <w:rsid w:val="008C1F7C"/>
    <w:rsid w:val="008C3026"/>
    <w:rsid w:val="008D27E6"/>
    <w:rsid w:val="008D6073"/>
    <w:rsid w:val="008E3E53"/>
    <w:rsid w:val="00916551"/>
    <w:rsid w:val="00922C00"/>
    <w:rsid w:val="009231B9"/>
    <w:rsid w:val="0093014D"/>
    <w:rsid w:val="009316F3"/>
    <w:rsid w:val="0093192B"/>
    <w:rsid w:val="009503AF"/>
    <w:rsid w:val="00950DA1"/>
    <w:rsid w:val="009617AC"/>
    <w:rsid w:val="00973FD0"/>
    <w:rsid w:val="0097699A"/>
    <w:rsid w:val="009953BA"/>
    <w:rsid w:val="00997479"/>
    <w:rsid w:val="009A5BA5"/>
    <w:rsid w:val="009D0D61"/>
    <w:rsid w:val="009E3542"/>
    <w:rsid w:val="009E3B5D"/>
    <w:rsid w:val="009F036E"/>
    <w:rsid w:val="009F5C2C"/>
    <w:rsid w:val="00A065A8"/>
    <w:rsid w:val="00A20248"/>
    <w:rsid w:val="00A2407D"/>
    <w:rsid w:val="00A279B7"/>
    <w:rsid w:val="00A3388D"/>
    <w:rsid w:val="00A350B4"/>
    <w:rsid w:val="00A5027E"/>
    <w:rsid w:val="00A752F2"/>
    <w:rsid w:val="00A75562"/>
    <w:rsid w:val="00A84E9A"/>
    <w:rsid w:val="00A94A6B"/>
    <w:rsid w:val="00AB16F5"/>
    <w:rsid w:val="00AC7457"/>
    <w:rsid w:val="00AD0D17"/>
    <w:rsid w:val="00AD4421"/>
    <w:rsid w:val="00AD4715"/>
    <w:rsid w:val="00AE45E3"/>
    <w:rsid w:val="00AE50F8"/>
    <w:rsid w:val="00AF7CA0"/>
    <w:rsid w:val="00B01F5D"/>
    <w:rsid w:val="00B01F7E"/>
    <w:rsid w:val="00B10632"/>
    <w:rsid w:val="00B165A6"/>
    <w:rsid w:val="00B2137F"/>
    <w:rsid w:val="00B3626C"/>
    <w:rsid w:val="00B4008C"/>
    <w:rsid w:val="00B44630"/>
    <w:rsid w:val="00B55F25"/>
    <w:rsid w:val="00B613EA"/>
    <w:rsid w:val="00B62AEA"/>
    <w:rsid w:val="00B63174"/>
    <w:rsid w:val="00B908EE"/>
    <w:rsid w:val="00B932F1"/>
    <w:rsid w:val="00B95BCF"/>
    <w:rsid w:val="00BB514A"/>
    <w:rsid w:val="00BC5713"/>
    <w:rsid w:val="00BD307E"/>
    <w:rsid w:val="00C3425B"/>
    <w:rsid w:val="00C57B82"/>
    <w:rsid w:val="00C7021F"/>
    <w:rsid w:val="00C70A5A"/>
    <w:rsid w:val="00C7243A"/>
    <w:rsid w:val="00C82E3C"/>
    <w:rsid w:val="00C86D14"/>
    <w:rsid w:val="00C92A38"/>
    <w:rsid w:val="00CA43A4"/>
    <w:rsid w:val="00CA4BBB"/>
    <w:rsid w:val="00CA6531"/>
    <w:rsid w:val="00CB40E5"/>
    <w:rsid w:val="00CC208B"/>
    <w:rsid w:val="00CC6FD9"/>
    <w:rsid w:val="00CD0CAE"/>
    <w:rsid w:val="00CD14EF"/>
    <w:rsid w:val="00CD2E4E"/>
    <w:rsid w:val="00CE20D9"/>
    <w:rsid w:val="00CF40F7"/>
    <w:rsid w:val="00D029E5"/>
    <w:rsid w:val="00D039DB"/>
    <w:rsid w:val="00D15A03"/>
    <w:rsid w:val="00D207BC"/>
    <w:rsid w:val="00D41032"/>
    <w:rsid w:val="00D4109C"/>
    <w:rsid w:val="00D44DAB"/>
    <w:rsid w:val="00D46D85"/>
    <w:rsid w:val="00D5097A"/>
    <w:rsid w:val="00D52ACE"/>
    <w:rsid w:val="00D53D58"/>
    <w:rsid w:val="00D5490F"/>
    <w:rsid w:val="00D72A92"/>
    <w:rsid w:val="00D77494"/>
    <w:rsid w:val="00D81F80"/>
    <w:rsid w:val="00D83C97"/>
    <w:rsid w:val="00D96591"/>
    <w:rsid w:val="00DB3A95"/>
    <w:rsid w:val="00DC415B"/>
    <w:rsid w:val="00DD581B"/>
    <w:rsid w:val="00E01555"/>
    <w:rsid w:val="00E062E9"/>
    <w:rsid w:val="00E1006E"/>
    <w:rsid w:val="00E24DD6"/>
    <w:rsid w:val="00E37B62"/>
    <w:rsid w:val="00E52CF1"/>
    <w:rsid w:val="00E64520"/>
    <w:rsid w:val="00E73916"/>
    <w:rsid w:val="00E8660C"/>
    <w:rsid w:val="00E8787C"/>
    <w:rsid w:val="00EA78FC"/>
    <w:rsid w:val="00EB2866"/>
    <w:rsid w:val="00EB2934"/>
    <w:rsid w:val="00EF5FCF"/>
    <w:rsid w:val="00F13DC7"/>
    <w:rsid w:val="00F27B10"/>
    <w:rsid w:val="00F34197"/>
    <w:rsid w:val="00F41172"/>
    <w:rsid w:val="00F413E7"/>
    <w:rsid w:val="00F664AB"/>
    <w:rsid w:val="00F76332"/>
    <w:rsid w:val="00F843B6"/>
    <w:rsid w:val="00F876C8"/>
    <w:rsid w:val="00FA5672"/>
    <w:rsid w:val="00FC60FD"/>
    <w:rsid w:val="00FD55AF"/>
    <w:rsid w:val="00FF1573"/>
    <w:rsid w:val="00FF3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2C99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641B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D9715D-1521-4D0C-BCB2-D10BE397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2</Pages>
  <Words>261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Wolfgang Liertz</cp:lastModifiedBy>
  <cp:revision>4</cp:revision>
  <cp:lastPrinted>2005-07-06T09:48:00Z</cp:lastPrinted>
  <dcterms:created xsi:type="dcterms:W3CDTF">2016-10-19T08:34:00Z</dcterms:created>
  <dcterms:modified xsi:type="dcterms:W3CDTF">2016-10-19T08:51:00Z</dcterms:modified>
  <cp:category>internalMenu;interner Schriftverkehr;internal correspondence</cp:category>
</cp:coreProperties>
</file>