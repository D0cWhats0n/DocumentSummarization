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8433"/>
      </w:tblGrid>
      <w:tr w:rsidR="005362E1" w:rsidRPr="005362E1">
        <w:trPr>
          <w:cantSplit/>
        </w:trPr>
        <w:tc>
          <w:tcPr>
            <w:tcW w:w="1418" w:type="dxa"/>
          </w:tcPr>
          <w:p w:rsidR="005362E1" w:rsidRPr="005362E1" w:rsidRDefault="005362E1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  <w:r w:rsidRPr="005362E1"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5" name="Bild 1" descr="TCO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CO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spacing w:before="120"/>
              <w:jc w:val="center"/>
              <w:rPr>
                <w:sz w:val="16"/>
              </w:rPr>
            </w:pPr>
            <w:r w:rsidRPr="005362E1">
              <w:rPr>
                <w:sz w:val="16"/>
              </w:rPr>
              <w:t>gemeinsam - einfach - sachlich - freundlich</w:t>
            </w:r>
          </w:p>
          <w:p w:rsidR="005362E1" w:rsidRPr="005362E1" w:rsidRDefault="005362E1">
            <w:pPr>
              <w:jc w:val="center"/>
              <w:rPr>
                <w:sz w:val="16"/>
              </w:rPr>
            </w:pPr>
            <w:r w:rsidRPr="005362E1">
              <w:rPr>
                <w:sz w:val="16"/>
              </w:rPr>
              <w:t>_____________________________________________</w:t>
            </w:r>
          </w:p>
          <w:p w:rsidR="005362E1" w:rsidRPr="005362E1" w:rsidRDefault="005362E1">
            <w:pPr>
              <w:spacing w:before="120"/>
              <w:jc w:val="center"/>
            </w:pPr>
            <w:r w:rsidRPr="005362E1">
              <w:rPr>
                <w:b/>
                <w:sz w:val="28"/>
              </w:rPr>
              <w:t>Maßnahmenliste/Besprechungsprotokoll</w:t>
            </w:r>
          </w:p>
        </w:tc>
      </w:tr>
    </w:tbl>
    <w:p w:rsidR="005362E1" w:rsidRPr="005362E1" w:rsidRDefault="005362E1">
      <w:pPr>
        <w:tabs>
          <w:tab w:val="left" w:pos="6237"/>
          <w:tab w:val="right" w:pos="7583"/>
          <w:tab w:val="left" w:pos="9851"/>
        </w:tabs>
        <w:rPr>
          <w:sz w:val="16"/>
        </w:rPr>
      </w:pPr>
    </w:p>
    <w:tbl>
      <w:tblPr>
        <w:tblW w:w="985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94"/>
        <w:gridCol w:w="410"/>
        <w:gridCol w:w="3970"/>
        <w:gridCol w:w="1559"/>
        <w:gridCol w:w="1560"/>
        <w:gridCol w:w="1560"/>
      </w:tblGrid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r w:rsidRPr="005362E1">
              <w:rPr>
                <w:sz w:val="16"/>
              </w:rPr>
              <w:t>Projektbezeichnung</w:t>
            </w:r>
          </w:p>
          <w:p w:rsidR="005362E1" w:rsidRPr="005362E1" w:rsidRDefault="005362E1">
            <w:pPr>
              <w:spacing w:before="120"/>
            </w:pPr>
            <w:bookmarkStart w:id="0" w:name="ProjectName"/>
            <w:bookmarkEnd w:id="0"/>
            <w:r>
              <w:t>AG P08-AXOOM</w:t>
            </w:r>
          </w:p>
          <w:p w:rsidR="005362E1" w:rsidRPr="005362E1" w:rsidRDefault="005362E1">
            <w:pPr>
              <w:rPr>
                <w:sz w:val="24"/>
              </w:rPr>
            </w:pPr>
          </w:p>
        </w:tc>
        <w:tc>
          <w:tcPr>
            <w:tcW w:w="467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Ordnungsbegriff</w:t>
            </w:r>
            <w:r w:rsidRPr="005362E1">
              <w:rPr>
                <w:sz w:val="16"/>
              </w:rPr>
              <w:tab/>
            </w:r>
            <w:bookmarkStart w:id="1" w:name="EvaluationGroup"/>
          </w:p>
          <w:bookmarkEnd w:id="1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Projekt/Aufgabe+Nr.</w:t>
            </w:r>
            <w:r w:rsidRPr="005362E1">
              <w:rPr>
                <w:sz w:val="16"/>
              </w:rPr>
              <w:tab/>
            </w:r>
            <w:bookmarkStart w:id="2" w:name="ProjektNo"/>
          </w:p>
          <w:bookmarkEnd w:id="2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Bezeichnung</w:t>
            </w:r>
            <w:r w:rsidRPr="005362E1">
              <w:rPr>
                <w:sz w:val="16"/>
              </w:rPr>
              <w:tab/>
            </w:r>
            <w:bookmarkStart w:id="3" w:name="Name"/>
          </w:p>
          <w:bookmarkEnd w:id="3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Datei-Name</w:t>
            </w:r>
            <w:r w:rsidRPr="005362E1">
              <w:rPr>
                <w:sz w:val="16"/>
              </w:rPr>
              <w:tab/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1 Entwurf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>Vorlage (Diskussionspapier)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ind w:left="1418" w:hanging="1418"/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2 in Arbeit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 xml:space="preserve">Entwurf bzw. verabschiedete Version </w:t>
            </w:r>
            <w:r w:rsidRPr="005362E1">
              <w:rPr>
                <w:vanish/>
                <w:sz w:val="16"/>
              </w:rPr>
              <w:tab/>
              <w:t>wird bearbeitet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3 verabschiedet</w:t>
            </w:r>
            <w:r w:rsidRPr="005362E1">
              <w:rPr>
                <w:vanish/>
                <w:sz w:val="16"/>
              </w:rPr>
              <w:t>.=</w:t>
            </w:r>
            <w:r w:rsidRPr="005362E1">
              <w:rPr>
                <w:vanish/>
                <w:sz w:val="16"/>
              </w:rPr>
              <w:tab/>
            </w:r>
            <w:r w:rsidRPr="005362E1">
              <w:rPr>
                <w:vanish/>
                <w:sz w:val="16"/>
              </w:rPr>
              <w:tab/>
              <w:t>Abschlussdokument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</w:p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Status</w:t>
            </w:r>
            <w:r w:rsidRPr="005362E1">
              <w:rPr>
                <w:sz w:val="16"/>
              </w:rPr>
              <w:tab/>
            </w:r>
            <w:bookmarkStart w:id="4" w:name="Status"/>
          </w:p>
          <w:bookmarkEnd w:id="4"/>
          <w:p w:rsidR="005362E1" w:rsidRPr="005362E1" w:rsidRDefault="005362E1"/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Kurztitel/Bezeichnung</w:t>
            </w:r>
          </w:p>
          <w:p w:rsidR="005362E1" w:rsidRPr="005362E1" w:rsidRDefault="005362E1">
            <w:pPr>
              <w:spacing w:before="120"/>
            </w:pPr>
            <w:bookmarkStart w:id="5" w:name="ShortName"/>
          </w:p>
          <w:bookmarkEnd w:id="5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Verfasser</w:t>
            </w:r>
          </w:p>
          <w:p w:rsidR="005362E1" w:rsidRPr="005362E1" w:rsidRDefault="005362E1">
            <w:pPr>
              <w:spacing w:before="120"/>
            </w:pPr>
            <w:bookmarkStart w:id="6" w:name="Author"/>
            <w:r>
              <w:t>TW5</w:t>
            </w:r>
            <w:r w:rsidR="00AF7CA0">
              <w:t>34li</w:t>
            </w:r>
          </w:p>
          <w:bookmarkEnd w:id="6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347"/>
              </w:tabs>
              <w:rPr>
                <w:sz w:val="16"/>
              </w:rPr>
            </w:pPr>
            <w:r w:rsidRPr="005362E1">
              <w:rPr>
                <w:sz w:val="16"/>
              </w:rPr>
              <w:t>Seite</w:t>
            </w:r>
            <w:r w:rsidRPr="005362E1">
              <w:rPr>
                <w:sz w:val="16"/>
              </w:rPr>
              <w:tab/>
              <w:t>Datum</w:t>
            </w:r>
          </w:p>
          <w:p w:rsidR="005362E1" w:rsidRPr="005362E1" w:rsidRDefault="009617AC">
            <w:pPr>
              <w:tabs>
                <w:tab w:val="left" w:pos="1347"/>
              </w:tabs>
              <w:spacing w:before="120"/>
            </w:pPr>
            <w:r>
              <w:fldChar w:fldCharType="begin"/>
            </w:r>
            <w:r w:rsidR="00131571">
              <w:instrText>PAGE \* ARABIC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>/</w:t>
            </w:r>
            <w:r>
              <w:fldChar w:fldCharType="begin"/>
            </w:r>
            <w:r w:rsidR="00131571">
              <w:instrText xml:space="preserve">NUMPAGES 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ab/>
            </w:r>
            <w:bookmarkStart w:id="7" w:name="MinutesDate"/>
            <w:r w:rsidR="00AF7CA0">
              <w:t>13</w:t>
            </w:r>
            <w:r w:rsidR="0078468D">
              <w:t>.07</w:t>
            </w:r>
            <w:r w:rsidR="005362E1">
              <w:t>.2016</w:t>
            </w:r>
            <w:bookmarkEnd w:id="7"/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  <w:u w:val="single"/>
              </w:rPr>
              <w:t>Teilnehmer</w:t>
            </w:r>
            <w:r w:rsidRPr="005362E1">
              <w:rPr>
                <w:sz w:val="16"/>
              </w:rPr>
              <w:t>/Verteiler</w:t>
            </w:r>
          </w:p>
          <w:p w:rsidR="005362E1" w:rsidRPr="005362E1" w:rsidRDefault="005362E1" w:rsidP="00B62AEA">
            <w:pPr>
              <w:spacing w:before="120"/>
            </w:pPr>
            <w:bookmarkStart w:id="8" w:name="Participants"/>
            <w:bookmarkEnd w:id="8"/>
            <w:r w:rsidRPr="0078468D">
              <w:rPr>
                <w:u w:val="single"/>
              </w:rPr>
              <w:t>Altuntas, Olena (Axoom)</w:t>
            </w:r>
            <w:r w:rsidRPr="00B62AEA">
              <w:t>;</w:t>
            </w:r>
            <w:r>
              <w:t xml:space="preserve"> Tomov, Stefan (Axoom); </w:t>
            </w:r>
            <w:r w:rsidRPr="00AF7CA0">
              <w:t>Vogt, Harald</w:t>
            </w:r>
            <w:r>
              <w:t xml:space="preserve">; </w:t>
            </w:r>
            <w:r w:rsidRPr="005362E1">
              <w:rPr>
                <w:u w:val="single"/>
              </w:rPr>
              <w:t xml:space="preserve">Mueller, Daniel (TWS); Liertz, Wolfgang; </w:t>
            </w:r>
            <w:r w:rsidRPr="0078468D">
              <w:t>Gerten, Armin (Axoom);</w:t>
            </w:r>
            <w:r>
              <w:t xml:space="preserve"> Speer, Michael; </w:t>
            </w:r>
            <w:r w:rsidRPr="005362E1">
              <w:rPr>
                <w:u w:val="single"/>
              </w:rPr>
              <w:t>Ely Gomes, Marcel;</w:t>
            </w:r>
            <w:r>
              <w:t xml:space="preserve"> Bernd, Eric (Axoom); </w:t>
            </w:r>
            <w:r w:rsidR="00B62AEA" w:rsidRPr="00AF7CA0">
              <w:t>Hohenöcker, Julian</w:t>
            </w:r>
            <w:r w:rsidR="0078468D" w:rsidRPr="00AF7CA0">
              <w:t>; Kern, Mattanja</w:t>
            </w:r>
            <w:r w:rsidR="00AF7CA0">
              <w:t xml:space="preserve">; </w:t>
            </w:r>
            <w:r w:rsidR="00AF7CA0" w:rsidRPr="00AF7CA0">
              <w:rPr>
                <w:u w:val="single"/>
              </w:rPr>
              <w:t>Bernd, Eric (Axoom)</w:t>
            </w:r>
            <w:r w:rsidR="00AF7CA0">
              <w:rPr>
                <w:u w:val="single"/>
              </w:rPr>
              <w:t>; Gottschalck, Daniel (Axoom)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Telefon-Durchwahl</w:t>
            </w:r>
          </w:p>
          <w:p w:rsidR="005362E1" w:rsidRPr="005362E1" w:rsidRDefault="005362E1">
            <w:pPr>
              <w:spacing w:before="120"/>
            </w:pPr>
            <w:bookmarkStart w:id="9" w:name="UserPhoneExtension"/>
            <w:bookmarkEnd w:id="9"/>
            <w:r>
              <w:t>31926</w:t>
            </w:r>
          </w:p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276"/>
              </w:tabs>
              <w:spacing w:after="240"/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Nr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Art*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Aufgabe/Ergebnisse</w:t>
            </w:r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Bearb. durch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Termine</w:t>
            </w:r>
          </w:p>
        </w:tc>
      </w:tr>
      <w:tr w:rsidR="005362E1" w:rsidRPr="005362E1" w:rsidTr="00B01F5D">
        <w:trPr>
          <w:cantSplit/>
        </w:trPr>
        <w:tc>
          <w:tcPr>
            <w:tcW w:w="794" w:type="dxa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AF7CA0">
            <w:pPr>
              <w:pStyle w:val="Verzeichnis1"/>
              <w:tabs>
                <w:tab w:val="clear" w:pos="709"/>
                <w:tab w:val="clear" w:pos="9498"/>
              </w:tabs>
            </w:pPr>
            <w:bookmarkStart w:id="10" w:name="Text"/>
            <w:bookmarkEnd w:id="10"/>
            <w:r>
              <w:t>1</w:t>
            </w:r>
          </w:p>
        </w:tc>
        <w:tc>
          <w:tcPr>
            <w:tcW w:w="410" w:type="dxa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AF7CA0">
            <w:r>
              <w:t>I</w:t>
            </w:r>
          </w:p>
        </w:tc>
        <w:tc>
          <w:tcPr>
            <w:tcW w:w="5529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D44DAB" w:rsidRPr="005362E1" w:rsidRDefault="00AF7CA0" w:rsidP="00AF7CA0">
            <w:r>
              <w:t>Schulung C-Labs bei AXOOM: Am ersten Tag nehmen Zeeshan und Stefan Tomov teil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DC415B" w:rsidRPr="005362E1" w:rsidRDefault="00DC415B"/>
        </w:tc>
        <w:tc>
          <w:tcPr>
            <w:tcW w:w="1560" w:type="dxa"/>
            <w:tcBorders>
              <w:right w:val="single" w:sz="6" w:space="0" w:color="auto"/>
            </w:tcBorders>
          </w:tcPr>
          <w:p w:rsidR="00DC415B" w:rsidRPr="003E5A8F" w:rsidRDefault="00DC415B" w:rsidP="003E5A8F"/>
        </w:tc>
      </w:tr>
      <w:tr w:rsidR="00E062E9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2E9" w:rsidRDefault="00AF7CA0">
            <w:pPr>
              <w:spacing w:after="240"/>
            </w:pPr>
            <w:r>
              <w:t>2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2E9" w:rsidRDefault="00AF7CA0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D07" w:rsidRDefault="00AF7CA0" w:rsidP="00AF7CA0">
            <w:r>
              <w:t>Letzte Version von Performance Cockpit soll ausgerollt werden, Marcel meldet sich bei Zeeshan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2E9" w:rsidRDefault="00E062E9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2E9" w:rsidRDefault="00E062E9"/>
        </w:tc>
      </w:tr>
      <w:tr w:rsidR="00D53D58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3D58" w:rsidRPr="005362E1" w:rsidRDefault="00AF7CA0">
            <w:pPr>
              <w:spacing w:after="240"/>
            </w:pPr>
            <w:r>
              <w:t>3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3D58" w:rsidRDefault="00AF7CA0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571" w:rsidRPr="00104F82" w:rsidRDefault="00AF7CA0" w:rsidP="00444260">
            <w:r>
              <w:t xml:space="preserve">Zeeshan installiert gerade </w:t>
            </w:r>
            <w:r w:rsidR="00444260">
              <w:t xml:space="preserve">den </w:t>
            </w:r>
            <w:r>
              <w:t xml:space="preserve">Cloud </w:t>
            </w:r>
            <w:r w:rsidR="00444260">
              <w:t>Node</w:t>
            </w:r>
            <w:r>
              <w:t xml:space="preserve"> mit der C-DEngine 3.2 und meldet sich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90F" w:rsidRDefault="00D5490F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3D58" w:rsidRDefault="00D53D58"/>
        </w:tc>
      </w:tr>
      <w:tr w:rsidR="001F0397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Default="00444260" w:rsidP="001F0397">
            <w:pPr>
              <w:spacing w:after="240"/>
            </w:pPr>
            <w:r>
              <w:t>4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Default="00444260" w:rsidP="001F0397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260" w:rsidRDefault="00444260" w:rsidP="00444260">
            <w:pPr>
              <w:pStyle w:val="A0"/>
            </w:pPr>
            <w:r>
              <w:t>Integration als AXOOM-App ist für Euroblech geplant. Dokumentation „was ist AXOOM-App“ wird erstellt.</w:t>
            </w:r>
          </w:p>
          <w:p w:rsidR="00444260" w:rsidRDefault="00444260" w:rsidP="00444260">
            <w:pPr>
              <w:pStyle w:val="A0"/>
            </w:pPr>
          </w:p>
          <w:p w:rsidR="001F0397" w:rsidRDefault="00444260" w:rsidP="00444260">
            <w:pPr>
              <w:pStyle w:val="A0"/>
            </w:pPr>
            <w:r>
              <w:t>Eine erste Version ist bereits vorhanden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Default="00444260" w:rsidP="00461A20">
            <w:r>
              <w:t>Lena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Default="001F0397" w:rsidP="001F0397"/>
        </w:tc>
      </w:tr>
      <w:tr w:rsidR="006B3233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Default="00444260" w:rsidP="006B3233">
            <w:pPr>
              <w:spacing w:after="240"/>
            </w:pPr>
            <w:r>
              <w:t>5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Default="00444260" w:rsidP="006B3233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260" w:rsidRDefault="00444260" w:rsidP="00444260">
            <w:pPr>
              <w:pStyle w:val="A0"/>
            </w:pPr>
            <w:r>
              <w:t xml:space="preserve">Service-Eskalation DeviceGate </w:t>
            </w:r>
            <w:r>
              <w:sym w:font="Wingdings" w:char="F0E0"/>
            </w:r>
            <w:r>
              <w:t xml:space="preserve"> AXOOM </w:t>
            </w:r>
            <w:r>
              <w:sym w:font="Wingdings" w:char="F0E0"/>
            </w:r>
            <w:r>
              <w:t xml:space="preserve"> C-Labs noch nicht abschließend definiert.</w:t>
            </w:r>
          </w:p>
          <w:p w:rsidR="00444260" w:rsidRDefault="00444260" w:rsidP="00444260">
            <w:pPr>
              <w:pStyle w:val="A0"/>
            </w:pPr>
          </w:p>
          <w:p w:rsidR="00444260" w:rsidRDefault="00444260" w:rsidP="00444260">
            <w:pPr>
              <w:pStyle w:val="A0"/>
            </w:pPr>
            <w:r>
              <w:t>Erster Stand wurde erarbeitet unter der Annahme, dass kein Diagnosetool existiert:</w:t>
            </w:r>
          </w:p>
          <w:p w:rsidR="00444260" w:rsidRDefault="00444260" w:rsidP="00444260">
            <w:pPr>
              <w:pStyle w:val="A0"/>
            </w:pPr>
            <w:r>
              <w:t xml:space="preserve">NSC </w:t>
            </w:r>
            <w:r>
              <w:sym w:font="Wingdings" w:char="F0E0"/>
            </w:r>
            <w:r>
              <w:t xml:space="preserve"> SCC TruTops </w:t>
            </w:r>
            <w:r>
              <w:sym w:font="Wingdings" w:char="F0E0"/>
            </w:r>
            <w:r>
              <w:t xml:space="preserve"> myTRUMPF/AXOOM/DCC</w:t>
            </w:r>
          </w:p>
          <w:p w:rsidR="00444260" w:rsidRDefault="00444260" w:rsidP="00444260">
            <w:pPr>
              <w:pStyle w:val="A0"/>
            </w:pPr>
          </w:p>
          <w:p w:rsidR="00444260" w:rsidRDefault="00104E84" w:rsidP="00444260">
            <w:pPr>
              <w:pStyle w:val="A0"/>
            </w:pPr>
            <w:r>
              <w:t>Nächste Woche Abstimmung AXOOM-C-Labs zu dem Thema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Default="00444260" w:rsidP="006B3233">
            <w:r>
              <w:t>Daniel</w:t>
            </w:r>
            <w:r w:rsidR="00104E84">
              <w:t>, Thomas, Daniel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Default="006B3233" w:rsidP="006B3233"/>
        </w:tc>
      </w:tr>
      <w:tr w:rsidR="003629CD" w:rsidRPr="00B908EE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9CD" w:rsidRDefault="00104E84" w:rsidP="00444260">
            <w:pPr>
              <w:spacing w:after="240"/>
            </w:pPr>
            <w:r>
              <w:t>6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9CD" w:rsidRDefault="004E1880" w:rsidP="00444260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9CD" w:rsidRPr="00104E84" w:rsidRDefault="00104E84" w:rsidP="003629CD">
            <w:pPr>
              <w:pStyle w:val="A0"/>
              <w:rPr>
                <w:b/>
              </w:rPr>
            </w:pPr>
            <w:r w:rsidRPr="00104E84">
              <w:rPr>
                <w:b/>
              </w:rPr>
              <w:t>Factory Gate</w:t>
            </w:r>
          </w:p>
          <w:p w:rsidR="00104E84" w:rsidRDefault="00104E84" w:rsidP="003629CD">
            <w:pPr>
              <w:pStyle w:val="A0"/>
            </w:pPr>
            <w:r>
              <w:t>Technische Machbarkeit wird gerade von Marcel überprüft</w:t>
            </w:r>
          </w:p>
          <w:p w:rsidR="00104E84" w:rsidRDefault="00104E84" w:rsidP="003629CD">
            <w:pPr>
              <w:pStyle w:val="A0"/>
            </w:pPr>
          </w:p>
          <w:p w:rsidR="00104E84" w:rsidRDefault="00104E84" w:rsidP="00104E84">
            <w:pPr>
              <w:pStyle w:val="A0"/>
            </w:pPr>
            <w:r>
              <w:t>Bei AXOOM ist Armin mit Chris an dem Thema dran, nicht höchste Priorität</w:t>
            </w:r>
          </w:p>
          <w:p w:rsidR="00104E84" w:rsidRDefault="00104E84" w:rsidP="00104E84">
            <w:pPr>
              <w:pStyle w:val="A0"/>
            </w:pPr>
          </w:p>
          <w:p w:rsidR="00104E84" w:rsidRDefault="00104E84" w:rsidP="00104E84">
            <w:pPr>
              <w:pStyle w:val="A0"/>
            </w:pPr>
            <w:r>
              <w:t>Factory Gate bekommt Diagnosetool-Plugin mit Sicht auf das gesamte Mesh</w:t>
            </w:r>
          </w:p>
          <w:p w:rsidR="00B908EE" w:rsidRDefault="00B908EE" w:rsidP="00104E84">
            <w:pPr>
              <w:pStyle w:val="A0"/>
            </w:pPr>
          </w:p>
          <w:p w:rsidR="00B908EE" w:rsidRDefault="00B908EE" w:rsidP="00104E84">
            <w:pPr>
              <w:pStyle w:val="A0"/>
            </w:pPr>
            <w:r>
              <w:t xml:space="preserve">Maschine direkt </w:t>
            </w:r>
            <w:r>
              <w:sym w:font="Wingdings" w:char="F0E0"/>
            </w:r>
            <w:r>
              <w:t xml:space="preserve"> Factory Gate </w:t>
            </w:r>
            <w:r>
              <w:sym w:font="Wingdings" w:char="F0E0"/>
            </w:r>
            <w:r>
              <w:t xml:space="preserve"> Cloud Gate läuft bei TLS</w:t>
            </w:r>
          </w:p>
          <w:p w:rsidR="00B908EE" w:rsidRDefault="00B908EE" w:rsidP="00104E84">
            <w:pPr>
              <w:pStyle w:val="A0"/>
            </w:pPr>
          </w:p>
          <w:p w:rsidR="00B908EE" w:rsidRPr="00B908EE" w:rsidRDefault="00B55F25" w:rsidP="00B55F25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 xml:space="preserve">Prozess für </w:t>
            </w:r>
            <w:r w:rsidR="00B908EE" w:rsidRPr="00B908EE">
              <w:rPr>
                <w:lang w:val="en-US"/>
              </w:rPr>
              <w:t xml:space="preserve">Device Gate </w:t>
            </w:r>
            <w:r w:rsidR="00B908EE">
              <w:sym w:font="Wingdings" w:char="F0E0"/>
            </w:r>
            <w:r w:rsidR="00B908EE" w:rsidRPr="00B908EE">
              <w:rPr>
                <w:lang w:val="en-US"/>
              </w:rPr>
              <w:t xml:space="preserve"> Factory Gate </w:t>
            </w:r>
            <w:r w:rsidR="00B908EE">
              <w:sym w:font="Wingdings" w:char="F0E0"/>
            </w:r>
            <w:r w:rsidR="00B908EE" w:rsidRPr="00B908EE">
              <w:rPr>
                <w:lang w:val="en-US"/>
              </w:rPr>
              <w:t xml:space="preserve"> Cloud</w:t>
            </w:r>
            <w:r>
              <w:rPr>
                <w:lang w:val="en-US"/>
              </w:rPr>
              <w:t> </w:t>
            </w:r>
            <w:r w:rsidR="00B908EE" w:rsidRPr="00B908EE">
              <w:rPr>
                <w:lang w:val="en-US"/>
              </w:rPr>
              <w:t xml:space="preserve">Gate </w:t>
            </w:r>
            <w:r>
              <w:rPr>
                <w:lang w:val="en-US"/>
              </w:rPr>
              <w:t>noch nicht vorhanden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9CD" w:rsidRPr="00B908EE" w:rsidRDefault="003629CD" w:rsidP="003629CD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9CD" w:rsidRPr="00B908EE" w:rsidRDefault="003629CD" w:rsidP="00444260">
            <w:pPr>
              <w:rPr>
                <w:lang w:val="en-US"/>
              </w:rPr>
            </w:pPr>
          </w:p>
        </w:tc>
      </w:tr>
      <w:tr w:rsidR="006B3233" w:rsidRPr="005C1A8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Pr="00B908EE" w:rsidRDefault="00B55F25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Pr="00B908EE" w:rsidRDefault="006B3233">
            <w:pPr>
              <w:rPr>
                <w:lang w:val="en-US"/>
              </w:rPr>
            </w:pP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Default="00B55F25" w:rsidP="00AD4715">
            <w:pPr>
              <w:rPr>
                <w:lang w:val="en-US"/>
              </w:rPr>
            </w:pPr>
            <w:r>
              <w:rPr>
                <w:lang w:val="en-US"/>
              </w:rPr>
              <w:t>Testkundeninstallation Sykatec mit Factory Gate</w:t>
            </w:r>
          </w:p>
          <w:p w:rsidR="005C1A87" w:rsidRPr="005C1A87" w:rsidRDefault="005C1A87" w:rsidP="00AD4715">
            <w:r w:rsidRPr="005C1A87">
              <w:t>Wolfgang schickt Anfrage an Daniel, Lena und Florian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Pr="005C1A87" w:rsidRDefault="005C1A87">
            <w:r>
              <w:t>Wolfgang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Pr="005C1A87" w:rsidRDefault="005C1A87">
            <w:r>
              <w:t>heute</w:t>
            </w:r>
          </w:p>
        </w:tc>
      </w:tr>
      <w:tr w:rsidR="00104F82" w:rsidRPr="005C1A8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Pr="005C1A87" w:rsidRDefault="005C1A87">
            <w:pPr>
              <w:spacing w:after="240"/>
            </w:pPr>
            <w:r>
              <w:lastRenderedPageBreak/>
              <w:t>8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Pr="005C1A87" w:rsidRDefault="005C1A87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Pr="005C1A87" w:rsidRDefault="005C1A87" w:rsidP="00104F82">
            <w:r>
              <w:t>Diagnosetool-Anforderungen werden von Vilma gesammelt</w:t>
            </w:r>
            <w:r w:rsidR="008334D6">
              <w:t>, weitere Abstimmungen mit ihr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Pr="005C1A87" w:rsidRDefault="00104F82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Pr="005C1A87" w:rsidRDefault="00104F82"/>
        </w:tc>
      </w:tr>
      <w:tr w:rsidR="001F0397" w:rsidRPr="005C1A8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Pr="005C1A87" w:rsidRDefault="008334D6" w:rsidP="001F0397">
            <w:pPr>
              <w:spacing w:after="240"/>
            </w:pPr>
            <w:r>
              <w:t>9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Pr="005C1A87" w:rsidRDefault="008334D6" w:rsidP="001F0397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Pr="005C1A87" w:rsidRDefault="008334D6" w:rsidP="008334D6">
            <w:r>
              <w:t>Getrennt davon: AXOOM plant ein Produkt zu Diagnosezwecken, das ggf. auch verkauft werden kann. Entwicklung und Anforderungen in Klärung.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Pr="005C1A87" w:rsidRDefault="008334D6" w:rsidP="001F0397">
            <w:r>
              <w:t>Lena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Pr="005C1A87" w:rsidRDefault="001F0397" w:rsidP="001F0397"/>
        </w:tc>
      </w:tr>
      <w:tr w:rsidR="00104F82" w:rsidRPr="005C1A8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Pr="005C1A87" w:rsidRDefault="00104F82" w:rsidP="00104F82">
            <w:pPr>
              <w:spacing w:after="240"/>
            </w:pP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Pr="005C1A87" w:rsidRDefault="00104F82" w:rsidP="00104F82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6D14" w:rsidRPr="005C1A87" w:rsidRDefault="00C86D14" w:rsidP="00104F82">
            <w:pPr>
              <w:pStyle w:val="A0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Pr="005C1A87" w:rsidRDefault="00104F82" w:rsidP="00104F82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Pr="005C1A87" w:rsidRDefault="00104F82" w:rsidP="00104F82"/>
        </w:tc>
      </w:tr>
    </w:tbl>
    <w:p w:rsidR="00443030" w:rsidRPr="005C1A87" w:rsidRDefault="00443030" w:rsidP="00C82E3C"/>
    <w:sectPr w:rsidR="00443030" w:rsidRPr="005C1A87" w:rsidSect="005362E1">
      <w:headerReference w:type="default" r:id="rId9"/>
      <w:footerReference w:type="first" r:id="rId10"/>
      <w:pgSz w:w="11907" w:h="16839" w:code="9"/>
      <w:pgMar w:top="567" w:right="1134" w:bottom="1134" w:left="1247" w:header="720" w:footer="54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A87" w:rsidRDefault="005C1A87">
      <w:r>
        <w:separator/>
      </w:r>
    </w:p>
  </w:endnote>
  <w:endnote w:type="continuationSeparator" w:id="0">
    <w:p w:rsidR="005C1A87" w:rsidRDefault="005C1A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A87" w:rsidRDefault="005C1A87">
    <w:pPr>
      <w:pStyle w:val="Fuzeile"/>
      <w:tabs>
        <w:tab w:val="clear" w:pos="4819"/>
        <w:tab w:val="clear" w:pos="9071"/>
        <w:tab w:val="left" w:pos="284"/>
      </w:tabs>
      <w:rPr>
        <w:sz w:val="12"/>
      </w:rPr>
    </w:pPr>
    <w:r w:rsidRPr="005362E1">
      <w:rPr>
        <w:sz w:val="12"/>
      </w:rPr>
      <w:tab/>
      <w:t>* M = Maßnahme, B = Beschluss, I = Information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A87" w:rsidRDefault="005C1A87">
      <w:r>
        <w:separator/>
      </w:r>
    </w:p>
  </w:footnote>
  <w:footnote w:type="continuationSeparator" w:id="0">
    <w:p w:rsidR="005C1A87" w:rsidRDefault="005C1A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1418"/>
      <w:gridCol w:w="6165"/>
      <w:gridCol w:w="2268"/>
    </w:tblGrid>
    <w:tr w:rsidR="005C1A87">
      <w:trPr>
        <w:cantSplit/>
      </w:trPr>
      <w:tc>
        <w:tcPr>
          <w:tcW w:w="1418" w:type="dxa"/>
        </w:tcPr>
        <w:p w:rsidR="005C1A87" w:rsidRDefault="005C1A87">
          <w:r>
            <w:rPr>
              <w:noProof/>
            </w:rPr>
            <w:drawing>
              <wp:inline distT="0" distB="0" distL="0" distR="0">
                <wp:extent cx="590550" cy="542925"/>
                <wp:effectExtent l="19050" t="0" r="0" b="0"/>
                <wp:docPr id="6" name="Bild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8327" b="88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5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5C1A87" w:rsidRDefault="005C1A87">
          <w:pPr>
            <w:rPr>
              <w:sz w:val="16"/>
            </w:rPr>
          </w:pPr>
          <w:r>
            <w:rPr>
              <w:sz w:val="16"/>
            </w:rPr>
            <w:t>Kurztitel/Bezeichnung</w:t>
          </w:r>
        </w:p>
        <w:p w:rsidR="005C1A87" w:rsidRPr="005362E1" w:rsidRDefault="005C1A87">
          <w:pPr>
            <w:spacing w:before="120"/>
          </w:pPr>
          <w:r>
            <w:fldChar w:fldCharType="begin"/>
          </w:r>
          <w:r>
            <w:instrText xml:space="preserve"> REF ShortName </w:instrText>
          </w:r>
          <w:r>
            <w:fldChar w:fldCharType="separate"/>
          </w:r>
        </w:p>
        <w:p w:rsidR="005C1A87" w:rsidRDefault="005C1A87">
          <w:pPr>
            <w:spacing w:before="120"/>
          </w:pPr>
          <w:r>
            <w:fldChar w:fldCharType="end"/>
          </w: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C1A87" w:rsidRDefault="005C1A87">
          <w:pPr>
            <w:tabs>
              <w:tab w:val="left" w:pos="781"/>
            </w:tabs>
            <w:rPr>
              <w:sz w:val="16"/>
            </w:rPr>
          </w:pPr>
          <w:r>
            <w:rPr>
              <w:sz w:val="16"/>
            </w:rPr>
            <w:t>Seite</w:t>
          </w:r>
          <w:r>
            <w:rPr>
              <w:sz w:val="16"/>
            </w:rPr>
            <w:tab/>
            <w:t>Datum</w:t>
          </w:r>
        </w:p>
        <w:p w:rsidR="005C1A87" w:rsidRDefault="005C1A87" w:rsidP="00B4008C">
          <w:pPr>
            <w:tabs>
              <w:tab w:val="left" w:pos="781"/>
            </w:tabs>
            <w:spacing w:before="120"/>
            <w:rPr>
              <w:sz w:val="16"/>
            </w:rPr>
          </w:pPr>
          <w:fldSimple w:instr="PAGE \* ARABIC">
            <w:r w:rsidR="004E1880">
              <w:rPr>
                <w:noProof/>
              </w:rPr>
              <w:t>2</w:t>
            </w:r>
          </w:fldSimple>
          <w:r>
            <w:t>/</w:t>
          </w:r>
          <w:fldSimple w:instr="NUMPAGES ">
            <w:r w:rsidR="004E1880">
              <w:rPr>
                <w:noProof/>
              </w:rPr>
              <w:t>2</w:t>
            </w:r>
          </w:fldSimple>
          <w:r>
            <w:tab/>
          </w:r>
          <w:r>
            <w:fldChar w:fldCharType="begin"/>
          </w:r>
          <w:r>
            <w:instrText xml:space="preserve"> REF  MinutesDate \h </w:instrText>
          </w:r>
          <w:r>
            <w:fldChar w:fldCharType="separate"/>
          </w:r>
          <w:r>
            <w:t>08.06.2016</w:t>
          </w:r>
          <w:r>
            <w:fldChar w:fldCharType="end"/>
          </w:r>
        </w:p>
      </w:tc>
    </w:tr>
  </w:tbl>
  <w:p w:rsidR="005C1A87" w:rsidRDefault="005C1A87"/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794"/>
      <w:gridCol w:w="397"/>
      <w:gridCol w:w="5542"/>
      <w:gridCol w:w="1560"/>
      <w:gridCol w:w="1560"/>
    </w:tblGrid>
    <w:tr w:rsidR="005C1A87">
      <w:trPr>
        <w:cantSplit/>
      </w:trPr>
      <w:tc>
        <w:tcPr>
          <w:tcW w:w="79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5C1A87" w:rsidRDefault="005C1A87">
          <w:pPr>
            <w:rPr>
              <w:sz w:val="16"/>
            </w:rPr>
          </w:pPr>
          <w:r>
            <w:rPr>
              <w:sz w:val="16"/>
            </w:rPr>
            <w:t>Nr</w:t>
          </w:r>
        </w:p>
      </w:tc>
      <w:tc>
        <w:tcPr>
          <w:tcW w:w="39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5C1A87" w:rsidRDefault="005C1A87">
          <w:pPr>
            <w:rPr>
              <w:sz w:val="16"/>
            </w:rPr>
          </w:pPr>
          <w:r>
            <w:rPr>
              <w:sz w:val="16"/>
            </w:rPr>
            <w:t>Art</w:t>
          </w:r>
        </w:p>
      </w:tc>
      <w:tc>
        <w:tcPr>
          <w:tcW w:w="55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5C1A87" w:rsidRDefault="005C1A87">
          <w:pPr>
            <w:rPr>
              <w:sz w:val="16"/>
            </w:rPr>
          </w:pPr>
          <w:r>
            <w:rPr>
              <w:sz w:val="16"/>
            </w:rPr>
            <w:t>Aufgabe/Ergebnisse</w:t>
          </w:r>
        </w:p>
        <w:p w:rsidR="005C1A87" w:rsidRDefault="005C1A87">
          <w:pPr>
            <w:tabs>
              <w:tab w:val="left" w:pos="851"/>
            </w:tabs>
            <w:rPr>
              <w:sz w:val="16"/>
            </w:rPr>
          </w:pPr>
        </w:p>
      </w:tc>
      <w:tc>
        <w:tcPr>
          <w:tcW w:w="15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5C1A87" w:rsidRDefault="005C1A87">
          <w:pPr>
            <w:rPr>
              <w:sz w:val="16"/>
            </w:rPr>
          </w:pPr>
          <w:r>
            <w:rPr>
              <w:sz w:val="16"/>
            </w:rPr>
            <w:t>Bearb. durch</w:t>
          </w:r>
        </w:p>
      </w:tc>
      <w:tc>
        <w:tcPr>
          <w:tcW w:w="156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5C1A87" w:rsidRDefault="005C1A87">
          <w:pPr>
            <w:rPr>
              <w:sz w:val="16"/>
            </w:rPr>
          </w:pPr>
          <w:r>
            <w:rPr>
              <w:sz w:val="16"/>
            </w:rPr>
            <w:t>Termine</w:t>
          </w:r>
        </w:p>
      </w:tc>
    </w:tr>
  </w:tbl>
  <w:p w:rsidR="005C1A87" w:rsidRDefault="005C1A87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82987"/>
    <w:multiLevelType w:val="hybridMultilevel"/>
    <w:tmpl w:val="6600A198"/>
    <w:lvl w:ilvl="0" w:tplc="F116857C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3B27E8"/>
    <w:multiLevelType w:val="hybridMultilevel"/>
    <w:tmpl w:val="C4FA2E9A"/>
    <w:lvl w:ilvl="0" w:tplc="0F0212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507656"/>
    <w:multiLevelType w:val="hybridMultilevel"/>
    <w:tmpl w:val="9F40DCEE"/>
    <w:lvl w:ilvl="0" w:tplc="31B66D60">
      <w:start w:val="2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D70D47"/>
    <w:multiLevelType w:val="hybridMultilevel"/>
    <w:tmpl w:val="0E74E448"/>
    <w:lvl w:ilvl="0" w:tplc="762009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intFractionalCharacterWidth/>
  <w:hideSpellingErrors/>
  <w:hideGrammaticalErrors/>
  <w:attachedTemplate r:id="rId1"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72F"/>
    <w:rsid w:val="00004A86"/>
    <w:rsid w:val="00030AC1"/>
    <w:rsid w:val="0004545B"/>
    <w:rsid w:val="0006149E"/>
    <w:rsid w:val="0006174B"/>
    <w:rsid w:val="000710F4"/>
    <w:rsid w:val="00077736"/>
    <w:rsid w:val="000915E3"/>
    <w:rsid w:val="000A6BB7"/>
    <w:rsid w:val="000B54EB"/>
    <w:rsid w:val="000C66A6"/>
    <w:rsid w:val="000D4AF2"/>
    <w:rsid w:val="000F5630"/>
    <w:rsid w:val="000F6402"/>
    <w:rsid w:val="00104E84"/>
    <w:rsid w:val="00104F82"/>
    <w:rsid w:val="001052FE"/>
    <w:rsid w:val="00107E57"/>
    <w:rsid w:val="00131571"/>
    <w:rsid w:val="00132DEE"/>
    <w:rsid w:val="00135C92"/>
    <w:rsid w:val="00137056"/>
    <w:rsid w:val="0016021D"/>
    <w:rsid w:val="001F0397"/>
    <w:rsid w:val="00256D07"/>
    <w:rsid w:val="00281011"/>
    <w:rsid w:val="002A234E"/>
    <w:rsid w:val="002A3E37"/>
    <w:rsid w:val="002D1ABF"/>
    <w:rsid w:val="002D413B"/>
    <w:rsid w:val="002E266A"/>
    <w:rsid w:val="00322E37"/>
    <w:rsid w:val="003629CD"/>
    <w:rsid w:val="003746A3"/>
    <w:rsid w:val="0038266E"/>
    <w:rsid w:val="00385502"/>
    <w:rsid w:val="003973D8"/>
    <w:rsid w:val="003A7C8D"/>
    <w:rsid w:val="003C00BA"/>
    <w:rsid w:val="003D6167"/>
    <w:rsid w:val="003E5A8F"/>
    <w:rsid w:val="003F460B"/>
    <w:rsid w:val="0041094D"/>
    <w:rsid w:val="00422EE6"/>
    <w:rsid w:val="00434CA9"/>
    <w:rsid w:val="00443030"/>
    <w:rsid w:val="00444260"/>
    <w:rsid w:val="00453580"/>
    <w:rsid w:val="00461A20"/>
    <w:rsid w:val="004679AA"/>
    <w:rsid w:val="004728CC"/>
    <w:rsid w:val="004766A6"/>
    <w:rsid w:val="0048572F"/>
    <w:rsid w:val="004A2E6D"/>
    <w:rsid w:val="004E1880"/>
    <w:rsid w:val="00510FCB"/>
    <w:rsid w:val="00523463"/>
    <w:rsid w:val="00535D21"/>
    <w:rsid w:val="005362E1"/>
    <w:rsid w:val="00561D92"/>
    <w:rsid w:val="005901E7"/>
    <w:rsid w:val="005956E0"/>
    <w:rsid w:val="00597BF2"/>
    <w:rsid w:val="005B5DD6"/>
    <w:rsid w:val="005C1A87"/>
    <w:rsid w:val="005C614C"/>
    <w:rsid w:val="00606F62"/>
    <w:rsid w:val="006371AD"/>
    <w:rsid w:val="00686760"/>
    <w:rsid w:val="006B3233"/>
    <w:rsid w:val="006B45DE"/>
    <w:rsid w:val="006D10E9"/>
    <w:rsid w:val="006E33DC"/>
    <w:rsid w:val="00764507"/>
    <w:rsid w:val="00776B7D"/>
    <w:rsid w:val="0078468D"/>
    <w:rsid w:val="007917B2"/>
    <w:rsid w:val="007B795C"/>
    <w:rsid w:val="007C6E17"/>
    <w:rsid w:val="007F3FF7"/>
    <w:rsid w:val="00825A7B"/>
    <w:rsid w:val="008323B0"/>
    <w:rsid w:val="008334D6"/>
    <w:rsid w:val="00835DD8"/>
    <w:rsid w:val="00842FE5"/>
    <w:rsid w:val="00867802"/>
    <w:rsid w:val="00884F1E"/>
    <w:rsid w:val="00892C99"/>
    <w:rsid w:val="008A316E"/>
    <w:rsid w:val="008A6922"/>
    <w:rsid w:val="008C1F7C"/>
    <w:rsid w:val="008C3026"/>
    <w:rsid w:val="008D27E6"/>
    <w:rsid w:val="008E3E53"/>
    <w:rsid w:val="00922C00"/>
    <w:rsid w:val="009231B9"/>
    <w:rsid w:val="0093014D"/>
    <w:rsid w:val="0093192B"/>
    <w:rsid w:val="009503AF"/>
    <w:rsid w:val="009617AC"/>
    <w:rsid w:val="00973FD0"/>
    <w:rsid w:val="0097699A"/>
    <w:rsid w:val="00997479"/>
    <w:rsid w:val="009A5BA5"/>
    <w:rsid w:val="009D0D61"/>
    <w:rsid w:val="009E3542"/>
    <w:rsid w:val="009F036E"/>
    <w:rsid w:val="009F5C2C"/>
    <w:rsid w:val="00A065A8"/>
    <w:rsid w:val="00A20248"/>
    <w:rsid w:val="00A279B7"/>
    <w:rsid w:val="00A350B4"/>
    <w:rsid w:val="00A5027E"/>
    <w:rsid w:val="00A84E9A"/>
    <w:rsid w:val="00AB16F5"/>
    <w:rsid w:val="00AC7457"/>
    <w:rsid w:val="00AD4715"/>
    <w:rsid w:val="00AF7CA0"/>
    <w:rsid w:val="00B01F5D"/>
    <w:rsid w:val="00B10632"/>
    <w:rsid w:val="00B3626C"/>
    <w:rsid w:val="00B4008C"/>
    <w:rsid w:val="00B55F25"/>
    <w:rsid w:val="00B62AEA"/>
    <w:rsid w:val="00B908EE"/>
    <w:rsid w:val="00B95BCF"/>
    <w:rsid w:val="00C3425B"/>
    <w:rsid w:val="00C7021F"/>
    <w:rsid w:val="00C7243A"/>
    <w:rsid w:val="00C82E3C"/>
    <w:rsid w:val="00C86D14"/>
    <w:rsid w:val="00CA43A4"/>
    <w:rsid w:val="00CA4BBB"/>
    <w:rsid w:val="00CB40E5"/>
    <w:rsid w:val="00CD0CAE"/>
    <w:rsid w:val="00CD14EF"/>
    <w:rsid w:val="00CD2E4E"/>
    <w:rsid w:val="00CF40F7"/>
    <w:rsid w:val="00D039DB"/>
    <w:rsid w:val="00D15A03"/>
    <w:rsid w:val="00D41032"/>
    <w:rsid w:val="00D4109C"/>
    <w:rsid w:val="00D44DAB"/>
    <w:rsid w:val="00D46D85"/>
    <w:rsid w:val="00D5097A"/>
    <w:rsid w:val="00D52ACE"/>
    <w:rsid w:val="00D53D58"/>
    <w:rsid w:val="00D5490F"/>
    <w:rsid w:val="00D77494"/>
    <w:rsid w:val="00DC415B"/>
    <w:rsid w:val="00E01555"/>
    <w:rsid w:val="00E062E9"/>
    <w:rsid w:val="00E24DD6"/>
    <w:rsid w:val="00E37B62"/>
    <w:rsid w:val="00E52CF1"/>
    <w:rsid w:val="00E64520"/>
    <w:rsid w:val="00E73916"/>
    <w:rsid w:val="00EA78FC"/>
    <w:rsid w:val="00EF5FCF"/>
    <w:rsid w:val="00F27B10"/>
    <w:rsid w:val="00F34197"/>
    <w:rsid w:val="00F664AB"/>
    <w:rsid w:val="00F843B6"/>
    <w:rsid w:val="00FC60FD"/>
    <w:rsid w:val="00FF1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266A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2E266A"/>
    <w:pPr>
      <w:spacing w:after="240"/>
      <w:outlineLvl w:val="0"/>
    </w:pPr>
    <w:rPr>
      <w:rFonts w:ascii="Univers (WN)" w:hAnsi="Univers (WN)"/>
      <w:b/>
    </w:rPr>
  </w:style>
  <w:style w:type="paragraph" w:styleId="berschrift2">
    <w:name w:val="heading 2"/>
    <w:basedOn w:val="berschrift1"/>
    <w:next w:val="Standard"/>
    <w:qFormat/>
    <w:rsid w:val="002E266A"/>
    <w:pPr>
      <w:tabs>
        <w:tab w:val="left" w:pos="709"/>
      </w:tabs>
      <w:ind w:left="709" w:hanging="709"/>
      <w:outlineLvl w:val="1"/>
    </w:pPr>
  </w:style>
  <w:style w:type="paragraph" w:styleId="berschrift3">
    <w:name w:val="heading 3"/>
    <w:basedOn w:val="berschrift2"/>
    <w:next w:val="Standard"/>
    <w:qFormat/>
    <w:rsid w:val="002E266A"/>
    <w:pPr>
      <w:tabs>
        <w:tab w:val="clear" w:pos="709"/>
        <w:tab w:val="left" w:pos="1418"/>
      </w:tabs>
      <w:spacing w:after="120"/>
      <w:ind w:left="1418"/>
      <w:outlineLvl w:val="2"/>
    </w:pPr>
  </w:style>
  <w:style w:type="paragraph" w:styleId="berschrift4">
    <w:name w:val="heading 4"/>
    <w:basedOn w:val="berschrift3"/>
    <w:next w:val="Standard"/>
    <w:qFormat/>
    <w:rsid w:val="002E266A"/>
    <w:pPr>
      <w:tabs>
        <w:tab w:val="clear" w:pos="1418"/>
        <w:tab w:val="left" w:pos="2127"/>
      </w:tabs>
      <w:spacing w:after="0"/>
      <w:ind w:left="2127"/>
      <w:outlineLvl w:val="3"/>
    </w:pPr>
  </w:style>
  <w:style w:type="paragraph" w:styleId="berschrift5">
    <w:name w:val="heading 5"/>
    <w:basedOn w:val="berschrift4"/>
    <w:next w:val="Standard"/>
    <w:qFormat/>
    <w:rsid w:val="002E266A"/>
    <w:pPr>
      <w:tabs>
        <w:tab w:val="clear" w:pos="2127"/>
        <w:tab w:val="left" w:pos="2835"/>
      </w:tabs>
      <w:ind w:left="2835"/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5">
    <w:name w:val="toc 5"/>
    <w:basedOn w:val="Verzeichnis4"/>
    <w:next w:val="Standard"/>
    <w:semiHidden/>
    <w:rsid w:val="002E266A"/>
    <w:pPr>
      <w:ind w:left="2835"/>
    </w:pPr>
  </w:style>
  <w:style w:type="paragraph" w:styleId="Verzeichnis4">
    <w:name w:val="toc 4"/>
    <w:basedOn w:val="Verzeichnis3"/>
    <w:next w:val="Standard"/>
    <w:semiHidden/>
    <w:rsid w:val="002E266A"/>
    <w:pPr>
      <w:ind w:left="2127" w:right="851" w:hanging="709"/>
    </w:pPr>
  </w:style>
  <w:style w:type="paragraph" w:styleId="Verzeichnis3">
    <w:name w:val="toc 3"/>
    <w:basedOn w:val="Standard"/>
    <w:next w:val="Standard"/>
    <w:semiHidden/>
    <w:rsid w:val="002E266A"/>
    <w:pPr>
      <w:tabs>
        <w:tab w:val="left" w:pos="709"/>
        <w:tab w:val="right" w:leader="dot" w:pos="9498"/>
      </w:tabs>
      <w:ind w:left="1418" w:right="850"/>
    </w:pPr>
  </w:style>
  <w:style w:type="paragraph" w:styleId="Verzeichnis2">
    <w:name w:val="toc 2"/>
    <w:basedOn w:val="Verzeichnis1"/>
    <w:next w:val="Standard"/>
    <w:semiHidden/>
    <w:rsid w:val="002E266A"/>
    <w:pPr>
      <w:tabs>
        <w:tab w:val="right" w:leader="dot" w:pos="9498"/>
      </w:tabs>
      <w:ind w:left="709" w:hanging="709"/>
    </w:pPr>
  </w:style>
  <w:style w:type="paragraph" w:styleId="Verzeichnis1">
    <w:name w:val="toc 1"/>
    <w:basedOn w:val="Standard"/>
    <w:next w:val="Standard"/>
    <w:semiHidden/>
    <w:rsid w:val="002E266A"/>
    <w:pPr>
      <w:tabs>
        <w:tab w:val="left" w:pos="709"/>
        <w:tab w:val="left" w:leader="dot" w:pos="9498"/>
      </w:tabs>
      <w:spacing w:after="240"/>
    </w:pPr>
  </w:style>
  <w:style w:type="paragraph" w:styleId="Fuzeile">
    <w:name w:val="footer"/>
    <w:basedOn w:val="Standard"/>
    <w:rsid w:val="002E266A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rsid w:val="002E266A"/>
    <w:pPr>
      <w:tabs>
        <w:tab w:val="right" w:pos="1701"/>
      </w:tabs>
      <w:spacing w:before="240"/>
    </w:pPr>
  </w:style>
  <w:style w:type="paragraph" w:styleId="Standardeinzug">
    <w:name w:val="Normal Indent"/>
    <w:basedOn w:val="Standard"/>
    <w:rsid w:val="002E266A"/>
    <w:pPr>
      <w:ind w:left="708"/>
    </w:pPr>
  </w:style>
  <w:style w:type="paragraph" w:customStyle="1" w:styleId="A1">
    <w:name w:val="A1"/>
    <w:basedOn w:val="A0"/>
    <w:rsid w:val="002E266A"/>
    <w:pPr>
      <w:tabs>
        <w:tab w:val="left" w:pos="709"/>
      </w:tabs>
      <w:ind w:left="709" w:hanging="709"/>
    </w:pPr>
  </w:style>
  <w:style w:type="paragraph" w:customStyle="1" w:styleId="A0">
    <w:name w:val="A0"/>
    <w:basedOn w:val="Standard"/>
    <w:rsid w:val="002E266A"/>
  </w:style>
  <w:style w:type="paragraph" w:customStyle="1" w:styleId="A2">
    <w:name w:val="A2"/>
    <w:basedOn w:val="A1"/>
    <w:rsid w:val="002E266A"/>
    <w:pPr>
      <w:tabs>
        <w:tab w:val="clear" w:pos="709"/>
        <w:tab w:val="left" w:pos="1418"/>
      </w:tabs>
      <w:ind w:left="1418"/>
    </w:pPr>
  </w:style>
  <w:style w:type="paragraph" w:customStyle="1" w:styleId="A5">
    <w:name w:val="A5"/>
    <w:basedOn w:val="A4"/>
    <w:rsid w:val="002E266A"/>
    <w:pPr>
      <w:tabs>
        <w:tab w:val="clear" w:pos="2835"/>
        <w:tab w:val="left" w:pos="3544"/>
      </w:tabs>
      <w:ind w:left="3544"/>
    </w:pPr>
  </w:style>
  <w:style w:type="paragraph" w:customStyle="1" w:styleId="A4">
    <w:name w:val="A4"/>
    <w:basedOn w:val="A3"/>
    <w:rsid w:val="002E266A"/>
    <w:pPr>
      <w:tabs>
        <w:tab w:val="clear" w:pos="2127"/>
        <w:tab w:val="left" w:pos="2835"/>
      </w:tabs>
      <w:ind w:left="2835"/>
    </w:pPr>
  </w:style>
  <w:style w:type="paragraph" w:customStyle="1" w:styleId="A3">
    <w:name w:val="A3"/>
    <w:basedOn w:val="A2"/>
    <w:rsid w:val="002E266A"/>
    <w:pPr>
      <w:tabs>
        <w:tab w:val="clear" w:pos="1418"/>
        <w:tab w:val="left" w:pos="2127"/>
      </w:tabs>
      <w:ind w:left="2127"/>
    </w:pPr>
  </w:style>
  <w:style w:type="paragraph" w:customStyle="1" w:styleId="V1">
    <w:name w:val="V1"/>
    <w:basedOn w:val="Standard"/>
    <w:rsid w:val="002E266A"/>
    <w:pPr>
      <w:tabs>
        <w:tab w:val="left" w:pos="709"/>
        <w:tab w:val="right" w:leader="dot" w:pos="9498"/>
      </w:tabs>
      <w:spacing w:after="240"/>
    </w:pPr>
  </w:style>
  <w:style w:type="paragraph" w:customStyle="1" w:styleId="V2">
    <w:name w:val="V2"/>
    <w:basedOn w:val="V1"/>
    <w:rsid w:val="002E266A"/>
    <w:pPr>
      <w:ind w:left="709" w:hanging="709"/>
    </w:pPr>
  </w:style>
  <w:style w:type="paragraph" w:customStyle="1" w:styleId="V3">
    <w:name w:val="V3"/>
    <w:basedOn w:val="V2"/>
    <w:rsid w:val="002E266A"/>
    <w:pPr>
      <w:tabs>
        <w:tab w:val="clear" w:pos="709"/>
        <w:tab w:val="left" w:pos="1418"/>
      </w:tabs>
      <w:ind w:left="1418"/>
    </w:pPr>
  </w:style>
  <w:style w:type="paragraph" w:customStyle="1" w:styleId="V4">
    <w:name w:val="V4"/>
    <w:basedOn w:val="V3"/>
    <w:rsid w:val="002E266A"/>
    <w:pPr>
      <w:tabs>
        <w:tab w:val="clear" w:pos="1418"/>
        <w:tab w:val="left" w:pos="2127"/>
      </w:tabs>
      <w:spacing w:after="120"/>
      <w:ind w:left="2127"/>
    </w:pPr>
  </w:style>
  <w:style w:type="paragraph" w:customStyle="1" w:styleId="V5">
    <w:name w:val="V5"/>
    <w:basedOn w:val="V4"/>
    <w:rsid w:val="002E266A"/>
    <w:pPr>
      <w:tabs>
        <w:tab w:val="clear" w:pos="2127"/>
        <w:tab w:val="left" w:pos="2835"/>
      </w:tabs>
      <w:spacing w:after="0"/>
      <w:ind w:left="2835"/>
    </w:pPr>
  </w:style>
  <w:style w:type="paragraph" w:styleId="Sprechblasentext">
    <w:name w:val="Balloon Text"/>
    <w:basedOn w:val="Standard"/>
    <w:link w:val="SprechblasentextZchn"/>
    <w:rsid w:val="005956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56E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92C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UMPF\Office\Templates\Besprechungsprotokoll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4B6F56-8560-45C9-961E-314F783BE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Besprechungsprotokoll.dotm</Template>
  <TotalTime>0</TotalTime>
  <Pages>2</Pages>
  <Words>313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Besprechungsprotokoll;Minutes</vt:lpstr>
    </vt:vector>
  </TitlesOfParts>
  <Company>TRUMPF GmbH + Co. KG</Company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Besprechungsprotokoll;Minutes</dc:title>
  <dc:creator>Wolfgang Liertz</dc:creator>
  <cp:lastModifiedBy>Wolfgang Liertz</cp:lastModifiedBy>
  <cp:revision>6</cp:revision>
  <cp:lastPrinted>2005-07-06T09:48:00Z</cp:lastPrinted>
  <dcterms:created xsi:type="dcterms:W3CDTF">2016-07-13T08:32:00Z</dcterms:created>
  <dcterms:modified xsi:type="dcterms:W3CDTF">2016-07-13T09:38:00Z</dcterms:modified>
  <cp:category>internalMenu;interner Schriftverkehr;internal correspondence</cp:category>
</cp:coreProperties>
</file>