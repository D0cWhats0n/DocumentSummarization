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8433"/>
      </w:tblGrid>
      <w:tr w:rsidR="005362E1" w:rsidRPr="005362E1">
        <w:trPr>
          <w:cantSplit/>
        </w:trPr>
        <w:tc>
          <w:tcPr>
            <w:tcW w:w="1418" w:type="dxa"/>
          </w:tcPr>
          <w:p w:rsidR="005362E1" w:rsidRPr="005362E1" w:rsidRDefault="005362E1">
            <w:pPr>
              <w:pStyle w:val="Verzeichnis1"/>
              <w:tabs>
                <w:tab w:val="clear" w:pos="709"/>
                <w:tab w:val="clear" w:pos="9498"/>
              </w:tabs>
              <w:spacing w:after="0"/>
            </w:pPr>
            <w:r w:rsidRPr="005362E1"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5" name="Bild 1" descr="TCO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CO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spacing w:before="120"/>
              <w:jc w:val="center"/>
              <w:rPr>
                <w:sz w:val="16"/>
              </w:rPr>
            </w:pPr>
            <w:r w:rsidRPr="005362E1">
              <w:rPr>
                <w:sz w:val="16"/>
              </w:rPr>
              <w:t>gemeinsam - einfach - sachlich - freundlich</w:t>
            </w:r>
          </w:p>
          <w:p w:rsidR="005362E1" w:rsidRPr="005362E1" w:rsidRDefault="005362E1">
            <w:pPr>
              <w:jc w:val="center"/>
              <w:rPr>
                <w:sz w:val="16"/>
              </w:rPr>
            </w:pPr>
            <w:r w:rsidRPr="005362E1">
              <w:rPr>
                <w:sz w:val="16"/>
              </w:rPr>
              <w:t>_____________________________________________</w:t>
            </w:r>
          </w:p>
          <w:p w:rsidR="005362E1" w:rsidRPr="005362E1" w:rsidRDefault="005362E1">
            <w:pPr>
              <w:spacing w:before="120"/>
              <w:jc w:val="center"/>
            </w:pPr>
            <w:r w:rsidRPr="005362E1">
              <w:rPr>
                <w:b/>
                <w:sz w:val="28"/>
              </w:rPr>
              <w:t>Maßnahmenliste/Besprechungsprotokoll</w:t>
            </w:r>
          </w:p>
        </w:tc>
      </w:tr>
    </w:tbl>
    <w:p w:rsidR="005362E1" w:rsidRPr="005362E1" w:rsidRDefault="005362E1">
      <w:pPr>
        <w:tabs>
          <w:tab w:val="left" w:pos="6237"/>
          <w:tab w:val="right" w:pos="7583"/>
          <w:tab w:val="left" w:pos="9851"/>
        </w:tabs>
        <w:rPr>
          <w:sz w:val="16"/>
        </w:rPr>
      </w:pPr>
    </w:p>
    <w:tbl>
      <w:tblPr>
        <w:tblW w:w="98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94"/>
        <w:gridCol w:w="410"/>
        <w:gridCol w:w="3970"/>
        <w:gridCol w:w="1559"/>
        <w:gridCol w:w="1560"/>
        <w:gridCol w:w="1560"/>
      </w:tblGrid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r w:rsidRPr="005362E1">
              <w:rPr>
                <w:sz w:val="16"/>
              </w:rPr>
              <w:t>Projektbezeichnung</w:t>
            </w:r>
          </w:p>
          <w:p w:rsidR="005362E1" w:rsidRPr="005362E1" w:rsidRDefault="005362E1">
            <w:pPr>
              <w:spacing w:before="120"/>
            </w:pPr>
            <w:bookmarkStart w:id="0" w:name="ProjectName"/>
            <w:bookmarkEnd w:id="0"/>
            <w:r>
              <w:t>AG P08-AXOOM</w:t>
            </w:r>
            <w:r w:rsidR="00111A92">
              <w:t xml:space="preserve"> </w:t>
            </w:r>
            <w:r w:rsidR="00111A92">
              <w:sym w:font="Wingdings" w:char="F0E0"/>
            </w:r>
            <w:r w:rsidR="00111A92">
              <w:t xml:space="preserve"> SSO zwischen AXOOM / Performance Cockpit / </w:t>
            </w:r>
            <w:proofErr w:type="spellStart"/>
            <w:r w:rsidR="00111A92">
              <w:t>myTRUMPF</w:t>
            </w:r>
            <w:proofErr w:type="spellEnd"/>
          </w:p>
          <w:p w:rsidR="005362E1" w:rsidRPr="005362E1" w:rsidRDefault="005362E1">
            <w:pPr>
              <w:rPr>
                <w:sz w:val="24"/>
              </w:rPr>
            </w:pPr>
          </w:p>
        </w:tc>
        <w:tc>
          <w:tcPr>
            <w:tcW w:w="4679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Ordnungsbegriff</w:t>
            </w:r>
            <w:r w:rsidRPr="005362E1">
              <w:rPr>
                <w:sz w:val="16"/>
              </w:rPr>
              <w:tab/>
            </w:r>
            <w:bookmarkStart w:id="1" w:name="EvaluationGroup"/>
          </w:p>
          <w:bookmarkEnd w:id="1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Projekt/</w:t>
            </w:r>
            <w:proofErr w:type="spellStart"/>
            <w:r w:rsidRPr="005362E1">
              <w:rPr>
                <w:sz w:val="16"/>
              </w:rPr>
              <w:t>Aufgabe+Nr</w:t>
            </w:r>
            <w:proofErr w:type="spellEnd"/>
            <w:r w:rsidRPr="005362E1">
              <w:rPr>
                <w:sz w:val="16"/>
              </w:rPr>
              <w:t>.</w:t>
            </w:r>
            <w:r w:rsidRPr="005362E1">
              <w:rPr>
                <w:sz w:val="16"/>
              </w:rPr>
              <w:tab/>
            </w:r>
            <w:bookmarkStart w:id="2" w:name="ProjektNo"/>
          </w:p>
          <w:bookmarkEnd w:id="2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Bezeichnung</w:t>
            </w:r>
            <w:r w:rsidRPr="005362E1">
              <w:rPr>
                <w:sz w:val="16"/>
              </w:rPr>
              <w:tab/>
            </w:r>
            <w:bookmarkStart w:id="3" w:name="Name"/>
          </w:p>
          <w:bookmarkEnd w:id="3"/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Datei-Name</w:t>
            </w:r>
            <w:r w:rsidRPr="005362E1">
              <w:rPr>
                <w:sz w:val="16"/>
              </w:rPr>
              <w:tab/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1 Entwurf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>Vorlage (Diskussionspapier)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ind w:left="1418" w:hanging="1418"/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2 in Arbeit</w:t>
            </w:r>
            <w:r w:rsidRPr="005362E1">
              <w:rPr>
                <w:vanish/>
                <w:sz w:val="16"/>
              </w:rPr>
              <w:t xml:space="preserve"> </w:t>
            </w:r>
            <w:r w:rsidRPr="005362E1">
              <w:rPr>
                <w:vanish/>
                <w:sz w:val="16"/>
              </w:rPr>
              <w:tab/>
              <w:t>=</w:t>
            </w:r>
            <w:r w:rsidRPr="005362E1">
              <w:rPr>
                <w:vanish/>
                <w:sz w:val="16"/>
              </w:rPr>
              <w:tab/>
              <w:t xml:space="preserve">Entwurf bzw. verabschiedete Version </w:t>
            </w:r>
            <w:r w:rsidRPr="005362E1">
              <w:rPr>
                <w:vanish/>
                <w:sz w:val="16"/>
              </w:rPr>
              <w:tab/>
              <w:t>wird bearbeitet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  <w:r w:rsidRPr="005362E1">
              <w:rPr>
                <w:b/>
                <w:vanish/>
                <w:sz w:val="16"/>
              </w:rPr>
              <w:t>3 verabschiedet</w:t>
            </w:r>
            <w:r w:rsidRPr="005362E1">
              <w:rPr>
                <w:vanish/>
                <w:sz w:val="16"/>
              </w:rPr>
              <w:t>.=</w:t>
            </w:r>
            <w:r w:rsidRPr="005362E1">
              <w:rPr>
                <w:vanish/>
                <w:sz w:val="16"/>
              </w:rPr>
              <w:tab/>
            </w:r>
            <w:r w:rsidRPr="005362E1">
              <w:rPr>
                <w:vanish/>
                <w:sz w:val="16"/>
              </w:rPr>
              <w:tab/>
              <w:t>Abschlussdokument</w:t>
            </w:r>
          </w:p>
          <w:p w:rsidR="005362E1" w:rsidRPr="005362E1" w:rsidRDefault="005362E1">
            <w:pPr>
              <w:tabs>
                <w:tab w:val="left" w:pos="284"/>
                <w:tab w:val="left" w:pos="1418"/>
                <w:tab w:val="left" w:pos="1702"/>
              </w:tabs>
              <w:rPr>
                <w:vanish/>
                <w:sz w:val="16"/>
              </w:rPr>
            </w:pPr>
          </w:p>
          <w:p w:rsidR="005362E1" w:rsidRPr="005362E1" w:rsidRDefault="005362E1">
            <w:pPr>
              <w:tabs>
                <w:tab w:val="right" w:leader="dot" w:pos="4253"/>
              </w:tabs>
              <w:rPr>
                <w:sz w:val="16"/>
              </w:rPr>
            </w:pPr>
            <w:r w:rsidRPr="005362E1">
              <w:rPr>
                <w:sz w:val="16"/>
              </w:rPr>
              <w:t>Status</w:t>
            </w:r>
            <w:r w:rsidRPr="005362E1">
              <w:rPr>
                <w:sz w:val="16"/>
              </w:rPr>
              <w:tab/>
            </w:r>
            <w:bookmarkStart w:id="4" w:name="Status"/>
          </w:p>
          <w:bookmarkEnd w:id="4"/>
          <w:p w:rsidR="005362E1" w:rsidRPr="005362E1" w:rsidRDefault="005362E1"/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Kurztitel/Bezeichnung</w:t>
            </w:r>
          </w:p>
          <w:p w:rsidR="005362E1" w:rsidRPr="005362E1" w:rsidRDefault="005362E1">
            <w:pPr>
              <w:spacing w:before="120"/>
            </w:pPr>
            <w:bookmarkStart w:id="5" w:name="ShortName"/>
          </w:p>
          <w:bookmarkEnd w:id="5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Verfasser</w:t>
            </w:r>
          </w:p>
          <w:p w:rsidR="005362E1" w:rsidRPr="005362E1" w:rsidRDefault="005362E1">
            <w:pPr>
              <w:spacing w:before="120"/>
            </w:pPr>
            <w:bookmarkStart w:id="6" w:name="Author"/>
            <w:r>
              <w:t>TW5</w:t>
            </w:r>
            <w:r w:rsidR="00AF7CA0">
              <w:t>34li</w:t>
            </w:r>
          </w:p>
          <w:bookmarkEnd w:id="6"/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347"/>
              </w:tabs>
              <w:rPr>
                <w:sz w:val="16"/>
              </w:rPr>
            </w:pPr>
            <w:r w:rsidRPr="005362E1">
              <w:rPr>
                <w:sz w:val="16"/>
              </w:rPr>
              <w:t>Seite</w:t>
            </w:r>
            <w:r w:rsidRPr="005362E1">
              <w:rPr>
                <w:sz w:val="16"/>
              </w:rPr>
              <w:tab/>
              <w:t>Datum</w:t>
            </w:r>
          </w:p>
          <w:p w:rsidR="005362E1" w:rsidRPr="005362E1" w:rsidRDefault="00CC564E">
            <w:pPr>
              <w:tabs>
                <w:tab w:val="left" w:pos="1347"/>
              </w:tabs>
              <w:spacing w:before="120"/>
            </w:pPr>
            <w:r>
              <w:fldChar w:fldCharType="begin"/>
            </w:r>
            <w:r w:rsidR="00131571">
              <w:instrText>PAGE \* ARABIC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>/</w:t>
            </w:r>
            <w:r>
              <w:fldChar w:fldCharType="begin"/>
            </w:r>
            <w:r w:rsidR="00131571">
              <w:instrText xml:space="preserve">NUMPAGES </w:instrText>
            </w:r>
            <w:r>
              <w:fldChar w:fldCharType="separate"/>
            </w:r>
            <w:r w:rsidR="005362E1" w:rsidRPr="005362E1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="005362E1" w:rsidRPr="005362E1">
              <w:tab/>
            </w:r>
            <w:bookmarkStart w:id="7" w:name="MinutesDate"/>
            <w:r w:rsidR="00111A92">
              <w:t>03.08</w:t>
            </w:r>
            <w:r w:rsidR="005362E1">
              <w:t>.2016</w:t>
            </w:r>
            <w:bookmarkEnd w:id="7"/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517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  <w:u w:val="single"/>
              </w:rPr>
              <w:t>Teilnehmer</w:t>
            </w:r>
            <w:r w:rsidRPr="005362E1">
              <w:rPr>
                <w:sz w:val="16"/>
              </w:rPr>
              <w:t>/Verteiler</w:t>
            </w:r>
          </w:p>
          <w:p w:rsidR="00111A92" w:rsidRPr="00111A92" w:rsidRDefault="00111A92" w:rsidP="00111A92">
            <w:pPr>
              <w:spacing w:before="120"/>
              <w:rPr>
                <w:u w:val="single"/>
              </w:rPr>
            </w:pPr>
            <w:bookmarkStart w:id="8" w:name="Participants"/>
            <w:bookmarkEnd w:id="8"/>
            <w:r>
              <w:rPr>
                <w:u w:val="single"/>
              </w:rPr>
              <w:t xml:space="preserve">Rainer Schüssler, Daniel Müller, </w:t>
            </w:r>
            <w:r w:rsidRPr="00111A92">
              <w:rPr>
                <w:u w:val="single"/>
              </w:rPr>
              <w:t>Julian</w:t>
            </w:r>
            <w:r>
              <w:rPr>
                <w:u w:val="single"/>
              </w:rPr>
              <w:t> </w:t>
            </w:r>
            <w:r w:rsidRPr="00111A92">
              <w:rPr>
                <w:u w:val="single"/>
              </w:rPr>
              <w:t xml:space="preserve">Hohenöcker, Sebastian Schwarz, </w:t>
            </w:r>
            <w:proofErr w:type="spellStart"/>
            <w:r w:rsidRPr="00111A92">
              <w:rPr>
                <w:u w:val="single"/>
              </w:rPr>
              <w:t>Mattanja</w:t>
            </w:r>
            <w:proofErr w:type="spellEnd"/>
            <w:r w:rsidRPr="00111A92">
              <w:rPr>
                <w:u w:val="single"/>
              </w:rPr>
              <w:t> Kern, Sebastien-Claude Mordellet, Marcel Ely Gomes, Wolfgang Liertz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Telefon-Durchwahl</w:t>
            </w:r>
          </w:p>
          <w:p w:rsidR="005362E1" w:rsidRPr="005362E1" w:rsidRDefault="005362E1">
            <w:pPr>
              <w:spacing w:before="120"/>
            </w:pPr>
            <w:bookmarkStart w:id="9" w:name="UserPhoneExtension"/>
            <w:bookmarkEnd w:id="9"/>
            <w:r>
              <w:t>31926</w:t>
            </w:r>
          </w:p>
          <w:p w:rsidR="005362E1" w:rsidRPr="005362E1" w:rsidRDefault="005362E1">
            <w:pPr>
              <w:rPr>
                <w:sz w:val="16"/>
              </w:rPr>
            </w:pPr>
          </w:p>
        </w:tc>
        <w:tc>
          <w:tcPr>
            <w:tcW w:w="31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62E1" w:rsidRPr="005362E1" w:rsidRDefault="005362E1">
            <w:pPr>
              <w:tabs>
                <w:tab w:val="left" w:pos="1276"/>
              </w:tabs>
              <w:spacing w:after="240"/>
              <w:rPr>
                <w:sz w:val="16"/>
              </w:rPr>
            </w:pP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proofErr w:type="spellStart"/>
            <w:r w:rsidRPr="005362E1">
              <w:rPr>
                <w:sz w:val="16"/>
              </w:rPr>
              <w:t>Nr</w:t>
            </w:r>
            <w:proofErr w:type="spellEnd"/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Art*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Aufgabe/Ergebnisse</w:t>
            </w:r>
          </w:p>
          <w:p w:rsidR="005362E1" w:rsidRPr="005362E1" w:rsidRDefault="005362E1">
            <w:pPr>
              <w:tabs>
                <w:tab w:val="left" w:pos="851"/>
              </w:tabs>
              <w:rPr>
                <w:sz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Bearb. durch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362E1" w:rsidRPr="005362E1" w:rsidRDefault="005362E1">
            <w:pPr>
              <w:rPr>
                <w:sz w:val="16"/>
              </w:rPr>
            </w:pPr>
            <w:r w:rsidRPr="005362E1">
              <w:rPr>
                <w:sz w:val="16"/>
              </w:rPr>
              <w:t>Termine</w:t>
            </w:r>
          </w:p>
        </w:tc>
      </w:tr>
      <w:tr w:rsidR="005362E1" w:rsidRPr="005362E1" w:rsidTr="00B01F5D">
        <w:trPr>
          <w:cantSplit/>
        </w:trPr>
        <w:tc>
          <w:tcPr>
            <w:tcW w:w="794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AF7CA0">
            <w:pPr>
              <w:pStyle w:val="Verzeichnis1"/>
              <w:tabs>
                <w:tab w:val="clear" w:pos="709"/>
                <w:tab w:val="clear" w:pos="9498"/>
              </w:tabs>
            </w:pPr>
            <w:bookmarkStart w:id="10" w:name="Text"/>
            <w:bookmarkEnd w:id="10"/>
            <w:r>
              <w:t>1</w:t>
            </w:r>
          </w:p>
        </w:tc>
        <w:tc>
          <w:tcPr>
            <w:tcW w:w="410" w:type="dxa"/>
            <w:tcBorders>
              <w:left w:val="single" w:sz="6" w:space="0" w:color="auto"/>
              <w:right w:val="single" w:sz="6" w:space="0" w:color="auto"/>
            </w:tcBorders>
          </w:tcPr>
          <w:p w:rsidR="005362E1" w:rsidRPr="005362E1" w:rsidRDefault="00111A92">
            <w:r>
              <w:t>I</w:t>
            </w:r>
          </w:p>
        </w:tc>
        <w:tc>
          <w:tcPr>
            <w:tcW w:w="5529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32577" w:rsidRDefault="00111A92" w:rsidP="00111A92">
            <w:r w:rsidRPr="00111A92">
              <w:t xml:space="preserve">Das allgemeingültige SSO zwischen AXOOM und </w:t>
            </w:r>
            <w:proofErr w:type="spellStart"/>
            <w:r w:rsidRPr="00111A92">
              <w:t>myTRUMPF</w:t>
            </w:r>
            <w:proofErr w:type="spellEnd"/>
            <w:r w:rsidRPr="00111A92">
              <w:t xml:space="preserve"> wird allgemein angestrebt, ist aber weder Teil des Projekts P08 noch </w:t>
            </w:r>
            <w:r>
              <w:t>annähern</w:t>
            </w:r>
            <w:r w:rsidR="006C4822">
              <w:t>d bis zur EuroBlech zu schaffen</w:t>
            </w:r>
          </w:p>
          <w:p w:rsidR="00111A92" w:rsidRPr="00111A92" w:rsidRDefault="00111A92" w:rsidP="00111A92"/>
        </w:tc>
        <w:tc>
          <w:tcPr>
            <w:tcW w:w="1560" w:type="dxa"/>
            <w:tcBorders>
              <w:left w:val="single" w:sz="6" w:space="0" w:color="auto"/>
              <w:right w:val="single" w:sz="6" w:space="0" w:color="auto"/>
            </w:tcBorders>
          </w:tcPr>
          <w:p w:rsidR="00DC415B" w:rsidRPr="00111A92" w:rsidRDefault="00111A92">
            <w:r>
              <w:t>alle</w:t>
            </w:r>
          </w:p>
        </w:tc>
        <w:tc>
          <w:tcPr>
            <w:tcW w:w="1560" w:type="dxa"/>
            <w:tcBorders>
              <w:right w:val="single" w:sz="6" w:space="0" w:color="auto"/>
            </w:tcBorders>
          </w:tcPr>
          <w:p w:rsidR="00DC415B" w:rsidRPr="003E5A8F" w:rsidRDefault="00DC415B" w:rsidP="003E5A8F"/>
        </w:tc>
      </w:tr>
      <w:tr w:rsidR="00E062E9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AF7CA0">
            <w:pPr>
              <w:spacing w:after="240"/>
            </w:pPr>
            <w:r>
              <w:t>2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Default="006C4822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1A92" w:rsidRDefault="006C4822" w:rsidP="00AF7CA0">
            <w:r w:rsidRPr="006C4822">
              <w:t xml:space="preserve">Ein SSO zwischen AXOOM und </w:t>
            </w:r>
            <w:proofErr w:type="spellStart"/>
            <w:r w:rsidRPr="006C4822">
              <w:t>myTRUMPF</w:t>
            </w:r>
            <w:proofErr w:type="spellEnd"/>
            <w:r w:rsidRPr="006C4822">
              <w:t xml:space="preserve"> ist derzeit nicht in Konzeption und muss separat geplant werden</w:t>
            </w:r>
          </w:p>
          <w:p w:rsidR="006C4822" w:rsidRPr="00111A92" w:rsidRDefault="006C4822" w:rsidP="00AF7CA0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111A92" w:rsidRDefault="00C51CC5">
            <w:r>
              <w:t>Schüssler?</w:t>
            </w:r>
            <w:r>
              <w:br/>
              <w:t>Altuntas?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62E9" w:rsidRPr="00111A92" w:rsidRDefault="00E062E9"/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5362E1" w:rsidRDefault="006C4822">
            <w:pPr>
              <w:spacing w:after="240"/>
            </w:pPr>
            <w:r>
              <w:t>3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B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 w:rsidRPr="00111A92">
              <w:t xml:space="preserve">Eine Lösung mit überschaubarem Aufwand für den SSO zwischen Performance Cockpit und </w:t>
            </w:r>
            <w:proofErr w:type="spellStart"/>
            <w:r w:rsidRPr="00111A92">
              <w:t>myTRUMPF</w:t>
            </w:r>
            <w:proofErr w:type="spellEnd"/>
            <w:r w:rsidRPr="00111A92">
              <w:t xml:space="preserve"> wird angestrebt</w:t>
            </w:r>
          </w:p>
          <w:p w:rsidR="006C4822" w:rsidRPr="00111A92" w:rsidRDefault="006C4822" w:rsidP="00F75654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111A92" w:rsidRDefault="006C4822" w:rsidP="00F75654">
            <w:r>
              <w:t>alle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AF5D3C" w:rsidRDefault="006C4822"/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1F0397">
            <w:pPr>
              <w:spacing w:after="240"/>
            </w:pPr>
            <w:r>
              <w:t>4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 w:rsidRPr="00AF5D3C">
              <w:t xml:space="preserve">Schätzung Aufwände </w:t>
            </w:r>
            <w:proofErr w:type="spellStart"/>
            <w:r w:rsidRPr="00AF5D3C">
              <w:t>myTRUMPF</w:t>
            </w:r>
            <w:proofErr w:type="spellEnd"/>
            <w:r w:rsidRPr="00AF5D3C">
              <w:t xml:space="preserve"> und Rückmeldung, ob die Umsetzung bis EuroBlech realistisch ist</w:t>
            </w:r>
          </w:p>
          <w:p w:rsidR="006C4822" w:rsidRPr="00AF5D3C" w:rsidRDefault="006C4822" w:rsidP="00F75654"/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AF5D3C" w:rsidRDefault="006C4822" w:rsidP="00F75654">
            <w:r>
              <w:t>Herr Mordellet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AF5D3C" w:rsidRDefault="006C4822" w:rsidP="00795C36">
            <w:r>
              <w:t>Diese Woche</w:t>
            </w:r>
          </w:p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1F0397">
            <w:pPr>
              <w:spacing w:after="240"/>
            </w:pPr>
            <w:r>
              <w:t>5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pPr>
              <w:pStyle w:val="A0"/>
            </w:pPr>
            <w:r w:rsidRPr="00AF5D3C">
              <w:t>Spezifikation der Schnittstellen und Abstimmung direkt mit Julian Hohenöcker, Sebastian Schwarz, Yvonne Spitznagel, Michael Speer und Wolfgang Liertz</w:t>
            </w:r>
          </w:p>
          <w:p w:rsidR="006C4822" w:rsidRPr="00AF5D3C" w:rsidRDefault="006C4822" w:rsidP="00F75654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AF5D3C" w:rsidRDefault="006C4822" w:rsidP="00F75654">
            <w:r>
              <w:t>Herr Mordellet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AF5D3C" w:rsidRDefault="006C4822" w:rsidP="00795C36">
            <w:r>
              <w:t>Mitte August</w:t>
            </w:r>
          </w:p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1F0397">
            <w:pPr>
              <w:spacing w:after="240"/>
            </w:pPr>
            <w:r>
              <w:t>6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M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pPr>
              <w:pStyle w:val="A0"/>
            </w:pPr>
            <w:r w:rsidRPr="00AF5D3C">
              <w:t>Absprache mit Herrn Dürr (IT Security) für Pen-Tests (Herr Mordellet stellt Kontakt mit Daniel Müller und Wolfgang Liertz her)</w:t>
            </w:r>
          </w:p>
          <w:p w:rsidR="006C4822" w:rsidRPr="00AF5D3C" w:rsidRDefault="006C4822" w:rsidP="00F75654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795C36">
            <w:r>
              <w:t>Ende August</w:t>
            </w:r>
          </w:p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1F0397">
            <w:pPr>
              <w:spacing w:after="240"/>
            </w:pPr>
            <w:r>
              <w:t>7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pPr>
              <w:pStyle w:val="A0"/>
            </w:pPr>
            <w:r w:rsidRPr="0012579E">
              <w:t xml:space="preserve">Umsetzungszeitraum auf </w:t>
            </w:r>
            <w:proofErr w:type="spellStart"/>
            <w:r w:rsidRPr="0012579E">
              <w:t>myTRUMPF</w:t>
            </w:r>
            <w:proofErr w:type="spellEnd"/>
            <w:r w:rsidRPr="0012579E">
              <w:t>-Seite wird mit Markus Frank geklärt</w:t>
            </w:r>
          </w:p>
          <w:p w:rsidR="006C4822" w:rsidRPr="00AF5D3C" w:rsidRDefault="006C4822" w:rsidP="00F75654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/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A84CB3"/>
        </w:tc>
      </w:tr>
      <w:tr w:rsidR="006C4822" w:rsidRPr="00D83C97" w:rsidTr="00B01F5D">
        <w:trPr>
          <w:cantSplit/>
        </w:trPr>
        <w:tc>
          <w:tcPr>
            <w:tcW w:w="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1F0397">
            <w:pPr>
              <w:spacing w:after="240"/>
            </w:pPr>
            <w:r>
              <w:t>8</w:t>
            </w:r>
          </w:p>
        </w:tc>
        <w:tc>
          <w:tcPr>
            <w:tcW w:w="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I</w:t>
            </w:r>
          </w:p>
        </w:tc>
        <w:tc>
          <w:tcPr>
            <w:tcW w:w="55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pPr>
              <w:pStyle w:val="A0"/>
              <w:rPr>
                <w:b/>
              </w:rPr>
            </w:pPr>
            <w:r>
              <w:t xml:space="preserve">Skizze für den SSO </w:t>
            </w:r>
            <w:proofErr w:type="spellStart"/>
            <w:r>
              <w:t>myTRUMPF</w:t>
            </w:r>
            <w:proofErr w:type="spellEnd"/>
            <w:r>
              <w:t>-AXOOM</w:t>
            </w:r>
            <w:r>
              <w:br/>
            </w:r>
            <w:r w:rsidRPr="00AF5D3C">
              <w:rPr>
                <w:b/>
              </w:rPr>
              <w:t>siehe</w:t>
            </w:r>
            <w:r>
              <w:t xml:space="preserve"> </w:t>
            </w:r>
            <w:r w:rsidRPr="00AF5D3C">
              <w:rPr>
                <w:b/>
              </w:rPr>
              <w:t>nächste Seite</w:t>
            </w:r>
          </w:p>
          <w:p w:rsidR="006C4822" w:rsidRPr="00AF5D3C" w:rsidRDefault="006C4822" w:rsidP="00F75654">
            <w:pPr>
              <w:pStyle w:val="A0"/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Default="006C4822" w:rsidP="00F75654">
            <w:r>
              <w:t>Wolfgang Liertz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4822" w:rsidRPr="00111A92" w:rsidRDefault="006C4822" w:rsidP="0046527C"/>
        </w:tc>
      </w:tr>
    </w:tbl>
    <w:p w:rsidR="009C5738" w:rsidRDefault="009C5738" w:rsidP="00C82E3C"/>
    <w:p w:rsidR="009C5738" w:rsidRDefault="009C5738">
      <w:pPr>
        <w:sectPr w:rsidR="009C5738" w:rsidSect="005362E1">
          <w:headerReference w:type="default" r:id="rId9"/>
          <w:footerReference w:type="first" r:id="rId10"/>
          <w:pgSz w:w="11907" w:h="16839" w:code="9"/>
          <w:pgMar w:top="567" w:right="1134" w:bottom="1134" w:left="1247" w:header="720" w:footer="542" w:gutter="0"/>
          <w:cols w:space="720"/>
          <w:titlePg/>
        </w:sectPr>
      </w:pPr>
    </w:p>
    <w:p w:rsidR="009C5738" w:rsidRDefault="009C5738"/>
    <w:p w:rsidR="009C5738" w:rsidRDefault="009C5738"/>
    <w:p w:rsidR="009C5738" w:rsidRDefault="009C5738"/>
    <w:p w:rsidR="009C5738" w:rsidRPr="009C5738" w:rsidRDefault="009C5738" w:rsidP="009C5738">
      <w:pPr>
        <w:rPr>
          <w:rFonts w:ascii="Calibri" w:hAnsi="Calibri"/>
          <w:szCs w:val="22"/>
        </w:rPr>
      </w:pPr>
      <w:r w:rsidRPr="009C5738">
        <w:rPr>
          <w:rFonts w:ascii="Calibri" w:hAnsi="Calibri"/>
          <w:noProof/>
          <w:szCs w:val="22"/>
        </w:rPr>
        <w:drawing>
          <wp:inline distT="0" distB="0" distL="0" distR="0">
            <wp:extent cx="10088193" cy="4325509"/>
            <wp:effectExtent l="19050" t="0" r="8307" b="0"/>
            <wp:docPr id="4" name="Bild 5" descr="C:\Users\liertzwo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ertzwo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5101" cy="43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738" w:rsidRPr="009C5738" w:rsidRDefault="009C5738" w:rsidP="009C5738">
      <w:pPr>
        <w:rPr>
          <w:rFonts w:ascii="Calibri" w:hAnsi="Calibri"/>
          <w:szCs w:val="22"/>
        </w:rPr>
      </w:pPr>
    </w:p>
    <w:p w:rsidR="00443030" w:rsidRPr="005C1A87" w:rsidRDefault="00443030" w:rsidP="00C82E3C"/>
    <w:sectPr w:rsidR="00443030" w:rsidRPr="005C1A87" w:rsidSect="009C5738">
      <w:pgSz w:w="16839" w:h="11907" w:orient="landscape" w:code="9"/>
      <w:pgMar w:top="720" w:right="720" w:bottom="720" w:left="720" w:header="720" w:footer="54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738" w:rsidRDefault="009C5738">
      <w:r>
        <w:separator/>
      </w:r>
    </w:p>
  </w:endnote>
  <w:endnote w:type="continuationSeparator" w:id="0">
    <w:p w:rsidR="009C5738" w:rsidRDefault="009C5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738" w:rsidRDefault="009C5738">
    <w:pPr>
      <w:pStyle w:val="Fuzeile"/>
      <w:tabs>
        <w:tab w:val="clear" w:pos="4819"/>
        <w:tab w:val="clear" w:pos="9071"/>
        <w:tab w:val="left" w:pos="284"/>
      </w:tabs>
      <w:rPr>
        <w:sz w:val="12"/>
      </w:rPr>
    </w:pPr>
    <w:r w:rsidRPr="005362E1">
      <w:rPr>
        <w:sz w:val="12"/>
      </w:rPr>
      <w:tab/>
      <w:t>* M = Maßnahme, B = Beschluss, I = Information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738" w:rsidRDefault="009C5738">
      <w:r>
        <w:separator/>
      </w:r>
    </w:p>
  </w:footnote>
  <w:footnote w:type="continuationSeparator" w:id="0">
    <w:p w:rsidR="009C5738" w:rsidRDefault="009C5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165"/>
      <w:gridCol w:w="2268"/>
    </w:tblGrid>
    <w:tr w:rsidR="009C5738">
      <w:trPr>
        <w:cantSplit/>
      </w:trPr>
      <w:tc>
        <w:tcPr>
          <w:tcW w:w="1418" w:type="dxa"/>
        </w:tcPr>
        <w:p w:rsidR="009C5738" w:rsidRDefault="009C5738">
          <w:r>
            <w:rPr>
              <w:noProof/>
            </w:rPr>
            <w:drawing>
              <wp:inline distT="0" distB="0" distL="0" distR="0">
                <wp:extent cx="590550" cy="542925"/>
                <wp:effectExtent l="19050" t="0" r="0" b="0"/>
                <wp:docPr id="6" name="Bild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8327" b="88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5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9C5738" w:rsidRDefault="009C5738">
          <w:pPr>
            <w:rPr>
              <w:sz w:val="16"/>
            </w:rPr>
          </w:pPr>
          <w:r>
            <w:rPr>
              <w:sz w:val="16"/>
            </w:rPr>
            <w:t>Kurztitel/Bezeichnung</w:t>
          </w:r>
        </w:p>
        <w:p w:rsidR="009C5738" w:rsidRPr="005362E1" w:rsidRDefault="00CC564E">
          <w:pPr>
            <w:spacing w:before="120"/>
          </w:pPr>
          <w:r>
            <w:fldChar w:fldCharType="begin"/>
          </w:r>
          <w:r w:rsidR="009C5738">
            <w:instrText xml:space="preserve"> REF ShortName </w:instrText>
          </w:r>
          <w:r>
            <w:fldChar w:fldCharType="separate"/>
          </w:r>
        </w:p>
        <w:p w:rsidR="009C5738" w:rsidRDefault="00CC564E">
          <w:pPr>
            <w:spacing w:before="120"/>
          </w:pPr>
          <w:r>
            <w:fldChar w:fldCharType="end"/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C5738" w:rsidRDefault="009C5738">
          <w:pPr>
            <w:tabs>
              <w:tab w:val="left" w:pos="781"/>
            </w:tabs>
            <w:rPr>
              <w:sz w:val="16"/>
            </w:rPr>
          </w:pPr>
          <w:r>
            <w:rPr>
              <w:sz w:val="16"/>
            </w:rPr>
            <w:t>Seite</w:t>
          </w:r>
          <w:r>
            <w:rPr>
              <w:sz w:val="16"/>
            </w:rPr>
            <w:tab/>
            <w:t>Datum</w:t>
          </w:r>
        </w:p>
        <w:p w:rsidR="009C5738" w:rsidRDefault="00CC564E" w:rsidP="00B4008C">
          <w:pPr>
            <w:tabs>
              <w:tab w:val="left" w:pos="781"/>
            </w:tabs>
            <w:spacing w:before="120"/>
            <w:rPr>
              <w:sz w:val="16"/>
            </w:rPr>
          </w:pPr>
          <w:fldSimple w:instr="PAGE \* ARABIC">
            <w:r w:rsidR="009C5738">
              <w:rPr>
                <w:noProof/>
              </w:rPr>
              <w:t>3</w:t>
            </w:r>
          </w:fldSimple>
          <w:r w:rsidR="009C5738">
            <w:t>/</w:t>
          </w:r>
          <w:fldSimple w:instr="NUMPAGES ">
            <w:r w:rsidR="009C5738">
              <w:rPr>
                <w:noProof/>
              </w:rPr>
              <w:t>3</w:t>
            </w:r>
          </w:fldSimple>
          <w:r w:rsidR="009C5738">
            <w:tab/>
          </w:r>
          <w:r>
            <w:fldChar w:fldCharType="begin"/>
          </w:r>
          <w:r w:rsidR="009C5738">
            <w:instrText xml:space="preserve"> REF  MinutesDate \h </w:instrText>
          </w:r>
          <w:r>
            <w:fldChar w:fldCharType="separate"/>
          </w:r>
          <w:r w:rsidR="009C5738">
            <w:t>08.06.2016</w:t>
          </w:r>
          <w:r>
            <w:fldChar w:fldCharType="end"/>
          </w:r>
        </w:p>
      </w:tc>
    </w:tr>
  </w:tbl>
  <w:p w:rsidR="009C5738" w:rsidRDefault="009C5738"/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794"/>
      <w:gridCol w:w="397"/>
      <w:gridCol w:w="5542"/>
      <w:gridCol w:w="1560"/>
      <w:gridCol w:w="1560"/>
    </w:tblGrid>
    <w:tr w:rsidR="009C5738">
      <w:trPr>
        <w:cantSplit/>
      </w:trPr>
      <w:tc>
        <w:tcPr>
          <w:tcW w:w="79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9C5738" w:rsidRDefault="009C5738">
          <w:pPr>
            <w:rPr>
              <w:sz w:val="16"/>
            </w:rPr>
          </w:pPr>
          <w:proofErr w:type="spellStart"/>
          <w:r>
            <w:rPr>
              <w:sz w:val="16"/>
            </w:rPr>
            <w:t>Nr</w:t>
          </w:r>
          <w:proofErr w:type="spellEnd"/>
        </w:p>
      </w:tc>
      <w:tc>
        <w:tcPr>
          <w:tcW w:w="39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9C5738" w:rsidRDefault="009C5738">
          <w:pPr>
            <w:rPr>
              <w:sz w:val="16"/>
            </w:rPr>
          </w:pPr>
          <w:r>
            <w:rPr>
              <w:sz w:val="16"/>
            </w:rPr>
            <w:t>Art</w:t>
          </w:r>
        </w:p>
      </w:tc>
      <w:tc>
        <w:tcPr>
          <w:tcW w:w="55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9C5738" w:rsidRDefault="009C5738">
          <w:pPr>
            <w:rPr>
              <w:sz w:val="16"/>
            </w:rPr>
          </w:pPr>
          <w:r>
            <w:rPr>
              <w:sz w:val="16"/>
            </w:rPr>
            <w:t>Aufgabe/Ergebnisse</w:t>
          </w:r>
        </w:p>
        <w:p w:rsidR="009C5738" w:rsidRDefault="009C5738">
          <w:pPr>
            <w:tabs>
              <w:tab w:val="left" w:pos="851"/>
            </w:tabs>
            <w:rPr>
              <w:sz w:val="16"/>
            </w:rPr>
          </w:pPr>
        </w:p>
      </w:tc>
      <w:tc>
        <w:tcPr>
          <w:tcW w:w="15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9C5738" w:rsidRDefault="009C5738">
          <w:pPr>
            <w:rPr>
              <w:sz w:val="16"/>
            </w:rPr>
          </w:pPr>
          <w:r>
            <w:rPr>
              <w:sz w:val="16"/>
            </w:rPr>
            <w:t>Bearb. durch</w:t>
          </w:r>
        </w:p>
      </w:tc>
      <w:tc>
        <w:tcPr>
          <w:tcW w:w="156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shd w:val="pct5" w:color="auto" w:fill="auto"/>
        </w:tcPr>
        <w:p w:rsidR="009C5738" w:rsidRDefault="009C5738">
          <w:pPr>
            <w:rPr>
              <w:sz w:val="16"/>
            </w:rPr>
          </w:pPr>
          <w:r>
            <w:rPr>
              <w:sz w:val="16"/>
            </w:rPr>
            <w:t>Termine</w:t>
          </w:r>
        </w:p>
      </w:tc>
    </w:tr>
  </w:tbl>
  <w:p w:rsidR="009C5738" w:rsidRDefault="009C573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87"/>
    <w:multiLevelType w:val="hybridMultilevel"/>
    <w:tmpl w:val="6600A198"/>
    <w:lvl w:ilvl="0" w:tplc="F116857C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B27E8"/>
    <w:multiLevelType w:val="hybridMultilevel"/>
    <w:tmpl w:val="C4FA2E9A"/>
    <w:lvl w:ilvl="0" w:tplc="0F0212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07656"/>
    <w:multiLevelType w:val="hybridMultilevel"/>
    <w:tmpl w:val="9F40DCEE"/>
    <w:lvl w:ilvl="0" w:tplc="31B66D60">
      <w:start w:val="2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70D47"/>
    <w:multiLevelType w:val="hybridMultilevel"/>
    <w:tmpl w:val="0E74E448"/>
    <w:lvl w:ilvl="0" w:tplc="762009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intFractionalCharacterWidth/>
  <w:hideSpellingErrors/>
  <w:hideGrammaticalErrors/>
  <w:proofState w:spelling="clean" w:grammar="clean"/>
  <w:attachedTemplate r:id="rId1"/>
  <w:stylePaneFormatFilter w:val="3F01"/>
  <w:defaultTabStop w:val="709"/>
  <w:hyphenationZone w:val="425"/>
  <w:doNotHyphenateCaps/>
  <w:drawingGridHorizontalSpacing w:val="11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572F"/>
    <w:rsid w:val="00004A86"/>
    <w:rsid w:val="00005D79"/>
    <w:rsid w:val="00030AC1"/>
    <w:rsid w:val="00032577"/>
    <w:rsid w:val="0004545B"/>
    <w:rsid w:val="0006149E"/>
    <w:rsid w:val="0006174B"/>
    <w:rsid w:val="000710F4"/>
    <w:rsid w:val="00077736"/>
    <w:rsid w:val="000915E3"/>
    <w:rsid w:val="000A6BB7"/>
    <w:rsid w:val="000B54EB"/>
    <w:rsid w:val="000C66A6"/>
    <w:rsid w:val="000D4AF2"/>
    <w:rsid w:val="000F5630"/>
    <w:rsid w:val="000F6402"/>
    <w:rsid w:val="00104E84"/>
    <w:rsid w:val="00104F82"/>
    <w:rsid w:val="001052FE"/>
    <w:rsid w:val="00107E57"/>
    <w:rsid w:val="00111A92"/>
    <w:rsid w:val="0012579E"/>
    <w:rsid w:val="00131571"/>
    <w:rsid w:val="00132DEE"/>
    <w:rsid w:val="00135C92"/>
    <w:rsid w:val="00137056"/>
    <w:rsid w:val="0014430E"/>
    <w:rsid w:val="0016021D"/>
    <w:rsid w:val="001F0397"/>
    <w:rsid w:val="0025533D"/>
    <w:rsid w:val="00256D07"/>
    <w:rsid w:val="00281011"/>
    <w:rsid w:val="002A234E"/>
    <w:rsid w:val="002A3E37"/>
    <w:rsid w:val="002D1ABF"/>
    <w:rsid w:val="002D413B"/>
    <w:rsid w:val="002E266A"/>
    <w:rsid w:val="00322E37"/>
    <w:rsid w:val="003629CD"/>
    <w:rsid w:val="003746A3"/>
    <w:rsid w:val="0038266E"/>
    <w:rsid w:val="00385502"/>
    <w:rsid w:val="003973D8"/>
    <w:rsid w:val="003A7C8D"/>
    <w:rsid w:val="003C00BA"/>
    <w:rsid w:val="003D6167"/>
    <w:rsid w:val="003E5A8F"/>
    <w:rsid w:val="003F460B"/>
    <w:rsid w:val="0041094D"/>
    <w:rsid w:val="00422EE6"/>
    <w:rsid w:val="00434CA9"/>
    <w:rsid w:val="00443030"/>
    <w:rsid w:val="00444260"/>
    <w:rsid w:val="00453580"/>
    <w:rsid w:val="00461A20"/>
    <w:rsid w:val="004679AA"/>
    <w:rsid w:val="004728CC"/>
    <w:rsid w:val="004766A6"/>
    <w:rsid w:val="0048572F"/>
    <w:rsid w:val="004A2E6D"/>
    <w:rsid w:val="004E1880"/>
    <w:rsid w:val="00510FCB"/>
    <w:rsid w:val="00523463"/>
    <w:rsid w:val="00535D21"/>
    <w:rsid w:val="005362E1"/>
    <w:rsid w:val="00561D92"/>
    <w:rsid w:val="005901E7"/>
    <w:rsid w:val="005956E0"/>
    <w:rsid w:val="00597BF2"/>
    <w:rsid w:val="005B5DD6"/>
    <w:rsid w:val="005C1A87"/>
    <w:rsid w:val="005C614C"/>
    <w:rsid w:val="00606F62"/>
    <w:rsid w:val="006371AD"/>
    <w:rsid w:val="00686760"/>
    <w:rsid w:val="006B3233"/>
    <w:rsid w:val="006B45DE"/>
    <w:rsid w:val="006C4822"/>
    <w:rsid w:val="006D10E9"/>
    <w:rsid w:val="006D793B"/>
    <w:rsid w:val="006E33DC"/>
    <w:rsid w:val="00764507"/>
    <w:rsid w:val="00776B7D"/>
    <w:rsid w:val="0078468D"/>
    <w:rsid w:val="007917B2"/>
    <w:rsid w:val="007B795C"/>
    <w:rsid w:val="007C6E17"/>
    <w:rsid w:val="007F3FF7"/>
    <w:rsid w:val="00825A7B"/>
    <w:rsid w:val="008323B0"/>
    <w:rsid w:val="008334D6"/>
    <w:rsid w:val="00835DD8"/>
    <w:rsid w:val="00842FE5"/>
    <w:rsid w:val="00867802"/>
    <w:rsid w:val="00881689"/>
    <w:rsid w:val="00884F1E"/>
    <w:rsid w:val="00892C99"/>
    <w:rsid w:val="008A316E"/>
    <w:rsid w:val="008A6922"/>
    <w:rsid w:val="008C1F7C"/>
    <w:rsid w:val="008C3026"/>
    <w:rsid w:val="008D27E6"/>
    <w:rsid w:val="008E3E53"/>
    <w:rsid w:val="00922C00"/>
    <w:rsid w:val="009231B9"/>
    <w:rsid w:val="0093014D"/>
    <w:rsid w:val="0093192B"/>
    <w:rsid w:val="00932AF9"/>
    <w:rsid w:val="009503AF"/>
    <w:rsid w:val="009617AC"/>
    <w:rsid w:val="00973FD0"/>
    <w:rsid w:val="0097699A"/>
    <w:rsid w:val="00997479"/>
    <w:rsid w:val="009A5BA5"/>
    <w:rsid w:val="009C0649"/>
    <w:rsid w:val="009C5738"/>
    <w:rsid w:val="009D0D61"/>
    <w:rsid w:val="009E3542"/>
    <w:rsid w:val="009F036E"/>
    <w:rsid w:val="009F5C2C"/>
    <w:rsid w:val="00A065A8"/>
    <w:rsid w:val="00A20248"/>
    <w:rsid w:val="00A279B7"/>
    <w:rsid w:val="00A3388D"/>
    <w:rsid w:val="00A350B4"/>
    <w:rsid w:val="00A5027E"/>
    <w:rsid w:val="00A752F2"/>
    <w:rsid w:val="00A84E9A"/>
    <w:rsid w:val="00A94A6B"/>
    <w:rsid w:val="00AB16F5"/>
    <w:rsid w:val="00AC7457"/>
    <w:rsid w:val="00AD4715"/>
    <w:rsid w:val="00AE45E3"/>
    <w:rsid w:val="00AF5D3C"/>
    <w:rsid w:val="00AF7CA0"/>
    <w:rsid w:val="00B01F5D"/>
    <w:rsid w:val="00B10632"/>
    <w:rsid w:val="00B3626C"/>
    <w:rsid w:val="00B4008C"/>
    <w:rsid w:val="00B55F25"/>
    <w:rsid w:val="00B62AEA"/>
    <w:rsid w:val="00B908EE"/>
    <w:rsid w:val="00B95BCF"/>
    <w:rsid w:val="00BD307E"/>
    <w:rsid w:val="00C3425B"/>
    <w:rsid w:val="00C51CC5"/>
    <w:rsid w:val="00C7021F"/>
    <w:rsid w:val="00C7243A"/>
    <w:rsid w:val="00C82E3C"/>
    <w:rsid w:val="00C86D14"/>
    <w:rsid w:val="00C908A7"/>
    <w:rsid w:val="00CA43A4"/>
    <w:rsid w:val="00CA4BBB"/>
    <w:rsid w:val="00CB40E5"/>
    <w:rsid w:val="00CC564E"/>
    <w:rsid w:val="00CD0CAE"/>
    <w:rsid w:val="00CD14EF"/>
    <w:rsid w:val="00CD2E4E"/>
    <w:rsid w:val="00CF40F7"/>
    <w:rsid w:val="00D039DB"/>
    <w:rsid w:val="00D15A03"/>
    <w:rsid w:val="00D41032"/>
    <w:rsid w:val="00D4109C"/>
    <w:rsid w:val="00D44DAB"/>
    <w:rsid w:val="00D46D85"/>
    <w:rsid w:val="00D5097A"/>
    <w:rsid w:val="00D52ACE"/>
    <w:rsid w:val="00D53D58"/>
    <w:rsid w:val="00D5490F"/>
    <w:rsid w:val="00D77494"/>
    <w:rsid w:val="00D83C97"/>
    <w:rsid w:val="00DC415B"/>
    <w:rsid w:val="00E01555"/>
    <w:rsid w:val="00E062E9"/>
    <w:rsid w:val="00E24DD6"/>
    <w:rsid w:val="00E37B62"/>
    <w:rsid w:val="00E46306"/>
    <w:rsid w:val="00E52CF1"/>
    <w:rsid w:val="00E64520"/>
    <w:rsid w:val="00E73916"/>
    <w:rsid w:val="00EA78FC"/>
    <w:rsid w:val="00EF5FCF"/>
    <w:rsid w:val="00F24F81"/>
    <w:rsid w:val="00F27B10"/>
    <w:rsid w:val="00F34197"/>
    <w:rsid w:val="00F664AB"/>
    <w:rsid w:val="00F843B6"/>
    <w:rsid w:val="00FC60FD"/>
    <w:rsid w:val="00FF1573"/>
    <w:rsid w:val="00FF3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66A"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2E266A"/>
    <w:pPr>
      <w:spacing w:after="240"/>
      <w:outlineLvl w:val="0"/>
    </w:pPr>
    <w:rPr>
      <w:rFonts w:ascii="Univers (WN)" w:hAnsi="Univers (WN)"/>
      <w:b/>
    </w:rPr>
  </w:style>
  <w:style w:type="paragraph" w:styleId="berschrift2">
    <w:name w:val="heading 2"/>
    <w:basedOn w:val="berschrift1"/>
    <w:next w:val="Standard"/>
    <w:qFormat/>
    <w:rsid w:val="002E266A"/>
    <w:pPr>
      <w:tabs>
        <w:tab w:val="left" w:pos="709"/>
      </w:tabs>
      <w:ind w:left="709" w:hanging="709"/>
      <w:outlineLvl w:val="1"/>
    </w:pPr>
  </w:style>
  <w:style w:type="paragraph" w:styleId="berschrift3">
    <w:name w:val="heading 3"/>
    <w:basedOn w:val="berschrift2"/>
    <w:next w:val="Standard"/>
    <w:qFormat/>
    <w:rsid w:val="002E266A"/>
    <w:pPr>
      <w:tabs>
        <w:tab w:val="clear" w:pos="709"/>
        <w:tab w:val="left" w:pos="1418"/>
      </w:tabs>
      <w:spacing w:after="120"/>
      <w:ind w:left="1418"/>
      <w:outlineLvl w:val="2"/>
    </w:pPr>
  </w:style>
  <w:style w:type="paragraph" w:styleId="berschrift4">
    <w:name w:val="heading 4"/>
    <w:basedOn w:val="berschrift3"/>
    <w:next w:val="Standard"/>
    <w:qFormat/>
    <w:rsid w:val="002E266A"/>
    <w:pPr>
      <w:tabs>
        <w:tab w:val="clear" w:pos="1418"/>
        <w:tab w:val="left" w:pos="2127"/>
      </w:tabs>
      <w:spacing w:after="0"/>
      <w:ind w:left="2127"/>
      <w:outlineLvl w:val="3"/>
    </w:pPr>
  </w:style>
  <w:style w:type="paragraph" w:styleId="berschrift5">
    <w:name w:val="heading 5"/>
    <w:basedOn w:val="berschrift4"/>
    <w:next w:val="Standard"/>
    <w:qFormat/>
    <w:rsid w:val="002E266A"/>
    <w:pPr>
      <w:tabs>
        <w:tab w:val="clear" w:pos="2127"/>
        <w:tab w:val="left" w:pos="2835"/>
      </w:tabs>
      <w:ind w:left="2835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5">
    <w:name w:val="toc 5"/>
    <w:basedOn w:val="Verzeichnis4"/>
    <w:next w:val="Standard"/>
    <w:semiHidden/>
    <w:rsid w:val="002E266A"/>
    <w:pPr>
      <w:ind w:left="2835"/>
    </w:pPr>
  </w:style>
  <w:style w:type="paragraph" w:styleId="Verzeichnis4">
    <w:name w:val="toc 4"/>
    <w:basedOn w:val="Verzeichnis3"/>
    <w:next w:val="Standard"/>
    <w:semiHidden/>
    <w:rsid w:val="002E266A"/>
    <w:pPr>
      <w:ind w:left="2127" w:right="851" w:hanging="709"/>
    </w:pPr>
  </w:style>
  <w:style w:type="paragraph" w:styleId="Verzeichnis3">
    <w:name w:val="toc 3"/>
    <w:basedOn w:val="Standard"/>
    <w:next w:val="Standard"/>
    <w:semiHidden/>
    <w:rsid w:val="002E266A"/>
    <w:pPr>
      <w:tabs>
        <w:tab w:val="left" w:pos="709"/>
        <w:tab w:val="right" w:leader="dot" w:pos="9498"/>
      </w:tabs>
      <w:ind w:left="1418" w:right="850"/>
    </w:pPr>
  </w:style>
  <w:style w:type="paragraph" w:styleId="Verzeichnis2">
    <w:name w:val="toc 2"/>
    <w:basedOn w:val="Verzeichnis1"/>
    <w:next w:val="Standard"/>
    <w:semiHidden/>
    <w:rsid w:val="002E266A"/>
    <w:pPr>
      <w:tabs>
        <w:tab w:val="right" w:leader="dot" w:pos="9498"/>
      </w:tabs>
      <w:ind w:left="709" w:hanging="709"/>
    </w:pPr>
  </w:style>
  <w:style w:type="paragraph" w:styleId="Verzeichnis1">
    <w:name w:val="toc 1"/>
    <w:basedOn w:val="Standard"/>
    <w:next w:val="Standard"/>
    <w:semiHidden/>
    <w:rsid w:val="002E266A"/>
    <w:pPr>
      <w:tabs>
        <w:tab w:val="left" w:pos="709"/>
        <w:tab w:val="left" w:leader="dot" w:pos="9498"/>
      </w:tabs>
      <w:spacing w:after="240"/>
    </w:pPr>
  </w:style>
  <w:style w:type="paragraph" w:styleId="Fuzeile">
    <w:name w:val="footer"/>
    <w:basedOn w:val="Standard"/>
    <w:rsid w:val="002E266A"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rsid w:val="002E266A"/>
    <w:pPr>
      <w:tabs>
        <w:tab w:val="right" w:pos="1701"/>
      </w:tabs>
      <w:spacing w:before="240"/>
    </w:pPr>
  </w:style>
  <w:style w:type="paragraph" w:styleId="Standardeinzug">
    <w:name w:val="Normal Indent"/>
    <w:basedOn w:val="Standard"/>
    <w:rsid w:val="002E266A"/>
    <w:pPr>
      <w:ind w:left="708"/>
    </w:pPr>
  </w:style>
  <w:style w:type="paragraph" w:customStyle="1" w:styleId="A1">
    <w:name w:val="A1"/>
    <w:basedOn w:val="A0"/>
    <w:rsid w:val="002E266A"/>
    <w:pPr>
      <w:tabs>
        <w:tab w:val="left" w:pos="709"/>
      </w:tabs>
      <w:ind w:left="709" w:hanging="709"/>
    </w:pPr>
  </w:style>
  <w:style w:type="paragraph" w:customStyle="1" w:styleId="A0">
    <w:name w:val="A0"/>
    <w:basedOn w:val="Standard"/>
    <w:rsid w:val="002E266A"/>
  </w:style>
  <w:style w:type="paragraph" w:customStyle="1" w:styleId="A2">
    <w:name w:val="A2"/>
    <w:basedOn w:val="A1"/>
    <w:rsid w:val="002E266A"/>
    <w:pPr>
      <w:tabs>
        <w:tab w:val="clear" w:pos="709"/>
        <w:tab w:val="left" w:pos="1418"/>
      </w:tabs>
      <w:ind w:left="1418"/>
    </w:pPr>
  </w:style>
  <w:style w:type="paragraph" w:customStyle="1" w:styleId="A5">
    <w:name w:val="A5"/>
    <w:basedOn w:val="A4"/>
    <w:rsid w:val="002E266A"/>
    <w:pPr>
      <w:tabs>
        <w:tab w:val="clear" w:pos="2835"/>
        <w:tab w:val="left" w:pos="3544"/>
      </w:tabs>
      <w:ind w:left="3544"/>
    </w:pPr>
  </w:style>
  <w:style w:type="paragraph" w:customStyle="1" w:styleId="A4">
    <w:name w:val="A4"/>
    <w:basedOn w:val="A3"/>
    <w:rsid w:val="002E266A"/>
    <w:pPr>
      <w:tabs>
        <w:tab w:val="clear" w:pos="2127"/>
        <w:tab w:val="left" w:pos="2835"/>
      </w:tabs>
      <w:ind w:left="2835"/>
    </w:pPr>
  </w:style>
  <w:style w:type="paragraph" w:customStyle="1" w:styleId="A3">
    <w:name w:val="A3"/>
    <w:basedOn w:val="A2"/>
    <w:rsid w:val="002E266A"/>
    <w:pPr>
      <w:tabs>
        <w:tab w:val="clear" w:pos="1418"/>
        <w:tab w:val="left" w:pos="2127"/>
      </w:tabs>
      <w:ind w:left="2127"/>
    </w:pPr>
  </w:style>
  <w:style w:type="paragraph" w:customStyle="1" w:styleId="V1">
    <w:name w:val="V1"/>
    <w:basedOn w:val="Standard"/>
    <w:rsid w:val="002E266A"/>
    <w:pPr>
      <w:tabs>
        <w:tab w:val="left" w:pos="709"/>
        <w:tab w:val="right" w:leader="dot" w:pos="9498"/>
      </w:tabs>
      <w:spacing w:after="240"/>
    </w:pPr>
  </w:style>
  <w:style w:type="paragraph" w:customStyle="1" w:styleId="V2">
    <w:name w:val="V2"/>
    <w:basedOn w:val="V1"/>
    <w:rsid w:val="002E266A"/>
    <w:pPr>
      <w:ind w:left="709" w:hanging="709"/>
    </w:pPr>
  </w:style>
  <w:style w:type="paragraph" w:customStyle="1" w:styleId="V3">
    <w:name w:val="V3"/>
    <w:basedOn w:val="V2"/>
    <w:rsid w:val="002E266A"/>
    <w:pPr>
      <w:tabs>
        <w:tab w:val="clear" w:pos="709"/>
        <w:tab w:val="left" w:pos="1418"/>
      </w:tabs>
      <w:ind w:left="1418"/>
    </w:pPr>
  </w:style>
  <w:style w:type="paragraph" w:customStyle="1" w:styleId="V4">
    <w:name w:val="V4"/>
    <w:basedOn w:val="V3"/>
    <w:rsid w:val="002E266A"/>
    <w:pPr>
      <w:tabs>
        <w:tab w:val="clear" w:pos="1418"/>
        <w:tab w:val="left" w:pos="2127"/>
      </w:tabs>
      <w:spacing w:after="120"/>
      <w:ind w:left="2127"/>
    </w:pPr>
  </w:style>
  <w:style w:type="paragraph" w:customStyle="1" w:styleId="V5">
    <w:name w:val="V5"/>
    <w:basedOn w:val="V4"/>
    <w:rsid w:val="002E266A"/>
    <w:pPr>
      <w:tabs>
        <w:tab w:val="clear" w:pos="2127"/>
        <w:tab w:val="left" w:pos="2835"/>
      </w:tabs>
      <w:spacing w:after="0"/>
      <w:ind w:left="2835"/>
    </w:pPr>
  </w:style>
  <w:style w:type="paragraph" w:styleId="Sprechblasentext">
    <w:name w:val="Balloon Text"/>
    <w:basedOn w:val="Standard"/>
    <w:link w:val="SprechblasentextZchn"/>
    <w:rsid w:val="005956E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56E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92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UMPF\Office\Templates\Besprechungsprotokoll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07DB80-3BA1-4409-A311-A596720D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Besprechungsprotokoll.dotm</Template>
  <TotalTime>0</TotalTime>
  <Pages>2</Pages>
  <Words>211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Besprechungsprotokoll;Minutes</vt:lpstr>
    </vt:vector>
  </TitlesOfParts>
  <Company>TRUMPF GmbH + Co. KG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Besprechungsprotokoll;Minutes</dc:title>
  <dc:creator>Wolfgang Liertz</dc:creator>
  <cp:lastModifiedBy>Wolfgang Liertz</cp:lastModifiedBy>
  <cp:revision>6</cp:revision>
  <cp:lastPrinted>2005-07-06T09:48:00Z</cp:lastPrinted>
  <dcterms:created xsi:type="dcterms:W3CDTF">2016-08-04T14:51:00Z</dcterms:created>
  <dcterms:modified xsi:type="dcterms:W3CDTF">2016-08-04T14:55:00Z</dcterms:modified>
  <cp:category>internalMenu;interner Schriftverkehr;internal correspondence</cp:category>
</cp:coreProperties>
</file>