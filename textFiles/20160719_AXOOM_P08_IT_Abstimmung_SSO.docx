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4B1FC9">
            <w:pPr>
              <w:spacing w:before="120"/>
            </w:pPr>
            <w:bookmarkStart w:id="0" w:name="ProjectName"/>
            <w:bookmarkEnd w:id="0"/>
            <w:r>
              <w:t>Besprechung</w:t>
            </w:r>
            <w:r w:rsidR="005362E1">
              <w:t xml:space="preserve"> P08-AXOOM</w:t>
            </w:r>
            <w:r>
              <w:t xml:space="preserve">-TRUMPF-IT zu Single </w:t>
            </w:r>
            <w:proofErr w:type="spellStart"/>
            <w:r>
              <w:t>Sign</w:t>
            </w:r>
            <w:proofErr w:type="spellEnd"/>
            <w:r>
              <w:t xml:space="preserve"> On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616F9B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AF7CA0">
              <w:t>1</w:t>
            </w:r>
            <w:r w:rsidR="00ED3121">
              <w:t>9</w:t>
            </w:r>
            <w:r w:rsidR="0078468D">
              <w:t>.07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 w:rsidP="00ED3121">
            <w:pPr>
              <w:spacing w:before="120"/>
            </w:pPr>
            <w:bookmarkStart w:id="8" w:name="Participants"/>
            <w:bookmarkEnd w:id="8"/>
            <w:r w:rsidRPr="005362E1">
              <w:rPr>
                <w:u w:val="single"/>
              </w:rPr>
              <w:t>Liertz, Wolfgang; Ely Gomes, Marcel;</w:t>
            </w:r>
            <w:r w:rsidR="0078468D" w:rsidRPr="00AF7CA0">
              <w:t xml:space="preserve"> </w:t>
            </w:r>
            <w:r w:rsidR="0078468D" w:rsidRPr="00ED3121">
              <w:rPr>
                <w:u w:val="single"/>
              </w:rPr>
              <w:t xml:space="preserve">Kern, </w:t>
            </w:r>
            <w:proofErr w:type="spellStart"/>
            <w:r w:rsidR="0078468D" w:rsidRPr="00ED3121">
              <w:rPr>
                <w:u w:val="single"/>
              </w:rPr>
              <w:t>Mattanja</w:t>
            </w:r>
            <w:proofErr w:type="spellEnd"/>
            <w:r w:rsidR="00AF7CA0" w:rsidRPr="00ED3121">
              <w:rPr>
                <w:u w:val="single"/>
              </w:rPr>
              <w:t>;</w:t>
            </w:r>
            <w:r w:rsidR="00AF7CA0">
              <w:t xml:space="preserve"> </w:t>
            </w:r>
            <w:r w:rsidR="00F17CC0">
              <w:rPr>
                <w:u w:val="single"/>
              </w:rPr>
              <w:t xml:space="preserve">Mordellet, Sebastien-Claude; </w:t>
            </w:r>
            <w:r w:rsidR="00ED3121">
              <w:rPr>
                <w:u w:val="single"/>
              </w:rPr>
              <w:t>Frank, Markus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ED3121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44DAB" w:rsidRDefault="00ED3121" w:rsidP="00AF7CA0">
            <w:proofErr w:type="spellStart"/>
            <w:r>
              <w:t>OAuth</w:t>
            </w:r>
            <w:proofErr w:type="spellEnd"/>
            <w:r>
              <w:t xml:space="preserve"> in der IT noch nicht vorhanden, aber gewünscht. Kapazität ggf. erst bei dem Homepage </w:t>
            </w:r>
            <w:proofErr w:type="spellStart"/>
            <w:r>
              <w:t>Relaunch</w:t>
            </w:r>
            <w:proofErr w:type="spellEnd"/>
            <w:r>
              <w:t xml:space="preserve"> vorhanden.</w:t>
            </w:r>
          </w:p>
          <w:p w:rsidR="00650A7A" w:rsidRPr="005362E1" w:rsidRDefault="00650A7A" w:rsidP="00AF7CA0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Pr="005362E1" w:rsidRDefault="00DC415B"/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Pr="003E5A8F" w:rsidRDefault="00DC415B" w:rsidP="003E5A8F"/>
        </w:tc>
      </w:tr>
      <w:tr w:rsidR="00E062E9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650A7A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D07" w:rsidRDefault="00650A7A" w:rsidP="00650A7A">
            <w:r>
              <w:t xml:space="preserve">Schlanke Lösung wird von allen bevorzugt, da Zusammenspiel von </w:t>
            </w:r>
            <w:proofErr w:type="spellStart"/>
            <w:r>
              <w:t>myTRUMPF</w:t>
            </w:r>
            <w:proofErr w:type="spellEnd"/>
            <w:r>
              <w:t xml:space="preserve"> und AXOOM noch variabel ist.</w:t>
            </w:r>
          </w:p>
          <w:p w:rsidR="00650A7A" w:rsidRDefault="00650A7A" w:rsidP="00650A7A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</w:tr>
      <w:tr w:rsidR="00650A7A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A7A" w:rsidRPr="005362E1" w:rsidRDefault="00650A7A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A7A" w:rsidRDefault="00650A7A" w:rsidP="00CF0BA3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A7A" w:rsidRDefault="00650A7A" w:rsidP="00CF0BA3">
            <w:r>
              <w:t>Workshop am 03.08. wird geplant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A7A" w:rsidRDefault="00650A7A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A7A" w:rsidRDefault="00650A7A"/>
        </w:tc>
      </w:tr>
    </w:tbl>
    <w:p w:rsidR="00443030" w:rsidRPr="005C1A87" w:rsidRDefault="00443030" w:rsidP="00C82E3C"/>
    <w:sectPr w:rsidR="00443030" w:rsidRPr="005C1A87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87" w:rsidRDefault="005C1A87">
      <w:r>
        <w:separator/>
      </w:r>
    </w:p>
  </w:endnote>
  <w:endnote w:type="continuationSeparator" w:id="0">
    <w:p w:rsidR="005C1A87" w:rsidRDefault="005C1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A87" w:rsidRDefault="005C1A87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87" w:rsidRDefault="005C1A87">
      <w:r>
        <w:separator/>
      </w:r>
    </w:p>
  </w:footnote>
  <w:footnote w:type="continuationSeparator" w:id="0">
    <w:p w:rsidR="005C1A87" w:rsidRDefault="005C1A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5C1A87">
      <w:trPr>
        <w:cantSplit/>
      </w:trPr>
      <w:tc>
        <w:tcPr>
          <w:tcW w:w="1418" w:type="dxa"/>
        </w:tcPr>
        <w:p w:rsidR="005C1A87" w:rsidRDefault="005C1A87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5C1A87" w:rsidRPr="005362E1" w:rsidRDefault="00616F9B">
          <w:pPr>
            <w:spacing w:before="120"/>
          </w:pPr>
          <w:r>
            <w:fldChar w:fldCharType="begin"/>
          </w:r>
          <w:r w:rsidR="005C1A87">
            <w:instrText xml:space="preserve"> REF ShortName </w:instrText>
          </w:r>
          <w:r>
            <w:fldChar w:fldCharType="separate"/>
          </w:r>
        </w:p>
        <w:p w:rsidR="005C1A87" w:rsidRDefault="00616F9B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C1A87" w:rsidRDefault="005C1A87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5C1A87" w:rsidRDefault="00616F9B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ED3121">
              <w:rPr>
                <w:noProof/>
              </w:rPr>
              <w:t>2</w:t>
            </w:r>
          </w:fldSimple>
          <w:r w:rsidR="005C1A87">
            <w:t>/</w:t>
          </w:r>
          <w:fldSimple w:instr="NUMPAGES ">
            <w:r w:rsidR="00ED3121">
              <w:rPr>
                <w:noProof/>
              </w:rPr>
              <w:t>2</w:t>
            </w:r>
          </w:fldSimple>
          <w:r w:rsidR="005C1A87">
            <w:tab/>
          </w:r>
          <w:r>
            <w:fldChar w:fldCharType="begin"/>
          </w:r>
          <w:r w:rsidR="005C1A87">
            <w:instrText xml:space="preserve"> REF  MinutesDate \h </w:instrText>
          </w:r>
          <w:r>
            <w:fldChar w:fldCharType="separate"/>
          </w:r>
          <w:r w:rsidR="005C1A87">
            <w:t>08.06.2016</w:t>
          </w:r>
          <w:r>
            <w:fldChar w:fldCharType="end"/>
          </w:r>
        </w:p>
      </w:tc>
    </w:tr>
  </w:tbl>
  <w:p w:rsidR="005C1A87" w:rsidRDefault="005C1A87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5C1A87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5C1A87" w:rsidRDefault="005C1A87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5C1A87" w:rsidRDefault="005C1A8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30AC1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6021D"/>
    <w:rsid w:val="001F0397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B1FC9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1A87"/>
    <w:rsid w:val="005C614C"/>
    <w:rsid w:val="00606F62"/>
    <w:rsid w:val="00616F9B"/>
    <w:rsid w:val="006371AD"/>
    <w:rsid w:val="00650A7A"/>
    <w:rsid w:val="00686760"/>
    <w:rsid w:val="006B3233"/>
    <w:rsid w:val="006B45DE"/>
    <w:rsid w:val="006D10E9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617AC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5027E"/>
    <w:rsid w:val="00A84E9A"/>
    <w:rsid w:val="00AB16F5"/>
    <w:rsid w:val="00AC7457"/>
    <w:rsid w:val="00AD4715"/>
    <w:rsid w:val="00AF7CA0"/>
    <w:rsid w:val="00B01F5D"/>
    <w:rsid w:val="00B10632"/>
    <w:rsid w:val="00B3626C"/>
    <w:rsid w:val="00B4008C"/>
    <w:rsid w:val="00B55F25"/>
    <w:rsid w:val="00B62AEA"/>
    <w:rsid w:val="00B908EE"/>
    <w:rsid w:val="00B95BCF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D3121"/>
    <w:rsid w:val="00EF5FCF"/>
    <w:rsid w:val="00F17CC0"/>
    <w:rsid w:val="00F27B10"/>
    <w:rsid w:val="00F34197"/>
    <w:rsid w:val="00F664AB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8495E-299C-4C6B-BB66-322DA950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91</Words>
  <Characters>893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5</cp:revision>
  <cp:lastPrinted>2005-07-06T09:48:00Z</cp:lastPrinted>
  <dcterms:created xsi:type="dcterms:W3CDTF">2016-07-19T13:57:00Z</dcterms:created>
  <dcterms:modified xsi:type="dcterms:W3CDTF">2016-07-19T14:10:00Z</dcterms:modified>
  <cp:category>internalMenu;interner Schriftverkehr;internal correspondence</cp:category>
</cp:coreProperties>
</file>