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EB2934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0839D3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E8787C">
              <w:t>28</w:t>
            </w:r>
            <w:r w:rsidR="00054AD1">
              <w:t>.09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B62AEA">
            <w:pPr>
              <w:spacing w:before="120"/>
            </w:pPr>
            <w:bookmarkStart w:id="8" w:name="Participants"/>
            <w:bookmarkEnd w:id="8"/>
            <w:r w:rsidRPr="005F057F">
              <w:t xml:space="preserve">Altuntas, Olena (Axoom); Tomov, Stefan (Axoom); Vogt, Harald; Mueller, Daniel (TWS); Liertz, Wolfgang; </w:t>
            </w:r>
            <w:r w:rsidRPr="005F057F">
              <w:rPr>
                <w:u w:val="single"/>
              </w:rPr>
              <w:t>Gerten, Armin (Axoom)</w:t>
            </w:r>
            <w:r w:rsidRPr="005F057F">
              <w:t xml:space="preserve">; Speer, Michael; </w:t>
            </w:r>
            <w:r w:rsidRPr="005F057F">
              <w:rPr>
                <w:u w:val="single"/>
              </w:rPr>
              <w:t>Ely Gomes, Marcel</w:t>
            </w:r>
            <w:r w:rsidRPr="005F057F">
              <w:t xml:space="preserve">; Bernd, Eric (Axoom); </w:t>
            </w:r>
            <w:r w:rsidR="00B62AEA" w:rsidRPr="00E8787C">
              <w:rPr>
                <w:u w:val="single"/>
              </w:rPr>
              <w:t>Hohenöcker, Julian</w:t>
            </w:r>
            <w:r w:rsidR="005F057F">
              <w:t xml:space="preserve">; </w:t>
            </w:r>
            <w:r w:rsidR="005F057F" w:rsidRPr="00E8787C">
              <w:t>Spitznagel, Yvonne</w:t>
            </w:r>
            <w:r w:rsidR="0078468D" w:rsidRPr="005F057F">
              <w:t xml:space="preserve">; </w:t>
            </w:r>
            <w:r w:rsidR="0078468D" w:rsidRPr="005F057F">
              <w:rPr>
                <w:u w:val="single"/>
              </w:rPr>
              <w:t>Kern, Mattanja</w:t>
            </w:r>
            <w:r w:rsidR="00AF7CA0" w:rsidRPr="005F057F">
              <w:t>; Bernd, Eric (Axoom); Gottschalck, Daniel (Axoom)</w:t>
            </w:r>
            <w:r w:rsidR="00A94A6B" w:rsidRPr="005F057F">
              <w:t xml:space="preserve">; </w:t>
            </w:r>
            <w:r w:rsidR="00A752F2" w:rsidRPr="005F057F">
              <w:t>Alam, Zeeshan</w:t>
            </w:r>
            <w:r w:rsidR="00B63174">
              <w:t>; Schulz, Oliver;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EB2934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1F0397">
            <w:pPr>
              <w:spacing w:after="240"/>
              <w:rPr>
                <w:lang w:val="en-US"/>
              </w:rPr>
            </w:pPr>
            <w:bookmarkStart w:id="10" w:name="Text"/>
            <w:bookmarkEnd w:id="10"/>
            <w:r>
              <w:rPr>
                <w:lang w:val="en-US"/>
              </w:rP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Produktionsumgebung wird noch aufgesetzt</w:t>
            </w:r>
          </w:p>
          <w:p w:rsidR="00C57B82" w:rsidRDefault="00C57B82" w:rsidP="00C57B82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Cloudgate</w:t>
            </w:r>
            <w:proofErr w:type="spellEnd"/>
            <w:r>
              <w:t xml:space="preserve"> URL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30.09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Domain-Umzug hängt von Provider ab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/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Diagnose Tool – Es könnte evtl. OWIN zu Einbindung verwendet werden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Oliver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07.09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5362E1" w:rsidRDefault="00421278" w:rsidP="00F72C83">
            <w:pPr>
              <w:pStyle w:val="Verzeichnis1"/>
              <w:tabs>
                <w:tab w:val="clear" w:pos="709"/>
                <w:tab w:val="clear" w:pos="9498"/>
              </w:tabs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5362E1" w:rsidRDefault="00421278" w:rsidP="00F72C8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Integration ins AXOOM-SDK</w:t>
            </w:r>
          </w:p>
          <w:p w:rsidR="00421278" w:rsidRDefault="00421278" w:rsidP="00F72C83">
            <w:r>
              <w:t>Nächste Schritte in der Zusammenarbeit AXOOM-</w:t>
            </w:r>
            <w:proofErr w:type="spellStart"/>
            <w:r>
              <w:t>generic</w:t>
            </w:r>
            <w:proofErr w:type="spellEnd"/>
            <w:r>
              <w:t>:</w:t>
            </w:r>
          </w:p>
          <w:p w:rsidR="00421278" w:rsidRDefault="00421278" w:rsidP="00F72C83">
            <w:pPr>
              <w:pStyle w:val="Listenabsatz"/>
              <w:numPr>
                <w:ilvl w:val="0"/>
                <w:numId w:val="6"/>
              </w:numPr>
            </w:pPr>
            <w:r>
              <w:t>Klärung bei Axoom Intern wie Lösung technisch (MVC Controller, eigener Prozess, etc.) umgesetzt werden sollte</w:t>
            </w:r>
          </w:p>
          <w:p w:rsidR="00421278" w:rsidRPr="007459EF" w:rsidRDefault="00421278" w:rsidP="00F72C8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Priorisierung</w:t>
            </w:r>
            <w:proofErr w:type="spellEnd"/>
            <w:r>
              <w:t xml:space="preserve"> / Planung für P08 muss definiert werden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/>
          <w:p w:rsidR="00421278" w:rsidRDefault="00421278" w:rsidP="00F72C83"/>
          <w:p w:rsidR="00421278" w:rsidRDefault="00421278" w:rsidP="00F72C83"/>
          <w:p w:rsidR="00421278" w:rsidRDefault="00421278" w:rsidP="00F72C83">
            <w:r>
              <w:t>Mattanja</w:t>
            </w:r>
          </w:p>
          <w:p w:rsidR="00421278" w:rsidRDefault="00421278" w:rsidP="00F72C83"/>
          <w:p w:rsidR="00421278" w:rsidRPr="00677301" w:rsidRDefault="00421278" w:rsidP="00F72C83">
            <w:r>
              <w:t>Wolfgang / Axoom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/>
          <w:p w:rsidR="00421278" w:rsidRDefault="00421278" w:rsidP="00F72C83"/>
          <w:p w:rsidR="00421278" w:rsidRDefault="00421278" w:rsidP="00F72C83"/>
          <w:p w:rsidR="00421278" w:rsidRPr="003E5A8F" w:rsidRDefault="00421278" w:rsidP="00F72C83">
            <w:r>
              <w:t>Okt. 2016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M</w:t>
            </w:r>
          </w:p>
          <w:p w:rsidR="00421278" w:rsidRDefault="00421278" w:rsidP="00F72C83"/>
          <w:p w:rsidR="00421278" w:rsidRDefault="00421278" w:rsidP="00F72C83"/>
          <w:p w:rsidR="00421278" w:rsidRDefault="00421278" w:rsidP="00F72C83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Organisatorisch klärt Lena, ob eigenes Projekt mit TAT oder im Rahmen von P08 (je nach Aufwand)</w:t>
            </w:r>
          </w:p>
          <w:p w:rsidR="00421278" w:rsidRDefault="00421278" w:rsidP="00F72C83"/>
          <w:p w:rsidR="00421278" w:rsidRDefault="00421278" w:rsidP="00F72C83">
            <w:r>
              <w:t>Wolfgang fragt bei Florian an</w:t>
            </w:r>
          </w:p>
          <w:p w:rsidR="00421278" w:rsidRDefault="00421278" w:rsidP="00F72C83"/>
          <w:p w:rsidR="00421278" w:rsidRDefault="00421278" w:rsidP="00F72C83">
            <w:r>
              <w:t>Marcel fragt bei Lena/Wolfgang/Florian den Status ab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Lena</w:t>
            </w:r>
          </w:p>
          <w:p w:rsidR="00421278" w:rsidRDefault="00421278" w:rsidP="00F72C83"/>
          <w:p w:rsidR="00421278" w:rsidRDefault="00421278" w:rsidP="00F72C83"/>
          <w:p w:rsidR="00421278" w:rsidRDefault="00DB3A95" w:rsidP="00F72C83">
            <w:r>
              <w:t xml:space="preserve">Wolfgang </w:t>
            </w:r>
          </w:p>
          <w:p w:rsidR="00421278" w:rsidRDefault="00421278" w:rsidP="00F72C83"/>
          <w:p w:rsidR="00421278" w:rsidRDefault="00421278" w:rsidP="00F72C83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/>
          <w:p w:rsidR="00421278" w:rsidRDefault="00421278" w:rsidP="00F72C83"/>
          <w:p w:rsidR="00421278" w:rsidRDefault="00421278" w:rsidP="00F72C83"/>
          <w:p w:rsidR="00421278" w:rsidRDefault="00421278" w:rsidP="00F72C83"/>
          <w:p w:rsidR="00421278" w:rsidRDefault="00421278" w:rsidP="00F72C83"/>
          <w:p w:rsidR="00421278" w:rsidRDefault="00421278" w:rsidP="00F72C83">
            <w:r>
              <w:t>30.09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P08-Demo – Daten sind generiert. Kein Änderungsbedarf mehr</w:t>
            </w:r>
          </w:p>
          <w:p w:rsidR="00421278" w:rsidRDefault="00421278" w:rsidP="00F72C83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/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C57B82" w:rsidRDefault="00421278" w:rsidP="00F72C83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M</w:t>
            </w:r>
          </w:p>
          <w:p w:rsidR="00421278" w:rsidRDefault="00421278" w:rsidP="00F72C83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D029E5" w:rsidRDefault="00421278" w:rsidP="00DB3A95">
            <w:r>
              <w:t xml:space="preserve">Wolfgang stößt die Änderung der SIS Vorlage-E-Mail an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840DA3" w:rsidRDefault="00DB3A95" w:rsidP="00DB3A95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72C83">
            <w:r>
              <w:t>30.09</w:t>
            </w:r>
          </w:p>
          <w:p w:rsidR="00421278" w:rsidRPr="00840DA3" w:rsidRDefault="00421278" w:rsidP="00F72C83"/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>
            <w:r>
              <w:t>M</w:t>
            </w:r>
          </w:p>
          <w:p w:rsidR="00421278" w:rsidRDefault="00421278" w:rsidP="00C57B82"/>
          <w:p w:rsidR="00421278" w:rsidRDefault="00421278" w:rsidP="00641B0A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>
            <w:proofErr w:type="spellStart"/>
            <w:r>
              <w:t>Piwik</w:t>
            </w:r>
            <w:proofErr w:type="spellEnd"/>
            <w:r>
              <w:t xml:space="preserve"> Server – Anfrage an Axoom IT bzgl. Hosting</w:t>
            </w:r>
          </w:p>
          <w:p w:rsidR="00421278" w:rsidRDefault="00421278" w:rsidP="00C57B82"/>
          <w:p w:rsidR="00421278" w:rsidRDefault="00421278" w:rsidP="00641B0A">
            <w:r>
              <w:t xml:space="preserve">P08 Instanz für </w:t>
            </w:r>
            <w:proofErr w:type="spellStart"/>
            <w:r>
              <w:t>PlugIn</w:t>
            </w:r>
            <w:proofErr w:type="spellEnd"/>
            <w:r>
              <w:t xml:space="preserve"> (</w:t>
            </w:r>
            <w:proofErr w:type="spellStart"/>
            <w:r>
              <w:t>Heat</w:t>
            </w:r>
            <w:proofErr w:type="spellEnd"/>
            <w:r>
              <w:t xml:space="preserve"> Click-</w:t>
            </w:r>
            <w:proofErr w:type="spellStart"/>
            <w:r>
              <w:t>Map</w:t>
            </w:r>
            <w:proofErr w:type="spellEnd"/>
            <w:r>
              <w:t xml:space="preserve">) wird vorerst auf der </w:t>
            </w:r>
            <w:proofErr w:type="spellStart"/>
            <w:r>
              <w:t>Dev</w:t>
            </w:r>
            <w:proofErr w:type="spellEnd"/>
            <w:r>
              <w:t>-Umgebung installiert. Login automatisieren!?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>
            <w:r>
              <w:t>Marcel</w:t>
            </w:r>
          </w:p>
          <w:p w:rsidR="00421278" w:rsidRDefault="00421278" w:rsidP="00C57B82"/>
          <w:p w:rsidR="00421278" w:rsidRDefault="00421278" w:rsidP="00C57B82">
            <w:r>
              <w:t>Julian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>
            <w:r>
              <w:t>30.09</w:t>
            </w:r>
          </w:p>
          <w:p w:rsidR="00421278" w:rsidRDefault="00421278" w:rsidP="00C57B82"/>
          <w:p w:rsidR="00421278" w:rsidRDefault="00421278" w:rsidP="00C57B82">
            <w:r>
              <w:t>13.10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9E3B5D">
            <w:r>
              <w:t xml:space="preserve">Aufgrund von Problemen mit der Datenübertragung müsste die erste Kundenauslieferung von P08 verschoben werden. </w:t>
            </w:r>
            <w:r w:rsidR="00B613EA">
              <w:t>Folgetermin dürfte zwischen KW40 und KW41 liegen.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C57B82"/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BB0" w:rsidRDefault="006A5BB0">
      <w:r>
        <w:separator/>
      </w:r>
    </w:p>
  </w:endnote>
  <w:endnote w:type="continuationSeparator" w:id="0">
    <w:p w:rsidR="006A5BB0" w:rsidRDefault="006A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B0" w:rsidRDefault="006A5BB0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BB0" w:rsidRDefault="006A5BB0">
      <w:r>
        <w:separator/>
      </w:r>
    </w:p>
  </w:footnote>
  <w:footnote w:type="continuationSeparator" w:id="0">
    <w:p w:rsidR="006A5BB0" w:rsidRDefault="006A5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6A5BB0">
      <w:trPr>
        <w:cantSplit/>
      </w:trPr>
      <w:tc>
        <w:tcPr>
          <w:tcW w:w="1418" w:type="dxa"/>
        </w:tcPr>
        <w:p w:rsidR="006A5BB0" w:rsidRDefault="006A5BB0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A5BB0" w:rsidRDefault="006A5BB0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6A5BB0" w:rsidRPr="005362E1" w:rsidRDefault="000839D3">
          <w:pPr>
            <w:spacing w:before="120"/>
          </w:pPr>
          <w:r>
            <w:fldChar w:fldCharType="begin"/>
          </w:r>
          <w:r w:rsidR="006A5BB0">
            <w:instrText xml:space="preserve"> REF ShortName </w:instrText>
          </w:r>
          <w:r>
            <w:fldChar w:fldCharType="separate"/>
          </w:r>
        </w:p>
        <w:p w:rsidR="006A5BB0" w:rsidRDefault="000839D3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5BB0" w:rsidRDefault="006A5BB0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6A5BB0" w:rsidRDefault="000839D3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DB3A95">
              <w:rPr>
                <w:noProof/>
              </w:rPr>
              <w:t>2</w:t>
            </w:r>
          </w:fldSimple>
          <w:r w:rsidR="006A5BB0">
            <w:t>/</w:t>
          </w:r>
          <w:fldSimple w:instr="NUMPAGES ">
            <w:r w:rsidR="00DB3A95">
              <w:rPr>
                <w:noProof/>
              </w:rPr>
              <w:t>2</w:t>
            </w:r>
          </w:fldSimple>
          <w:r w:rsidR="006A5BB0">
            <w:tab/>
          </w:r>
          <w:r>
            <w:fldChar w:fldCharType="begin"/>
          </w:r>
          <w:r w:rsidR="006A5BB0">
            <w:instrText xml:space="preserve"> REF  MinutesDate \h </w:instrText>
          </w:r>
          <w:r>
            <w:fldChar w:fldCharType="separate"/>
          </w:r>
          <w:r w:rsidR="006A5BB0">
            <w:t>08.06.2016</w:t>
          </w:r>
          <w:r>
            <w:fldChar w:fldCharType="end"/>
          </w:r>
        </w:p>
      </w:tc>
    </w:tr>
  </w:tbl>
  <w:p w:rsidR="006A5BB0" w:rsidRDefault="006A5BB0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6A5BB0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A5BB0" w:rsidRDefault="006A5BB0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A5BB0" w:rsidRDefault="006A5BB0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A5BB0" w:rsidRDefault="006A5BB0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6A5BB0" w:rsidRDefault="006A5BB0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A5BB0" w:rsidRDefault="006A5BB0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A5BB0" w:rsidRDefault="006A5BB0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6A5BB0" w:rsidRDefault="006A5BB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BD"/>
    <w:multiLevelType w:val="hybridMultilevel"/>
    <w:tmpl w:val="ADD8CB0E"/>
    <w:lvl w:ilvl="0" w:tplc="A08CB46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35E23"/>
    <w:rsid w:val="0004545B"/>
    <w:rsid w:val="00054AD1"/>
    <w:rsid w:val="0006149E"/>
    <w:rsid w:val="0006174B"/>
    <w:rsid w:val="000710F4"/>
    <w:rsid w:val="00077736"/>
    <w:rsid w:val="0008387F"/>
    <w:rsid w:val="000839D3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D25A2"/>
    <w:rsid w:val="001D67FB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37C35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1278"/>
    <w:rsid w:val="00422EE6"/>
    <w:rsid w:val="0042767B"/>
    <w:rsid w:val="00434CA9"/>
    <w:rsid w:val="00441458"/>
    <w:rsid w:val="00443030"/>
    <w:rsid w:val="00444260"/>
    <w:rsid w:val="00453580"/>
    <w:rsid w:val="0045688B"/>
    <w:rsid w:val="00461A20"/>
    <w:rsid w:val="004679AA"/>
    <w:rsid w:val="004728CC"/>
    <w:rsid w:val="004766A6"/>
    <w:rsid w:val="0048572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F057F"/>
    <w:rsid w:val="005F6103"/>
    <w:rsid w:val="00606F62"/>
    <w:rsid w:val="006371AD"/>
    <w:rsid w:val="00641B0A"/>
    <w:rsid w:val="00677301"/>
    <w:rsid w:val="00686760"/>
    <w:rsid w:val="006A5BB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01FF1"/>
    <w:rsid w:val="00805E20"/>
    <w:rsid w:val="00825A7B"/>
    <w:rsid w:val="008266D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E3B5D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421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13EA"/>
    <w:rsid w:val="00B62AEA"/>
    <w:rsid w:val="00B63174"/>
    <w:rsid w:val="00B908EE"/>
    <w:rsid w:val="00B932F1"/>
    <w:rsid w:val="00B95BCF"/>
    <w:rsid w:val="00BD307E"/>
    <w:rsid w:val="00C3425B"/>
    <w:rsid w:val="00C57B82"/>
    <w:rsid w:val="00C7021F"/>
    <w:rsid w:val="00C7243A"/>
    <w:rsid w:val="00C82E3C"/>
    <w:rsid w:val="00C86D14"/>
    <w:rsid w:val="00C92A38"/>
    <w:rsid w:val="00CA43A4"/>
    <w:rsid w:val="00CA4BBB"/>
    <w:rsid w:val="00CB40E5"/>
    <w:rsid w:val="00CD0CAE"/>
    <w:rsid w:val="00CD14EF"/>
    <w:rsid w:val="00CD2E4E"/>
    <w:rsid w:val="00CF40F7"/>
    <w:rsid w:val="00D029E5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B3A95"/>
    <w:rsid w:val="00DC415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8787C"/>
    <w:rsid w:val="00EA78FC"/>
    <w:rsid w:val="00EB2866"/>
    <w:rsid w:val="00EB2934"/>
    <w:rsid w:val="00EF5FCF"/>
    <w:rsid w:val="00F13DC7"/>
    <w:rsid w:val="00F27B10"/>
    <w:rsid w:val="00F34197"/>
    <w:rsid w:val="00F413E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64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87E5A-BA1D-4CB5-9949-8C4E58D1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23</cp:revision>
  <cp:lastPrinted>2005-07-06T09:48:00Z</cp:lastPrinted>
  <dcterms:created xsi:type="dcterms:W3CDTF">2016-09-14T08:10:00Z</dcterms:created>
  <dcterms:modified xsi:type="dcterms:W3CDTF">2016-09-28T08:57:00Z</dcterms:modified>
  <cp:category>internalMenu;interner Schriftverkehr;internal correspondence</cp:category>
</cp:coreProperties>
</file>