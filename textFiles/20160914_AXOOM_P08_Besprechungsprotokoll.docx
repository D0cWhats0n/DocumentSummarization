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EB2934">
              <w:t>52el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E1006E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054AD1">
              <w:t>14.09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5F057F" w:rsidRDefault="005362E1" w:rsidP="00B62AEA">
            <w:pPr>
              <w:spacing w:before="120"/>
            </w:pPr>
            <w:bookmarkStart w:id="8" w:name="Participants"/>
            <w:bookmarkEnd w:id="8"/>
            <w:r w:rsidRPr="005F057F">
              <w:t xml:space="preserve">Altuntas, Olena (Axoom); Tomov, Stefan (Axoom); Vogt, Harald; Mueller, Daniel (TWS); Liertz, Wolfgang; </w:t>
            </w:r>
            <w:r w:rsidRPr="005F057F">
              <w:rPr>
                <w:u w:val="single"/>
              </w:rPr>
              <w:t>Gerten, Armin (Axoom)</w:t>
            </w:r>
            <w:r w:rsidRPr="005F057F">
              <w:t xml:space="preserve">; Speer, Michael; </w:t>
            </w:r>
            <w:r w:rsidRPr="005F057F">
              <w:rPr>
                <w:u w:val="single"/>
              </w:rPr>
              <w:t>Ely Gomes, Marcel</w:t>
            </w:r>
            <w:r w:rsidRPr="005F057F">
              <w:t xml:space="preserve">; Bernd, Eric (Axoom); </w:t>
            </w:r>
            <w:r w:rsidR="00B62AEA" w:rsidRPr="005F057F">
              <w:t>Hohenöcker, Julian</w:t>
            </w:r>
            <w:r w:rsidR="005F057F">
              <w:t xml:space="preserve">; </w:t>
            </w:r>
            <w:r w:rsidR="005F057F" w:rsidRPr="005F057F">
              <w:rPr>
                <w:u w:val="single"/>
              </w:rPr>
              <w:t>Spitznagel, Yvonne</w:t>
            </w:r>
            <w:r w:rsidR="0078468D" w:rsidRPr="005F057F">
              <w:t xml:space="preserve">; </w:t>
            </w:r>
            <w:r w:rsidR="0078468D" w:rsidRPr="005F057F">
              <w:rPr>
                <w:u w:val="single"/>
              </w:rPr>
              <w:t>Kern, Mattanja</w:t>
            </w:r>
            <w:r w:rsidR="00AF7CA0" w:rsidRPr="005F057F">
              <w:t>; Bernd, Eric (Axoom); Gottschalck, Daniel (Axoom)</w:t>
            </w:r>
            <w:r w:rsidR="00A94A6B" w:rsidRPr="005F057F">
              <w:t xml:space="preserve">; </w:t>
            </w:r>
            <w:r w:rsidR="00A752F2" w:rsidRPr="005F057F">
              <w:t>Alam, Zeeshan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EB2934">
            <w:pPr>
              <w:spacing w:before="120"/>
            </w:pPr>
            <w:bookmarkStart w:id="9" w:name="UserPhoneExtension"/>
            <w:bookmarkEnd w:id="9"/>
            <w:r>
              <w:t>30672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4C0BBB">
        <w:trPr>
          <w:cantSplit/>
          <w:trHeight w:val="1829"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46800" w:rsidRPr="005362E1" w:rsidRDefault="00256F95" w:rsidP="005F057F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F30E0" w:rsidRDefault="00256F95" w:rsidP="00032577">
            <w:r>
              <w:t>Integration ins AXOOM-SDK</w:t>
            </w:r>
          </w:p>
          <w:p w:rsidR="00256F95" w:rsidRDefault="00677301" w:rsidP="00032577">
            <w:r>
              <w:t>Nächste Schritte in der Zusammenarbeit AXOOM-</w:t>
            </w:r>
            <w:proofErr w:type="spellStart"/>
            <w:r>
              <w:t>generic</w:t>
            </w:r>
            <w:proofErr w:type="spellEnd"/>
            <w:r>
              <w:t>:</w:t>
            </w:r>
          </w:p>
          <w:p w:rsidR="00546800" w:rsidRDefault="004C0BBB" w:rsidP="004C0BBB">
            <w:pPr>
              <w:pStyle w:val="Listenabsatz"/>
              <w:numPr>
                <w:ilvl w:val="0"/>
                <w:numId w:val="6"/>
              </w:numPr>
            </w:pPr>
            <w:r>
              <w:t xml:space="preserve">Klärung bei Axoom Intern </w:t>
            </w:r>
            <w:r w:rsidR="00805E20">
              <w:t xml:space="preserve">wie </w:t>
            </w:r>
            <w:r w:rsidR="00E8660C">
              <w:t xml:space="preserve">Lösung </w:t>
            </w:r>
            <w:r w:rsidR="00805E20">
              <w:t>technisch</w:t>
            </w:r>
            <w:r w:rsidR="00E8660C">
              <w:t xml:space="preserve"> (MVC Controller, eigener Prozess, etc.)</w:t>
            </w:r>
            <w:r w:rsidR="00805E20">
              <w:t xml:space="preserve"> umgesetzt werden sollte</w:t>
            </w:r>
          </w:p>
          <w:p w:rsidR="004C0BBB" w:rsidRPr="007459EF" w:rsidRDefault="004C0BBB" w:rsidP="00805E20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Priorisierung</w:t>
            </w:r>
            <w:proofErr w:type="spellEnd"/>
            <w:r w:rsidR="00805E20">
              <w:t xml:space="preserve"> / Planung </w:t>
            </w:r>
            <w:r>
              <w:t>für P08 muss definiert werden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7459EF" w:rsidRDefault="007459EF"/>
          <w:p w:rsidR="00D72A92" w:rsidRDefault="00D72A92"/>
          <w:p w:rsidR="00D72A92" w:rsidRDefault="00D72A92"/>
          <w:p w:rsidR="00D72A92" w:rsidRDefault="00805E20">
            <w:r>
              <w:t>Mattanja</w:t>
            </w:r>
          </w:p>
          <w:p w:rsidR="00D72A92" w:rsidRDefault="00D72A92"/>
          <w:p w:rsidR="00546800" w:rsidRPr="00677301" w:rsidRDefault="00805E20" w:rsidP="00EB2866">
            <w:r>
              <w:t>Wolfgang / Axoom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7459EF" w:rsidRDefault="007459EF" w:rsidP="006F30E0"/>
          <w:p w:rsidR="00805E20" w:rsidRDefault="00805E20" w:rsidP="006F30E0"/>
          <w:p w:rsidR="00805E20" w:rsidRDefault="00805E20" w:rsidP="006F30E0"/>
          <w:p w:rsidR="00805E20" w:rsidRPr="003E5A8F" w:rsidRDefault="00805E20" w:rsidP="006F30E0">
            <w:r>
              <w:t>Okt. 2016</w:t>
            </w:r>
          </w:p>
        </w:tc>
      </w:tr>
      <w:tr w:rsidR="00805E20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 w:rsidP="00D81F80">
            <w:r>
              <w:t>M</w:t>
            </w:r>
          </w:p>
          <w:p w:rsidR="00595D92" w:rsidRDefault="00595D92" w:rsidP="00D81F80"/>
          <w:p w:rsidR="00595D92" w:rsidRDefault="00595D92" w:rsidP="00D81F80"/>
          <w:p w:rsidR="00595D92" w:rsidRDefault="00595D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 w:rsidP="00337C35">
            <w:r>
              <w:t>Organisatorisch klärt Lena, ob eigenes Projekt mit TAT oder im Rahmen von P08 (je nach Aufwand)</w:t>
            </w:r>
          </w:p>
          <w:p w:rsidR="00805E20" w:rsidRDefault="00805E20" w:rsidP="00337C35"/>
          <w:p w:rsidR="00805E20" w:rsidRDefault="00805E20" w:rsidP="00337C35">
            <w:r>
              <w:t>Wolfgang fragt bei Florian 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 w:rsidP="00337C35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 w:rsidP="00337C35"/>
          <w:p w:rsidR="00801FF1" w:rsidRDefault="00801FF1" w:rsidP="00337C35"/>
          <w:p w:rsidR="00805E20" w:rsidRDefault="00805E20" w:rsidP="00337C35">
            <w:r>
              <w:t>14.09.</w:t>
            </w:r>
            <w:r w:rsidR="00AD4421">
              <w:t xml:space="preserve"> -&gt; 21.09</w:t>
            </w:r>
          </w:p>
        </w:tc>
      </w:tr>
      <w:tr w:rsidR="00805E20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Pr="005362E1" w:rsidRDefault="00805E20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 w:rsidP="00337C35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 w:rsidP="00337C35">
            <w:r>
              <w:t>(</w:t>
            </w:r>
            <w:proofErr w:type="spellStart"/>
            <w:r>
              <w:t>Reminder</w:t>
            </w:r>
            <w:proofErr w:type="spellEnd"/>
            <w:r>
              <w:t>)</w:t>
            </w:r>
          </w:p>
          <w:p w:rsidR="00805E20" w:rsidRDefault="00805E20" w:rsidP="00337C35">
            <w:r>
              <w:t>Produktivumgebung wird von Armin eingerichtet, sobald die IT den Server aufgesetzt hat etc.</w:t>
            </w:r>
          </w:p>
          <w:p w:rsidR="00805E20" w:rsidRDefault="00805E20" w:rsidP="00337C35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 w:rsidP="00337C35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E20" w:rsidRDefault="00805E20" w:rsidP="00337C35">
            <w:r>
              <w:t>KW38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4630" w:rsidRDefault="00B44630" w:rsidP="00D81F80">
            <w:r>
              <w:t>Tool wird einmal ausgeführt und generiert die Daten für die Zukunft gleich mit. Marcel schickt Datenbank-</w:t>
            </w:r>
            <w:proofErr w:type="spellStart"/>
            <w:r>
              <w:t>Dump</w:t>
            </w:r>
            <w:proofErr w:type="spellEnd"/>
            <w:r>
              <w:t xml:space="preserve"> an Armin für den Zeitbereich bis nach EuroBlech.</w:t>
            </w:r>
          </w:p>
          <w:p w:rsidR="00B44630" w:rsidRDefault="00B44630" w:rsidP="00D81F8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D81F80">
            <w:r>
              <w:t>Marcel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805E20" w:rsidP="00D81F80">
            <w:r>
              <w:t>21.09.</w:t>
            </w:r>
          </w:p>
        </w:tc>
      </w:tr>
      <w:tr w:rsidR="00B932F1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2F1" w:rsidRPr="00D72A92" w:rsidRDefault="005F057F" w:rsidP="001F0397">
            <w:pPr>
              <w:spacing w:after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2F1" w:rsidRDefault="00B932F1" w:rsidP="00A93F17">
            <w:r>
              <w:t>B</w:t>
            </w:r>
          </w:p>
          <w:p w:rsidR="00B932F1" w:rsidRDefault="00B932F1" w:rsidP="00A93F17"/>
          <w:p w:rsidR="00B932F1" w:rsidRDefault="00B932F1" w:rsidP="00A93F17"/>
          <w:p w:rsidR="00B932F1" w:rsidRDefault="00B932F1" w:rsidP="00A93F17"/>
          <w:p w:rsidR="00B932F1" w:rsidRDefault="00B932F1" w:rsidP="00A93F17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2F1" w:rsidRDefault="00B932F1" w:rsidP="00A93F17">
            <w:proofErr w:type="spellStart"/>
            <w:r>
              <w:t>Activation</w:t>
            </w:r>
            <w:proofErr w:type="spellEnd"/>
            <w:r>
              <w:t xml:space="preserve"> Key wird wie im Prozess beschrieben von AXOOM abgefragt und an den TRUMPF Service geschickt.</w:t>
            </w:r>
          </w:p>
          <w:p w:rsidR="00B932F1" w:rsidRDefault="00B932F1" w:rsidP="00A93F17"/>
          <w:p w:rsidR="00B932F1" w:rsidRPr="00D029E5" w:rsidRDefault="00B932F1" w:rsidP="00A93F17">
            <w:r>
              <w:t>Wolfgang stößt die Änderung der SIS Vorlage-E-Mail an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2F1" w:rsidRDefault="00B932F1" w:rsidP="00A93F17">
            <w:r>
              <w:t>Armin</w:t>
            </w:r>
          </w:p>
          <w:p w:rsidR="00B932F1" w:rsidRDefault="00B932F1" w:rsidP="00A93F17"/>
          <w:p w:rsidR="00B932F1" w:rsidRDefault="00B932F1" w:rsidP="00A93F17"/>
          <w:p w:rsidR="00B932F1" w:rsidRDefault="00B932F1" w:rsidP="00A93F17"/>
          <w:p w:rsidR="00B932F1" w:rsidRPr="00840DA3" w:rsidRDefault="00B932F1" w:rsidP="00A93F17">
            <w:r>
              <w:t>Wolfgang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32F1" w:rsidRDefault="00B932F1" w:rsidP="00A93F17">
            <w:r>
              <w:t>KW 40</w:t>
            </w:r>
          </w:p>
          <w:p w:rsidR="00B932F1" w:rsidRDefault="00B932F1" w:rsidP="00A93F17"/>
          <w:p w:rsidR="00B932F1" w:rsidRDefault="00B932F1" w:rsidP="00A93F17"/>
          <w:p w:rsidR="00B932F1" w:rsidRDefault="00B932F1" w:rsidP="00A93F17"/>
          <w:p w:rsidR="00B932F1" w:rsidRPr="00840DA3" w:rsidRDefault="00AD4421" w:rsidP="00A93F17">
            <w:r>
              <w:t>14.09 -&gt; 21.09</w:t>
            </w:r>
          </w:p>
        </w:tc>
      </w:tr>
    </w:tbl>
    <w:p w:rsidR="00443030" w:rsidRPr="00B165A6" w:rsidRDefault="00443030" w:rsidP="00C82E3C"/>
    <w:sectPr w:rsidR="00443030" w:rsidRPr="00B165A6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C35" w:rsidRDefault="00337C35">
      <w:r>
        <w:separator/>
      </w:r>
    </w:p>
  </w:endnote>
  <w:endnote w:type="continuationSeparator" w:id="0">
    <w:p w:rsidR="00337C35" w:rsidRDefault="00337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C35" w:rsidRDefault="00337C35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C35" w:rsidRDefault="00337C35">
      <w:r>
        <w:separator/>
      </w:r>
    </w:p>
  </w:footnote>
  <w:footnote w:type="continuationSeparator" w:id="0">
    <w:p w:rsidR="00337C35" w:rsidRDefault="00337C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337C35">
      <w:trPr>
        <w:cantSplit/>
      </w:trPr>
      <w:tc>
        <w:tcPr>
          <w:tcW w:w="1418" w:type="dxa"/>
        </w:tcPr>
        <w:p w:rsidR="00337C35" w:rsidRDefault="00337C35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337C35" w:rsidRDefault="00337C35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337C35" w:rsidRPr="005362E1" w:rsidRDefault="00E1006E">
          <w:pPr>
            <w:spacing w:before="120"/>
          </w:pPr>
          <w:r>
            <w:fldChar w:fldCharType="begin"/>
          </w:r>
          <w:r w:rsidR="00337C35">
            <w:instrText xml:space="preserve"> REF ShortName </w:instrText>
          </w:r>
          <w:r>
            <w:fldChar w:fldCharType="separate"/>
          </w:r>
        </w:p>
        <w:p w:rsidR="00337C35" w:rsidRDefault="00E1006E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37C35" w:rsidRDefault="00337C35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337C35" w:rsidRDefault="00E1006E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5F057F">
              <w:rPr>
                <w:noProof/>
              </w:rPr>
              <w:t>2</w:t>
            </w:r>
          </w:fldSimple>
          <w:r w:rsidR="00337C35">
            <w:t>/</w:t>
          </w:r>
          <w:fldSimple w:instr="NUMPAGES ">
            <w:r w:rsidR="005F057F">
              <w:rPr>
                <w:noProof/>
              </w:rPr>
              <w:t>2</w:t>
            </w:r>
          </w:fldSimple>
          <w:r w:rsidR="00337C35">
            <w:tab/>
          </w:r>
          <w:r>
            <w:fldChar w:fldCharType="begin"/>
          </w:r>
          <w:r w:rsidR="00337C35">
            <w:instrText xml:space="preserve"> REF  MinutesDate \h </w:instrText>
          </w:r>
          <w:r>
            <w:fldChar w:fldCharType="separate"/>
          </w:r>
          <w:r w:rsidR="00337C35">
            <w:t>08.06.2016</w:t>
          </w:r>
          <w:r>
            <w:fldChar w:fldCharType="end"/>
          </w:r>
        </w:p>
      </w:tc>
    </w:tr>
  </w:tbl>
  <w:p w:rsidR="00337C35" w:rsidRDefault="00337C35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337C35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37C35" w:rsidRDefault="00337C35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37C35" w:rsidRDefault="00337C35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37C35" w:rsidRDefault="00337C35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337C35" w:rsidRDefault="00337C35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37C35" w:rsidRDefault="00337C35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337C35" w:rsidRDefault="00337C35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337C35" w:rsidRDefault="00337C3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26F24"/>
    <w:rsid w:val="00030AC1"/>
    <w:rsid w:val="00032577"/>
    <w:rsid w:val="0004545B"/>
    <w:rsid w:val="00054AD1"/>
    <w:rsid w:val="0006149E"/>
    <w:rsid w:val="0006174B"/>
    <w:rsid w:val="000710F4"/>
    <w:rsid w:val="00077736"/>
    <w:rsid w:val="0008387F"/>
    <w:rsid w:val="000915E3"/>
    <w:rsid w:val="000A6BB7"/>
    <w:rsid w:val="000B54EB"/>
    <w:rsid w:val="000C5836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50ECA"/>
    <w:rsid w:val="0016021D"/>
    <w:rsid w:val="001D25A2"/>
    <w:rsid w:val="001D67FB"/>
    <w:rsid w:val="001F0397"/>
    <w:rsid w:val="0025533D"/>
    <w:rsid w:val="00256D07"/>
    <w:rsid w:val="00256F95"/>
    <w:rsid w:val="00281011"/>
    <w:rsid w:val="002A234E"/>
    <w:rsid w:val="002A3E37"/>
    <w:rsid w:val="002D1ABF"/>
    <w:rsid w:val="002D413B"/>
    <w:rsid w:val="002E266A"/>
    <w:rsid w:val="00322E37"/>
    <w:rsid w:val="00337C35"/>
    <w:rsid w:val="003629CD"/>
    <w:rsid w:val="003746A3"/>
    <w:rsid w:val="0038266E"/>
    <w:rsid w:val="00385502"/>
    <w:rsid w:val="003973D8"/>
    <w:rsid w:val="003A7C8D"/>
    <w:rsid w:val="003C00BA"/>
    <w:rsid w:val="003C3CB1"/>
    <w:rsid w:val="003D6167"/>
    <w:rsid w:val="003E5A8F"/>
    <w:rsid w:val="003F460B"/>
    <w:rsid w:val="0041094D"/>
    <w:rsid w:val="00422EE6"/>
    <w:rsid w:val="0042767B"/>
    <w:rsid w:val="00434CA9"/>
    <w:rsid w:val="00441458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B09CE"/>
    <w:rsid w:val="004C0BBB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5D92"/>
    <w:rsid w:val="00597BF2"/>
    <w:rsid w:val="005B304B"/>
    <w:rsid w:val="005B5DD6"/>
    <w:rsid w:val="005C1A87"/>
    <w:rsid w:val="005C614C"/>
    <w:rsid w:val="005F057F"/>
    <w:rsid w:val="005F6103"/>
    <w:rsid w:val="00606F62"/>
    <w:rsid w:val="006371AD"/>
    <w:rsid w:val="00677301"/>
    <w:rsid w:val="0068676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F3FF7"/>
    <w:rsid w:val="00801FF1"/>
    <w:rsid w:val="00805E20"/>
    <w:rsid w:val="00825A7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C048A"/>
    <w:rsid w:val="008C06E4"/>
    <w:rsid w:val="008C1F7C"/>
    <w:rsid w:val="008C3026"/>
    <w:rsid w:val="008D27E6"/>
    <w:rsid w:val="008D6073"/>
    <w:rsid w:val="008E3E53"/>
    <w:rsid w:val="00916551"/>
    <w:rsid w:val="00922C00"/>
    <w:rsid w:val="009231B9"/>
    <w:rsid w:val="0093014D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F036E"/>
    <w:rsid w:val="009F5C2C"/>
    <w:rsid w:val="00A065A8"/>
    <w:rsid w:val="00A20248"/>
    <w:rsid w:val="00A2407D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0D17"/>
    <w:rsid w:val="00AD4421"/>
    <w:rsid w:val="00AD4715"/>
    <w:rsid w:val="00AE45E3"/>
    <w:rsid w:val="00AF7CA0"/>
    <w:rsid w:val="00B01F5D"/>
    <w:rsid w:val="00B01F7E"/>
    <w:rsid w:val="00B10632"/>
    <w:rsid w:val="00B165A6"/>
    <w:rsid w:val="00B2137F"/>
    <w:rsid w:val="00B3626C"/>
    <w:rsid w:val="00B4008C"/>
    <w:rsid w:val="00B44630"/>
    <w:rsid w:val="00B55F25"/>
    <w:rsid w:val="00B62AEA"/>
    <w:rsid w:val="00B908EE"/>
    <w:rsid w:val="00B932F1"/>
    <w:rsid w:val="00B95BCF"/>
    <w:rsid w:val="00BD307E"/>
    <w:rsid w:val="00C3425B"/>
    <w:rsid w:val="00C7021F"/>
    <w:rsid w:val="00C7243A"/>
    <w:rsid w:val="00C82E3C"/>
    <w:rsid w:val="00C86D14"/>
    <w:rsid w:val="00C92A38"/>
    <w:rsid w:val="00CA43A4"/>
    <w:rsid w:val="00CA4BBB"/>
    <w:rsid w:val="00CB40E5"/>
    <w:rsid w:val="00CD0CAE"/>
    <w:rsid w:val="00CD14EF"/>
    <w:rsid w:val="00CD2E4E"/>
    <w:rsid w:val="00CF40F7"/>
    <w:rsid w:val="00D029E5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1F80"/>
    <w:rsid w:val="00D83C97"/>
    <w:rsid w:val="00DC415B"/>
    <w:rsid w:val="00E01555"/>
    <w:rsid w:val="00E062E9"/>
    <w:rsid w:val="00E1006E"/>
    <w:rsid w:val="00E24DD6"/>
    <w:rsid w:val="00E37B62"/>
    <w:rsid w:val="00E52CF1"/>
    <w:rsid w:val="00E64520"/>
    <w:rsid w:val="00E73916"/>
    <w:rsid w:val="00E8660C"/>
    <w:rsid w:val="00EA78FC"/>
    <w:rsid w:val="00EB2866"/>
    <w:rsid w:val="00EB2934"/>
    <w:rsid w:val="00EF5FCF"/>
    <w:rsid w:val="00F13DC7"/>
    <w:rsid w:val="00F27B10"/>
    <w:rsid w:val="00F34197"/>
    <w:rsid w:val="00F413E7"/>
    <w:rsid w:val="00F664AB"/>
    <w:rsid w:val="00F76332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9B5BB-BBC6-4B19-AFC3-C845D9A3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Marcel Ely Gomes</cp:lastModifiedBy>
  <cp:revision>14</cp:revision>
  <cp:lastPrinted>2005-07-06T09:48:00Z</cp:lastPrinted>
  <dcterms:created xsi:type="dcterms:W3CDTF">2016-09-14T08:10:00Z</dcterms:created>
  <dcterms:modified xsi:type="dcterms:W3CDTF">2016-09-14T08:42:00Z</dcterms:modified>
  <cp:category>internalMenu;interner Schriftverkehr;internal correspondence</cp:category>
</cp:coreProperties>
</file>