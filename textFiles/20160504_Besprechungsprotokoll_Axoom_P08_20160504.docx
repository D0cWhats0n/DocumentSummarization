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A725FF" w:rsidRPr="00A725FF">
        <w:trPr>
          <w:cantSplit/>
        </w:trPr>
        <w:tc>
          <w:tcPr>
            <w:tcW w:w="1418" w:type="dxa"/>
          </w:tcPr>
          <w:p w:rsidR="00A725FF" w:rsidRPr="00A725FF" w:rsidRDefault="00A725FF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A725FF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>
            <w:pPr>
              <w:spacing w:before="120"/>
              <w:jc w:val="center"/>
              <w:rPr>
                <w:sz w:val="16"/>
              </w:rPr>
            </w:pPr>
            <w:r w:rsidRPr="00A725FF">
              <w:rPr>
                <w:sz w:val="16"/>
              </w:rPr>
              <w:t>gemeinsam - einfach - sachlich - freundlich</w:t>
            </w:r>
          </w:p>
          <w:p w:rsidR="00A725FF" w:rsidRPr="00A725FF" w:rsidRDefault="00A725FF">
            <w:pPr>
              <w:jc w:val="center"/>
              <w:rPr>
                <w:sz w:val="16"/>
              </w:rPr>
            </w:pPr>
            <w:r w:rsidRPr="00A725FF">
              <w:rPr>
                <w:sz w:val="16"/>
              </w:rPr>
              <w:t>_____________________________________________</w:t>
            </w:r>
          </w:p>
          <w:p w:rsidR="00A725FF" w:rsidRPr="00A725FF" w:rsidRDefault="00A725FF">
            <w:pPr>
              <w:spacing w:before="120"/>
              <w:jc w:val="center"/>
            </w:pPr>
            <w:r w:rsidRPr="00A725FF">
              <w:rPr>
                <w:b/>
                <w:sz w:val="28"/>
              </w:rPr>
              <w:t>Maßnahmenliste/Besprechungsprotokoll</w:t>
            </w:r>
          </w:p>
        </w:tc>
      </w:tr>
    </w:tbl>
    <w:p w:rsidR="00A725FF" w:rsidRPr="00A725FF" w:rsidRDefault="00A725FF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A725FF" w:rsidRPr="00A725FF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>
            <w:r w:rsidRPr="00A725FF">
              <w:rPr>
                <w:sz w:val="16"/>
              </w:rPr>
              <w:t>Projektbezeichnung</w:t>
            </w:r>
          </w:p>
          <w:p w:rsidR="00A725FF" w:rsidRPr="00A725FF" w:rsidRDefault="00A725FF">
            <w:pPr>
              <w:spacing w:before="120"/>
            </w:pPr>
            <w:bookmarkStart w:id="0" w:name="ProjectName"/>
            <w:bookmarkEnd w:id="0"/>
            <w:r>
              <w:t>Axoom - P08 Abstimmung</w:t>
            </w:r>
          </w:p>
          <w:p w:rsidR="00A725FF" w:rsidRPr="00A725FF" w:rsidRDefault="00A725FF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>
            <w:pPr>
              <w:tabs>
                <w:tab w:val="right" w:leader="dot" w:pos="4253"/>
              </w:tabs>
              <w:rPr>
                <w:sz w:val="16"/>
              </w:rPr>
            </w:pPr>
            <w:r w:rsidRPr="00A725FF">
              <w:rPr>
                <w:sz w:val="16"/>
              </w:rPr>
              <w:t>Ordnungsbegriff</w:t>
            </w:r>
            <w:r w:rsidRPr="00A725FF">
              <w:rPr>
                <w:sz w:val="16"/>
              </w:rPr>
              <w:tab/>
            </w:r>
            <w:bookmarkStart w:id="1" w:name="EvaluationGroup"/>
          </w:p>
          <w:bookmarkEnd w:id="1"/>
          <w:p w:rsidR="00A725FF" w:rsidRPr="00A725FF" w:rsidRDefault="00A725FF">
            <w:pPr>
              <w:tabs>
                <w:tab w:val="right" w:leader="dot" w:pos="4253"/>
              </w:tabs>
              <w:rPr>
                <w:sz w:val="16"/>
              </w:rPr>
            </w:pPr>
            <w:r w:rsidRPr="00A725FF">
              <w:rPr>
                <w:sz w:val="16"/>
              </w:rPr>
              <w:t>Projekt/</w:t>
            </w:r>
            <w:proofErr w:type="spellStart"/>
            <w:r w:rsidRPr="00A725FF">
              <w:rPr>
                <w:sz w:val="16"/>
              </w:rPr>
              <w:t>Aufgabe+Nr</w:t>
            </w:r>
            <w:proofErr w:type="spellEnd"/>
            <w:r w:rsidRPr="00A725FF">
              <w:rPr>
                <w:sz w:val="16"/>
              </w:rPr>
              <w:t>.</w:t>
            </w:r>
            <w:r w:rsidRPr="00A725FF">
              <w:rPr>
                <w:sz w:val="16"/>
              </w:rPr>
              <w:tab/>
            </w:r>
            <w:bookmarkStart w:id="2" w:name="ProjektNo"/>
          </w:p>
          <w:bookmarkEnd w:id="2"/>
          <w:p w:rsidR="00A725FF" w:rsidRPr="00A725FF" w:rsidRDefault="00A725FF">
            <w:pPr>
              <w:tabs>
                <w:tab w:val="right" w:leader="dot" w:pos="4253"/>
              </w:tabs>
              <w:rPr>
                <w:sz w:val="16"/>
              </w:rPr>
            </w:pPr>
            <w:r w:rsidRPr="00A725FF">
              <w:rPr>
                <w:sz w:val="16"/>
              </w:rPr>
              <w:t>Bezeichnung</w:t>
            </w:r>
            <w:r w:rsidRPr="00A725FF">
              <w:rPr>
                <w:sz w:val="16"/>
              </w:rPr>
              <w:tab/>
            </w:r>
            <w:bookmarkStart w:id="3" w:name="Name"/>
          </w:p>
          <w:bookmarkEnd w:id="3"/>
          <w:p w:rsidR="00A725FF" w:rsidRPr="00A725FF" w:rsidRDefault="00A725FF">
            <w:pPr>
              <w:tabs>
                <w:tab w:val="right" w:leader="dot" w:pos="4253"/>
              </w:tabs>
              <w:rPr>
                <w:sz w:val="16"/>
              </w:rPr>
            </w:pPr>
            <w:r w:rsidRPr="00A725FF">
              <w:rPr>
                <w:sz w:val="16"/>
              </w:rPr>
              <w:t>Datei-Name</w:t>
            </w:r>
            <w:r w:rsidRPr="00A725FF">
              <w:rPr>
                <w:sz w:val="16"/>
              </w:rPr>
              <w:tab/>
            </w:r>
            <w:r w:rsidR="00C7212F" w:rsidRPr="00A725FF">
              <w:rPr>
                <w:sz w:val="16"/>
              </w:rPr>
              <w:fldChar w:fldCharType="begin"/>
            </w:r>
            <w:r w:rsidRPr="00A725FF">
              <w:rPr>
                <w:sz w:val="16"/>
              </w:rPr>
              <w:instrText xml:space="preserve">FILENAME </w:instrText>
            </w:r>
            <w:r w:rsidR="00C7212F" w:rsidRPr="00A725FF">
              <w:rPr>
                <w:sz w:val="16"/>
              </w:rPr>
              <w:fldChar w:fldCharType="separate"/>
            </w:r>
            <w:r w:rsidRPr="00A725FF">
              <w:rPr>
                <w:noProof/>
                <w:sz w:val="16"/>
              </w:rPr>
              <w:t>Dokument3</w:t>
            </w:r>
            <w:r w:rsidR="00C7212F" w:rsidRPr="00A725FF">
              <w:rPr>
                <w:sz w:val="16"/>
              </w:rPr>
              <w:fldChar w:fldCharType="end"/>
            </w:r>
          </w:p>
          <w:p w:rsidR="00A725FF" w:rsidRPr="00A725FF" w:rsidRDefault="00A725FF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A725FF">
              <w:rPr>
                <w:b/>
                <w:vanish/>
                <w:sz w:val="16"/>
              </w:rPr>
              <w:t>1 Entwurf</w:t>
            </w:r>
            <w:r w:rsidRPr="00A725FF">
              <w:rPr>
                <w:vanish/>
                <w:sz w:val="16"/>
              </w:rPr>
              <w:t xml:space="preserve"> </w:t>
            </w:r>
            <w:r w:rsidRPr="00A725FF">
              <w:rPr>
                <w:vanish/>
                <w:sz w:val="16"/>
              </w:rPr>
              <w:tab/>
              <w:t>=</w:t>
            </w:r>
            <w:r w:rsidRPr="00A725FF">
              <w:rPr>
                <w:vanish/>
                <w:sz w:val="16"/>
              </w:rPr>
              <w:tab/>
              <w:t>Vorlage (Diskussionspapier)</w:t>
            </w:r>
          </w:p>
          <w:p w:rsidR="00A725FF" w:rsidRPr="00A725FF" w:rsidRDefault="00A725FF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A725FF">
              <w:rPr>
                <w:b/>
                <w:vanish/>
                <w:sz w:val="16"/>
              </w:rPr>
              <w:t>2 in Arbeit</w:t>
            </w:r>
            <w:r w:rsidRPr="00A725FF">
              <w:rPr>
                <w:vanish/>
                <w:sz w:val="16"/>
              </w:rPr>
              <w:t xml:space="preserve"> </w:t>
            </w:r>
            <w:r w:rsidRPr="00A725FF">
              <w:rPr>
                <w:vanish/>
                <w:sz w:val="16"/>
              </w:rPr>
              <w:tab/>
              <w:t>=</w:t>
            </w:r>
            <w:r w:rsidRPr="00A725FF">
              <w:rPr>
                <w:vanish/>
                <w:sz w:val="16"/>
              </w:rPr>
              <w:tab/>
              <w:t xml:space="preserve">Entwurf bzw. verabschiedete Version </w:t>
            </w:r>
            <w:r w:rsidRPr="00A725FF">
              <w:rPr>
                <w:vanish/>
                <w:sz w:val="16"/>
              </w:rPr>
              <w:tab/>
              <w:t>wird bearbeitet</w:t>
            </w:r>
          </w:p>
          <w:p w:rsidR="00A725FF" w:rsidRPr="00A725FF" w:rsidRDefault="00A725FF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A725FF">
              <w:rPr>
                <w:b/>
                <w:vanish/>
                <w:sz w:val="16"/>
              </w:rPr>
              <w:t>3 verabschiedet</w:t>
            </w:r>
            <w:r w:rsidRPr="00A725FF">
              <w:rPr>
                <w:vanish/>
                <w:sz w:val="16"/>
              </w:rPr>
              <w:t>.=</w:t>
            </w:r>
            <w:r w:rsidRPr="00A725FF">
              <w:rPr>
                <w:vanish/>
                <w:sz w:val="16"/>
              </w:rPr>
              <w:tab/>
            </w:r>
            <w:r w:rsidRPr="00A725FF">
              <w:rPr>
                <w:vanish/>
                <w:sz w:val="16"/>
              </w:rPr>
              <w:tab/>
              <w:t>Abschlussdokument</w:t>
            </w:r>
          </w:p>
          <w:p w:rsidR="00A725FF" w:rsidRPr="00A725FF" w:rsidRDefault="00A725FF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A725FF" w:rsidRPr="00A725FF" w:rsidRDefault="00A725FF">
            <w:pPr>
              <w:tabs>
                <w:tab w:val="right" w:leader="dot" w:pos="4253"/>
              </w:tabs>
              <w:rPr>
                <w:sz w:val="16"/>
              </w:rPr>
            </w:pPr>
            <w:r w:rsidRPr="00A725FF">
              <w:rPr>
                <w:sz w:val="16"/>
              </w:rPr>
              <w:t>Status</w:t>
            </w:r>
            <w:r w:rsidRPr="00A725FF">
              <w:rPr>
                <w:sz w:val="16"/>
              </w:rPr>
              <w:tab/>
            </w:r>
            <w:bookmarkStart w:id="4" w:name="Status"/>
            <w:r>
              <w:rPr>
                <w:sz w:val="16"/>
              </w:rPr>
              <w:t>1</w:t>
            </w:r>
          </w:p>
          <w:bookmarkEnd w:id="4"/>
          <w:p w:rsidR="00A725FF" w:rsidRPr="00A725FF" w:rsidRDefault="00A725FF"/>
        </w:tc>
      </w:tr>
      <w:tr w:rsidR="00A725FF" w:rsidRPr="00A725FF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A725FF" w:rsidRPr="00A725FF" w:rsidRDefault="00A725FF">
            <w:pPr>
              <w:rPr>
                <w:sz w:val="16"/>
              </w:rPr>
            </w:pPr>
            <w:r w:rsidRPr="00A725FF">
              <w:rPr>
                <w:sz w:val="16"/>
              </w:rPr>
              <w:t>Kurztitel/Bezeichnung</w:t>
            </w:r>
          </w:p>
          <w:p w:rsidR="00A725FF" w:rsidRPr="00A725FF" w:rsidRDefault="00A725FF">
            <w:pPr>
              <w:spacing w:before="120"/>
            </w:pPr>
            <w:bookmarkStart w:id="5" w:name="ShortName"/>
            <w:r>
              <w:t>Regel Abstimmung Axoom – P08</w:t>
            </w:r>
          </w:p>
          <w:bookmarkEnd w:id="5"/>
          <w:p w:rsidR="00A725FF" w:rsidRPr="00A725FF" w:rsidRDefault="00A725FF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>
            <w:pPr>
              <w:rPr>
                <w:sz w:val="16"/>
              </w:rPr>
            </w:pPr>
            <w:r w:rsidRPr="00A725FF">
              <w:rPr>
                <w:sz w:val="16"/>
              </w:rPr>
              <w:t>Verfasser</w:t>
            </w:r>
          </w:p>
          <w:p w:rsidR="00A725FF" w:rsidRPr="00A725FF" w:rsidRDefault="00A725FF">
            <w:pPr>
              <w:spacing w:before="120"/>
            </w:pPr>
            <w:bookmarkStart w:id="6" w:name="Author"/>
            <w:r>
              <w:t>TW552el</w:t>
            </w:r>
          </w:p>
          <w:bookmarkEnd w:id="6"/>
          <w:p w:rsidR="00A725FF" w:rsidRPr="00A725FF" w:rsidRDefault="00A725FF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A725FF" w:rsidRPr="00A725FF" w:rsidRDefault="00A725FF">
            <w:pPr>
              <w:tabs>
                <w:tab w:val="left" w:pos="1347"/>
              </w:tabs>
              <w:rPr>
                <w:sz w:val="16"/>
              </w:rPr>
            </w:pPr>
            <w:r w:rsidRPr="00A725FF">
              <w:rPr>
                <w:sz w:val="16"/>
              </w:rPr>
              <w:t>Seite</w:t>
            </w:r>
            <w:r w:rsidRPr="00A725FF">
              <w:rPr>
                <w:sz w:val="16"/>
              </w:rPr>
              <w:tab/>
              <w:t>Datum</w:t>
            </w:r>
          </w:p>
          <w:p w:rsidR="00A725FF" w:rsidRPr="00A725FF" w:rsidRDefault="00C7212F">
            <w:pPr>
              <w:tabs>
                <w:tab w:val="left" w:pos="1347"/>
              </w:tabs>
              <w:spacing w:before="120"/>
            </w:pPr>
            <w:fldSimple w:instr="PAGE \* ARABIC">
              <w:r w:rsidR="00A725FF" w:rsidRPr="00A725FF">
                <w:rPr>
                  <w:noProof/>
                </w:rPr>
                <w:t>1</w:t>
              </w:r>
            </w:fldSimple>
            <w:r w:rsidR="00A725FF" w:rsidRPr="00A725FF">
              <w:t>/</w:t>
            </w:r>
            <w:fldSimple w:instr="NUMPAGES ">
              <w:r w:rsidR="00A725FF" w:rsidRPr="00A725FF">
                <w:rPr>
                  <w:noProof/>
                </w:rPr>
                <w:t>1</w:t>
              </w:r>
            </w:fldSimple>
            <w:r w:rsidR="00A725FF" w:rsidRPr="00A725FF">
              <w:tab/>
            </w:r>
            <w:bookmarkStart w:id="7" w:name="MinutesDate"/>
            <w:r w:rsidR="00A725FF">
              <w:t>04.05.2016</w:t>
            </w:r>
            <w:bookmarkEnd w:id="7"/>
          </w:p>
          <w:p w:rsidR="00A725FF" w:rsidRPr="00A725FF" w:rsidRDefault="00A725FF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A725FF" w:rsidRPr="00A725FF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725FF" w:rsidRPr="00A725FF" w:rsidRDefault="00A725FF">
            <w:pPr>
              <w:rPr>
                <w:sz w:val="16"/>
              </w:rPr>
            </w:pPr>
            <w:r w:rsidRPr="00A725FF">
              <w:rPr>
                <w:sz w:val="16"/>
                <w:u w:val="single"/>
              </w:rPr>
              <w:t>Teilnehmer</w:t>
            </w:r>
            <w:r w:rsidRPr="00A725FF">
              <w:rPr>
                <w:sz w:val="16"/>
              </w:rPr>
              <w:t>/Verteiler</w:t>
            </w:r>
          </w:p>
          <w:p w:rsidR="00A725FF" w:rsidRPr="002E2FF6" w:rsidRDefault="00A725FF">
            <w:pPr>
              <w:spacing w:before="120"/>
              <w:rPr>
                <w:lang w:val="en-US"/>
              </w:rPr>
            </w:pPr>
            <w:bookmarkStart w:id="8" w:name="Participants"/>
            <w:bookmarkEnd w:id="8"/>
            <w:r w:rsidRPr="002E2FF6">
              <w:rPr>
                <w:u w:val="single"/>
                <w:lang w:val="en-US"/>
              </w:rPr>
              <w:t>Thomas Martin</w:t>
            </w:r>
            <w:r w:rsidRPr="002E2FF6">
              <w:rPr>
                <w:lang w:val="en-US"/>
              </w:rPr>
              <w:t xml:space="preserve">, </w:t>
            </w:r>
            <w:r w:rsidRPr="002E2FF6">
              <w:rPr>
                <w:u w:val="single"/>
                <w:lang w:val="en-US"/>
              </w:rPr>
              <w:t>Eric Bernd</w:t>
            </w:r>
            <w:r w:rsidRPr="002E2FF6">
              <w:rPr>
                <w:lang w:val="en-US"/>
              </w:rPr>
              <w:t xml:space="preserve">, </w:t>
            </w:r>
            <w:r w:rsidRPr="002E2FF6">
              <w:rPr>
                <w:u w:val="single"/>
                <w:lang w:val="en-US"/>
              </w:rPr>
              <w:t>Michael Speer</w:t>
            </w:r>
            <w:r w:rsidRPr="002E2FF6">
              <w:rPr>
                <w:lang w:val="en-US"/>
              </w:rPr>
              <w:t xml:space="preserve">, </w:t>
            </w:r>
            <w:r w:rsidRPr="002E2FF6">
              <w:rPr>
                <w:u w:val="single"/>
                <w:lang w:val="en-US"/>
              </w:rPr>
              <w:t>Stefan Tomov</w:t>
            </w:r>
            <w:r w:rsidRPr="002E2FF6">
              <w:rPr>
                <w:lang w:val="en-US"/>
              </w:rPr>
              <w:t xml:space="preserve">, </w:t>
            </w:r>
            <w:r w:rsidRPr="002E2FF6">
              <w:rPr>
                <w:u w:val="single"/>
                <w:lang w:val="en-US"/>
              </w:rPr>
              <w:t>Marcel Ely Gomes</w:t>
            </w:r>
            <w:r w:rsidR="002E2FF6" w:rsidRPr="002E2FF6">
              <w:rPr>
                <w:lang w:val="en-US"/>
              </w:rPr>
              <w:t xml:space="preserve">, </w:t>
            </w:r>
            <w:r w:rsidR="002E2FF6" w:rsidRPr="002E2FF6">
              <w:rPr>
                <w:u w:val="single"/>
                <w:lang w:val="en-US"/>
              </w:rPr>
              <w:t>Armin Gerten</w:t>
            </w:r>
            <w:r w:rsidR="002E2FF6">
              <w:rPr>
                <w:lang w:val="en-US"/>
              </w:rPr>
              <w:t>, Olena Altuntas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725FF" w:rsidRPr="00A725FF" w:rsidRDefault="00A725FF">
            <w:pPr>
              <w:rPr>
                <w:sz w:val="16"/>
              </w:rPr>
            </w:pPr>
            <w:r w:rsidRPr="00A725FF">
              <w:rPr>
                <w:sz w:val="16"/>
              </w:rPr>
              <w:t>Telefon-Durchwahl</w:t>
            </w:r>
          </w:p>
          <w:p w:rsidR="00A725FF" w:rsidRPr="00A725FF" w:rsidRDefault="00A725FF">
            <w:pPr>
              <w:spacing w:before="120"/>
            </w:pPr>
            <w:bookmarkStart w:id="9" w:name="UserPhoneExtension"/>
            <w:bookmarkEnd w:id="9"/>
            <w:r>
              <w:t>30672</w:t>
            </w:r>
          </w:p>
          <w:p w:rsidR="00A725FF" w:rsidRPr="00A725FF" w:rsidRDefault="00A725FF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A725FF" w:rsidRPr="00A725F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725FF" w:rsidRPr="00A725FF" w:rsidRDefault="00A725FF">
            <w:pPr>
              <w:rPr>
                <w:sz w:val="16"/>
              </w:rPr>
            </w:pPr>
            <w:proofErr w:type="spellStart"/>
            <w:r w:rsidRPr="00A725FF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725FF" w:rsidRPr="00A725FF" w:rsidRDefault="00A725FF">
            <w:pPr>
              <w:rPr>
                <w:sz w:val="16"/>
              </w:rPr>
            </w:pPr>
            <w:r w:rsidRPr="00A725FF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725FF" w:rsidRPr="00A725FF" w:rsidRDefault="00A725FF">
            <w:pPr>
              <w:rPr>
                <w:sz w:val="16"/>
              </w:rPr>
            </w:pPr>
            <w:r w:rsidRPr="00A725FF">
              <w:rPr>
                <w:sz w:val="16"/>
              </w:rPr>
              <w:t>Aufgabe/Ergebnisse</w:t>
            </w:r>
          </w:p>
          <w:p w:rsidR="00A725FF" w:rsidRPr="00A725FF" w:rsidRDefault="00A725FF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725FF" w:rsidRPr="00A725FF" w:rsidRDefault="00A725FF">
            <w:pPr>
              <w:rPr>
                <w:sz w:val="16"/>
              </w:rPr>
            </w:pPr>
            <w:r w:rsidRPr="00A725FF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725FF" w:rsidRPr="00A725FF" w:rsidRDefault="00A725FF">
            <w:pPr>
              <w:rPr>
                <w:sz w:val="16"/>
              </w:rPr>
            </w:pPr>
            <w:r w:rsidRPr="00A725FF">
              <w:rPr>
                <w:sz w:val="16"/>
              </w:rPr>
              <w:t>Termine</w:t>
            </w:r>
          </w:p>
        </w:tc>
      </w:tr>
      <w:tr w:rsidR="00A725FF" w:rsidRPr="00A725FF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A725FF" w:rsidRPr="00A725FF" w:rsidRDefault="00A725FF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A725FF" w:rsidRPr="00A725FF" w:rsidRDefault="00A725FF">
            <w:r>
              <w:t>I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A725FF" w:rsidRPr="00A725FF" w:rsidRDefault="00A725FF">
            <w:r>
              <w:t>Die Kosten für das Upgrade des Servers werden noch von Axoom bearbeitet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A725FF" w:rsidRPr="00A725FF" w:rsidRDefault="00A725FF"/>
        </w:tc>
        <w:tc>
          <w:tcPr>
            <w:tcW w:w="1560" w:type="dxa"/>
            <w:tcBorders>
              <w:right w:val="single" w:sz="6" w:space="0" w:color="auto"/>
            </w:tcBorders>
          </w:tcPr>
          <w:p w:rsidR="00A725FF" w:rsidRPr="00A725FF" w:rsidRDefault="00A725FF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</w:p>
        </w:tc>
      </w:tr>
      <w:tr w:rsidR="00A725FF" w:rsidRPr="00A725F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>
            <w:r>
              <w:t>B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Default="00A725FF">
            <w:r>
              <w:t>Das bisherige „Produktiv System“ sollte als Integrationsumgebung dienen.</w:t>
            </w:r>
          </w:p>
          <w:p w:rsidR="00A725FF" w:rsidRPr="00A725FF" w:rsidRDefault="00A725FF" w:rsidP="00A725FF">
            <w:r>
              <w:t xml:space="preserve">Damit eine einfacher Fehleranalyse seitens </w:t>
            </w:r>
            <w:proofErr w:type="gramStart"/>
            <w:r>
              <w:t>Trumpf</w:t>
            </w:r>
            <w:proofErr w:type="gramEnd"/>
            <w:r>
              <w:t xml:space="preserve"> gemacht werden kann, wird Zugang zum Server von Trumpf aus gewährt. Stefan Tomov organisiert den Zugang für Marcel Ely Gomes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/>
        </w:tc>
      </w:tr>
      <w:tr w:rsidR="00A725FF" w:rsidRPr="00A725F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>
            <w:r>
              <w:t>B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>
            <w:pPr>
              <w:pStyle w:val="A0"/>
            </w:pPr>
            <w:r>
              <w:t>Axoom sollte Generic.de Zugang zur SDK gewähren, so dass Generic.de diese schon anschauen kann.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/>
        </w:tc>
      </w:tr>
      <w:tr w:rsidR="00A725FF" w:rsidRPr="00A725F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Default="00A725FF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Default="00A725FF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Default="00A725FF">
            <w:pPr>
              <w:pStyle w:val="A0"/>
            </w:pPr>
            <w:r>
              <w:t>Generic.de und Axoom stimmen sich ab, wie Datenbankänderungen und Updates durchgeführt werden sollten.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/>
        </w:tc>
      </w:tr>
      <w:tr w:rsidR="00A725FF" w:rsidRPr="00A725FF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Default="00A725FF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Default="00A725FF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Default="00A725FF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5FF" w:rsidRPr="00A725FF" w:rsidRDefault="00A725FF"/>
        </w:tc>
      </w:tr>
    </w:tbl>
    <w:p w:rsidR="00443030" w:rsidRPr="00A725FF" w:rsidRDefault="00443030" w:rsidP="00C82E3C"/>
    <w:sectPr w:rsidR="00443030" w:rsidRPr="00A725FF" w:rsidSect="00A725FF">
      <w:headerReference w:type="default" r:id="rId8"/>
      <w:footerReference w:type="first" r:id="rId9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EA6" w:rsidRDefault="00A73EA6">
      <w:r>
        <w:separator/>
      </w:r>
    </w:p>
  </w:endnote>
  <w:endnote w:type="continuationSeparator" w:id="0">
    <w:p w:rsidR="00A73EA6" w:rsidRDefault="00A73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3DC" w:rsidRDefault="00A725FF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A725FF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EA6" w:rsidRDefault="00A73EA6">
      <w:r>
        <w:separator/>
      </w:r>
    </w:p>
  </w:footnote>
  <w:footnote w:type="continuationSeparator" w:id="0">
    <w:p w:rsidR="00A73EA6" w:rsidRDefault="00A73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A725FF">
      <w:trPr>
        <w:cantSplit/>
      </w:trPr>
      <w:tc>
        <w:tcPr>
          <w:tcW w:w="1418" w:type="dxa"/>
        </w:tcPr>
        <w:p w:rsidR="00A725FF" w:rsidRDefault="00A725FF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A725FF" w:rsidRDefault="00A725FF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A725FF" w:rsidRPr="00A725FF" w:rsidRDefault="00C7212F">
          <w:pPr>
            <w:spacing w:before="120"/>
          </w:pPr>
          <w:r>
            <w:fldChar w:fldCharType="begin"/>
          </w:r>
          <w:r w:rsidR="00A725FF">
            <w:instrText xml:space="preserve"> REF ShortName </w:instrText>
          </w:r>
          <w:r>
            <w:fldChar w:fldCharType="separate"/>
          </w:r>
        </w:p>
        <w:p w:rsidR="00A725FF" w:rsidRDefault="00C7212F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725FF" w:rsidRDefault="00A725FF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A725FF" w:rsidRDefault="00C7212F" w:rsidP="000843E2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A725FF">
              <w:rPr>
                <w:noProof/>
              </w:rPr>
              <w:t>2</w:t>
            </w:r>
          </w:fldSimple>
          <w:r w:rsidR="00A725FF">
            <w:t>/</w:t>
          </w:r>
          <w:fldSimple w:instr="NUMPAGES ">
            <w:r w:rsidR="00A725FF">
              <w:rPr>
                <w:noProof/>
              </w:rPr>
              <w:t>2</w:t>
            </w:r>
          </w:fldSimple>
          <w:r w:rsidR="00A725FF">
            <w:tab/>
          </w:r>
          <w:r>
            <w:fldChar w:fldCharType="begin"/>
          </w:r>
          <w:r w:rsidR="00A725FF">
            <w:instrText xml:space="preserve"> REF  MinutesDate \h </w:instrText>
          </w:r>
          <w:r>
            <w:fldChar w:fldCharType="separate"/>
          </w:r>
          <w:r w:rsidR="00A725FF">
            <w:t>04.05.2016</w:t>
          </w:r>
          <w:r>
            <w:fldChar w:fldCharType="end"/>
          </w:r>
        </w:p>
      </w:tc>
    </w:tr>
  </w:tbl>
  <w:p w:rsidR="00A725FF" w:rsidRDefault="00A725FF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A725FF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725FF" w:rsidRDefault="00A725FF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725FF" w:rsidRDefault="00A725FF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725FF" w:rsidRDefault="00A725FF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A725FF" w:rsidRDefault="00A725FF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725FF" w:rsidRDefault="00A725FF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725FF" w:rsidRDefault="00A725FF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A725FF" w:rsidRDefault="00A725FF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B0C"/>
    <w:rsid w:val="00004A86"/>
    <w:rsid w:val="0006149E"/>
    <w:rsid w:val="00077736"/>
    <w:rsid w:val="000915E3"/>
    <w:rsid w:val="000A6BB7"/>
    <w:rsid w:val="000B54EB"/>
    <w:rsid w:val="000C66A6"/>
    <w:rsid w:val="000D4AF2"/>
    <w:rsid w:val="000F5630"/>
    <w:rsid w:val="000F6402"/>
    <w:rsid w:val="001052FE"/>
    <w:rsid w:val="00107E57"/>
    <w:rsid w:val="00132DEE"/>
    <w:rsid w:val="00137056"/>
    <w:rsid w:val="0016021D"/>
    <w:rsid w:val="00281011"/>
    <w:rsid w:val="002A234E"/>
    <w:rsid w:val="002A3E37"/>
    <w:rsid w:val="002D1ABF"/>
    <w:rsid w:val="002D413B"/>
    <w:rsid w:val="002E266A"/>
    <w:rsid w:val="002E2FF6"/>
    <w:rsid w:val="0038266E"/>
    <w:rsid w:val="003973D8"/>
    <w:rsid w:val="003A7C8D"/>
    <w:rsid w:val="003D6167"/>
    <w:rsid w:val="003F460B"/>
    <w:rsid w:val="0041094D"/>
    <w:rsid w:val="00422EE6"/>
    <w:rsid w:val="00434CA9"/>
    <w:rsid w:val="00443030"/>
    <w:rsid w:val="004679AA"/>
    <w:rsid w:val="004728CC"/>
    <w:rsid w:val="004A2E6D"/>
    <w:rsid w:val="00510FCB"/>
    <w:rsid w:val="00561D92"/>
    <w:rsid w:val="005901E7"/>
    <w:rsid w:val="005956E0"/>
    <w:rsid w:val="00597BF2"/>
    <w:rsid w:val="005B5DD6"/>
    <w:rsid w:val="005C614C"/>
    <w:rsid w:val="00606F62"/>
    <w:rsid w:val="006371AD"/>
    <w:rsid w:val="00686760"/>
    <w:rsid w:val="006D10E9"/>
    <w:rsid w:val="006E33DC"/>
    <w:rsid w:val="00764507"/>
    <w:rsid w:val="00776B7D"/>
    <w:rsid w:val="007917B2"/>
    <w:rsid w:val="007B795C"/>
    <w:rsid w:val="007C6E17"/>
    <w:rsid w:val="00825A7B"/>
    <w:rsid w:val="008323B0"/>
    <w:rsid w:val="00835DD8"/>
    <w:rsid w:val="00842FE5"/>
    <w:rsid w:val="00867802"/>
    <w:rsid w:val="00884F1E"/>
    <w:rsid w:val="008A316E"/>
    <w:rsid w:val="008A6922"/>
    <w:rsid w:val="008C1F7C"/>
    <w:rsid w:val="008C3026"/>
    <w:rsid w:val="008D27E6"/>
    <w:rsid w:val="008E3E53"/>
    <w:rsid w:val="00922C00"/>
    <w:rsid w:val="009231B9"/>
    <w:rsid w:val="0093014D"/>
    <w:rsid w:val="00973FD0"/>
    <w:rsid w:val="0097699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50B4"/>
    <w:rsid w:val="00A362E1"/>
    <w:rsid w:val="00A725FF"/>
    <w:rsid w:val="00A73EA6"/>
    <w:rsid w:val="00A84E9A"/>
    <w:rsid w:val="00AB16F5"/>
    <w:rsid w:val="00AC7457"/>
    <w:rsid w:val="00B10632"/>
    <w:rsid w:val="00B3626C"/>
    <w:rsid w:val="00B50B0C"/>
    <w:rsid w:val="00B95BCF"/>
    <w:rsid w:val="00C3425B"/>
    <w:rsid w:val="00C7021F"/>
    <w:rsid w:val="00C7212F"/>
    <w:rsid w:val="00C7243A"/>
    <w:rsid w:val="00C82E3C"/>
    <w:rsid w:val="00CA4BBB"/>
    <w:rsid w:val="00CD0CAE"/>
    <w:rsid w:val="00CD14EF"/>
    <w:rsid w:val="00CD2E4E"/>
    <w:rsid w:val="00CF40F7"/>
    <w:rsid w:val="00D039DB"/>
    <w:rsid w:val="00D15A03"/>
    <w:rsid w:val="00D41032"/>
    <w:rsid w:val="00D4109C"/>
    <w:rsid w:val="00D5097A"/>
    <w:rsid w:val="00D52ACE"/>
    <w:rsid w:val="00D77494"/>
    <w:rsid w:val="00E01555"/>
    <w:rsid w:val="00E24DD6"/>
    <w:rsid w:val="00E37B62"/>
    <w:rsid w:val="00E64520"/>
    <w:rsid w:val="00EF5FCF"/>
    <w:rsid w:val="00F34197"/>
    <w:rsid w:val="00F843B6"/>
    <w:rsid w:val="00FC60FD"/>
    <w:rsid w:val="00FF1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2D324-0A1A-42AA-B3C6-C7C7B3C0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1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Marcel Ely Gomes</dc:creator>
  <cp:lastModifiedBy>Marcel Ely Gomes</cp:lastModifiedBy>
  <cp:revision>2</cp:revision>
  <cp:lastPrinted>2005-07-06T09:48:00Z</cp:lastPrinted>
  <dcterms:created xsi:type="dcterms:W3CDTF">2016-05-17T07:35:00Z</dcterms:created>
  <dcterms:modified xsi:type="dcterms:W3CDTF">2016-05-17T15:30:00Z</dcterms:modified>
  <cp:category>internalMenu;interner Schriftverkehr;internal correspondence</cp:category>
</cp:coreProperties>
</file>