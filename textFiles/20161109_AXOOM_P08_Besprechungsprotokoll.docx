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1418"/>
        <w:gridCol w:w="8433"/>
      </w:tblGrid>
      <w:tr w:rsidR="005362E1" w:rsidRPr="005362E1">
        <w:trPr>
          <w:cantSplit/>
        </w:trPr>
        <w:tc>
          <w:tcPr>
            <w:tcW w:w="1418" w:type="dxa"/>
          </w:tcPr>
          <w:p w:rsidR="005362E1" w:rsidRPr="005362E1" w:rsidRDefault="005362E1">
            <w:pPr>
              <w:pStyle w:val="Verzeichnis1"/>
              <w:tabs>
                <w:tab w:val="clear" w:pos="709"/>
                <w:tab w:val="clear" w:pos="9498"/>
              </w:tabs>
              <w:spacing w:after="0"/>
            </w:pPr>
            <w:r w:rsidRPr="005362E1">
              <w:rPr>
                <w:noProof/>
              </w:rPr>
              <w:drawing>
                <wp:inline distT="0" distB="0" distL="0" distR="0">
                  <wp:extent cx="666750" cy="666750"/>
                  <wp:effectExtent l="19050" t="0" r="0" b="0"/>
                  <wp:docPr id="5" name="Bild 1" descr="TCOLOGO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COLOGO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spacing w:before="120"/>
              <w:jc w:val="center"/>
              <w:rPr>
                <w:sz w:val="16"/>
              </w:rPr>
            </w:pPr>
            <w:r w:rsidRPr="005362E1">
              <w:rPr>
                <w:sz w:val="16"/>
              </w:rPr>
              <w:t>gemeinsam - einfach - sachlich - freundlich</w:t>
            </w:r>
          </w:p>
          <w:p w:rsidR="005362E1" w:rsidRPr="005362E1" w:rsidRDefault="005362E1">
            <w:pPr>
              <w:jc w:val="center"/>
              <w:rPr>
                <w:sz w:val="16"/>
              </w:rPr>
            </w:pPr>
            <w:r w:rsidRPr="005362E1">
              <w:rPr>
                <w:sz w:val="16"/>
              </w:rPr>
              <w:t>_____________________________________________</w:t>
            </w:r>
          </w:p>
          <w:p w:rsidR="005362E1" w:rsidRPr="005362E1" w:rsidRDefault="005362E1">
            <w:pPr>
              <w:spacing w:before="120"/>
              <w:jc w:val="center"/>
            </w:pPr>
            <w:r w:rsidRPr="005362E1">
              <w:rPr>
                <w:b/>
                <w:sz w:val="28"/>
              </w:rPr>
              <w:t>Maßnahmenliste/Besprechungsprotokoll</w:t>
            </w:r>
          </w:p>
        </w:tc>
      </w:tr>
    </w:tbl>
    <w:p w:rsidR="005362E1" w:rsidRPr="005362E1" w:rsidRDefault="005362E1">
      <w:pPr>
        <w:tabs>
          <w:tab w:val="left" w:pos="6237"/>
          <w:tab w:val="right" w:pos="7583"/>
          <w:tab w:val="left" w:pos="9851"/>
        </w:tabs>
        <w:rPr>
          <w:sz w:val="16"/>
        </w:rPr>
      </w:pPr>
    </w:p>
    <w:tbl>
      <w:tblPr>
        <w:tblW w:w="9853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794"/>
        <w:gridCol w:w="410"/>
        <w:gridCol w:w="3970"/>
        <w:gridCol w:w="1559"/>
        <w:gridCol w:w="1560"/>
        <w:gridCol w:w="1560"/>
      </w:tblGrid>
      <w:tr w:rsidR="005362E1" w:rsidRPr="005362E1" w:rsidTr="00B01F5D">
        <w:trPr>
          <w:cantSplit/>
        </w:trPr>
        <w:tc>
          <w:tcPr>
            <w:tcW w:w="5174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r w:rsidRPr="005362E1">
              <w:rPr>
                <w:sz w:val="16"/>
              </w:rPr>
              <w:t>Projektbezeichnung</w:t>
            </w:r>
          </w:p>
          <w:p w:rsidR="005362E1" w:rsidRPr="005362E1" w:rsidRDefault="005362E1">
            <w:pPr>
              <w:spacing w:before="120"/>
            </w:pPr>
            <w:bookmarkStart w:id="0" w:name="ProjectName"/>
            <w:bookmarkEnd w:id="0"/>
            <w:r>
              <w:t>AG P08-AXOOM</w:t>
            </w:r>
          </w:p>
          <w:p w:rsidR="005362E1" w:rsidRPr="005362E1" w:rsidRDefault="005362E1">
            <w:pPr>
              <w:rPr>
                <w:sz w:val="24"/>
              </w:rPr>
            </w:pPr>
          </w:p>
        </w:tc>
        <w:tc>
          <w:tcPr>
            <w:tcW w:w="4679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Ordnungsbegriff</w:t>
            </w:r>
            <w:r w:rsidRPr="005362E1">
              <w:rPr>
                <w:sz w:val="16"/>
              </w:rPr>
              <w:tab/>
            </w:r>
            <w:bookmarkStart w:id="1" w:name="EvaluationGroup"/>
          </w:p>
          <w:bookmarkEnd w:id="1"/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Projekt/</w:t>
            </w:r>
            <w:proofErr w:type="spellStart"/>
            <w:r w:rsidRPr="005362E1">
              <w:rPr>
                <w:sz w:val="16"/>
              </w:rPr>
              <w:t>Aufgabe+Nr</w:t>
            </w:r>
            <w:proofErr w:type="spellEnd"/>
            <w:r w:rsidRPr="005362E1">
              <w:rPr>
                <w:sz w:val="16"/>
              </w:rPr>
              <w:t>.</w:t>
            </w:r>
            <w:r w:rsidRPr="005362E1">
              <w:rPr>
                <w:sz w:val="16"/>
              </w:rPr>
              <w:tab/>
            </w:r>
            <w:bookmarkStart w:id="2" w:name="ProjektNo"/>
          </w:p>
          <w:bookmarkEnd w:id="2"/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Bezeichnung</w:t>
            </w:r>
            <w:r w:rsidRPr="005362E1">
              <w:rPr>
                <w:sz w:val="16"/>
              </w:rPr>
              <w:tab/>
            </w:r>
            <w:bookmarkStart w:id="3" w:name="Name"/>
          </w:p>
          <w:bookmarkEnd w:id="3"/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Datei-Name</w:t>
            </w:r>
            <w:r w:rsidRPr="005362E1">
              <w:rPr>
                <w:sz w:val="16"/>
              </w:rPr>
              <w:tab/>
            </w:r>
          </w:p>
          <w:p w:rsidR="005362E1" w:rsidRPr="005362E1" w:rsidRDefault="005362E1">
            <w:pPr>
              <w:tabs>
                <w:tab w:val="left" w:pos="284"/>
                <w:tab w:val="left" w:pos="1418"/>
                <w:tab w:val="left" w:pos="1702"/>
              </w:tabs>
              <w:rPr>
                <w:vanish/>
                <w:sz w:val="16"/>
              </w:rPr>
            </w:pPr>
            <w:r w:rsidRPr="005362E1">
              <w:rPr>
                <w:b/>
                <w:vanish/>
                <w:sz w:val="16"/>
              </w:rPr>
              <w:t>1 Entwurf</w:t>
            </w:r>
            <w:r w:rsidRPr="005362E1">
              <w:rPr>
                <w:vanish/>
                <w:sz w:val="16"/>
              </w:rPr>
              <w:t xml:space="preserve"> </w:t>
            </w:r>
            <w:r w:rsidRPr="005362E1">
              <w:rPr>
                <w:vanish/>
                <w:sz w:val="16"/>
              </w:rPr>
              <w:tab/>
              <w:t>=</w:t>
            </w:r>
            <w:r w:rsidRPr="005362E1">
              <w:rPr>
                <w:vanish/>
                <w:sz w:val="16"/>
              </w:rPr>
              <w:tab/>
              <w:t>Vorlage (Diskussionspapier)</w:t>
            </w:r>
          </w:p>
          <w:p w:rsidR="005362E1" w:rsidRPr="005362E1" w:rsidRDefault="005362E1">
            <w:pPr>
              <w:tabs>
                <w:tab w:val="left" w:pos="284"/>
                <w:tab w:val="left" w:pos="1418"/>
                <w:tab w:val="left" w:pos="1702"/>
              </w:tabs>
              <w:ind w:left="1418" w:hanging="1418"/>
              <w:rPr>
                <w:vanish/>
                <w:sz w:val="16"/>
              </w:rPr>
            </w:pPr>
            <w:r w:rsidRPr="005362E1">
              <w:rPr>
                <w:b/>
                <w:vanish/>
                <w:sz w:val="16"/>
              </w:rPr>
              <w:t>2 in Arbeit</w:t>
            </w:r>
            <w:r w:rsidRPr="005362E1">
              <w:rPr>
                <w:vanish/>
                <w:sz w:val="16"/>
              </w:rPr>
              <w:t xml:space="preserve"> </w:t>
            </w:r>
            <w:r w:rsidRPr="005362E1">
              <w:rPr>
                <w:vanish/>
                <w:sz w:val="16"/>
              </w:rPr>
              <w:tab/>
              <w:t>=</w:t>
            </w:r>
            <w:r w:rsidRPr="005362E1">
              <w:rPr>
                <w:vanish/>
                <w:sz w:val="16"/>
              </w:rPr>
              <w:tab/>
              <w:t xml:space="preserve">Entwurf bzw. verabschiedete Version </w:t>
            </w:r>
            <w:r w:rsidRPr="005362E1">
              <w:rPr>
                <w:vanish/>
                <w:sz w:val="16"/>
              </w:rPr>
              <w:tab/>
              <w:t>wird bearbeitet</w:t>
            </w:r>
          </w:p>
          <w:p w:rsidR="005362E1" w:rsidRPr="005362E1" w:rsidRDefault="005362E1">
            <w:pPr>
              <w:tabs>
                <w:tab w:val="left" w:pos="284"/>
                <w:tab w:val="left" w:pos="1418"/>
                <w:tab w:val="left" w:pos="1702"/>
              </w:tabs>
              <w:rPr>
                <w:vanish/>
                <w:sz w:val="16"/>
              </w:rPr>
            </w:pPr>
            <w:r w:rsidRPr="005362E1">
              <w:rPr>
                <w:b/>
                <w:vanish/>
                <w:sz w:val="16"/>
              </w:rPr>
              <w:t>3 verabschiedet</w:t>
            </w:r>
            <w:r w:rsidRPr="005362E1">
              <w:rPr>
                <w:vanish/>
                <w:sz w:val="16"/>
              </w:rPr>
              <w:t>.=</w:t>
            </w:r>
            <w:r w:rsidRPr="005362E1">
              <w:rPr>
                <w:vanish/>
                <w:sz w:val="16"/>
              </w:rPr>
              <w:tab/>
            </w:r>
            <w:r w:rsidRPr="005362E1">
              <w:rPr>
                <w:vanish/>
                <w:sz w:val="16"/>
              </w:rPr>
              <w:tab/>
              <w:t>Abschlussdokument</w:t>
            </w:r>
          </w:p>
          <w:p w:rsidR="005362E1" w:rsidRPr="005362E1" w:rsidRDefault="005362E1">
            <w:pPr>
              <w:tabs>
                <w:tab w:val="left" w:pos="284"/>
                <w:tab w:val="left" w:pos="1418"/>
                <w:tab w:val="left" w:pos="1702"/>
              </w:tabs>
              <w:rPr>
                <w:vanish/>
                <w:sz w:val="16"/>
              </w:rPr>
            </w:pPr>
          </w:p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Status</w:t>
            </w:r>
            <w:r w:rsidRPr="005362E1">
              <w:rPr>
                <w:sz w:val="16"/>
              </w:rPr>
              <w:tab/>
            </w:r>
            <w:bookmarkStart w:id="4" w:name="Status"/>
          </w:p>
          <w:bookmarkEnd w:id="4"/>
          <w:p w:rsidR="005362E1" w:rsidRPr="005362E1" w:rsidRDefault="005362E1"/>
        </w:tc>
      </w:tr>
      <w:tr w:rsidR="005362E1" w:rsidRPr="005362E1" w:rsidTr="00B01F5D">
        <w:trPr>
          <w:cantSplit/>
        </w:trPr>
        <w:tc>
          <w:tcPr>
            <w:tcW w:w="5174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Kurztitel/Bezeichnung</w:t>
            </w:r>
          </w:p>
          <w:p w:rsidR="005362E1" w:rsidRPr="005362E1" w:rsidRDefault="005362E1">
            <w:pPr>
              <w:spacing w:before="120"/>
            </w:pPr>
            <w:bookmarkStart w:id="5" w:name="ShortName"/>
          </w:p>
          <w:bookmarkEnd w:id="5"/>
          <w:p w:rsidR="005362E1" w:rsidRPr="005362E1" w:rsidRDefault="005362E1">
            <w:pPr>
              <w:rPr>
                <w:sz w:val="16"/>
              </w:rPr>
            </w:pPr>
          </w:p>
        </w:tc>
        <w:tc>
          <w:tcPr>
            <w:tcW w:w="155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Verfasser</w:t>
            </w:r>
          </w:p>
          <w:p w:rsidR="005362E1" w:rsidRPr="005362E1" w:rsidRDefault="005362E1">
            <w:pPr>
              <w:spacing w:before="120"/>
            </w:pPr>
            <w:bookmarkStart w:id="6" w:name="Author"/>
            <w:r>
              <w:t>TW5</w:t>
            </w:r>
            <w:r w:rsidR="00FA5672">
              <w:t>34li</w:t>
            </w:r>
          </w:p>
          <w:bookmarkEnd w:id="6"/>
          <w:p w:rsidR="005362E1" w:rsidRPr="005362E1" w:rsidRDefault="005362E1">
            <w:pPr>
              <w:rPr>
                <w:sz w:val="16"/>
              </w:rPr>
            </w:pPr>
          </w:p>
        </w:tc>
        <w:tc>
          <w:tcPr>
            <w:tcW w:w="312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tabs>
                <w:tab w:val="left" w:pos="1347"/>
              </w:tabs>
              <w:rPr>
                <w:sz w:val="16"/>
              </w:rPr>
            </w:pPr>
            <w:r w:rsidRPr="005362E1">
              <w:rPr>
                <w:sz w:val="16"/>
              </w:rPr>
              <w:t>Seite</w:t>
            </w:r>
            <w:r w:rsidRPr="005362E1">
              <w:rPr>
                <w:sz w:val="16"/>
              </w:rPr>
              <w:tab/>
              <w:t>Datum</w:t>
            </w:r>
          </w:p>
          <w:p w:rsidR="005362E1" w:rsidRPr="005362E1" w:rsidRDefault="00B9262C">
            <w:pPr>
              <w:tabs>
                <w:tab w:val="left" w:pos="1347"/>
              </w:tabs>
              <w:spacing w:before="120"/>
            </w:pPr>
            <w:r>
              <w:fldChar w:fldCharType="begin"/>
            </w:r>
            <w:r w:rsidR="00131571">
              <w:instrText>PAGE \* ARABIC</w:instrText>
            </w:r>
            <w:r>
              <w:fldChar w:fldCharType="separate"/>
            </w:r>
            <w:r w:rsidR="005362E1" w:rsidRPr="005362E1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 w:rsidR="005362E1" w:rsidRPr="005362E1">
              <w:t>/</w:t>
            </w:r>
            <w:r>
              <w:fldChar w:fldCharType="begin"/>
            </w:r>
            <w:r w:rsidR="00131571">
              <w:instrText xml:space="preserve">NUMPAGES </w:instrText>
            </w:r>
            <w:r>
              <w:fldChar w:fldCharType="separate"/>
            </w:r>
            <w:r w:rsidR="005362E1" w:rsidRPr="005362E1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 w:rsidR="005362E1" w:rsidRPr="005362E1">
              <w:tab/>
            </w:r>
            <w:bookmarkStart w:id="7" w:name="MinutesDate"/>
            <w:r w:rsidR="00497B8F">
              <w:t>09.11</w:t>
            </w:r>
            <w:r w:rsidR="005362E1">
              <w:t>.2016</w:t>
            </w:r>
            <w:bookmarkEnd w:id="7"/>
          </w:p>
          <w:p w:rsidR="005362E1" w:rsidRPr="005362E1" w:rsidRDefault="005362E1" w:rsidP="00497B8F">
            <w:pPr>
              <w:tabs>
                <w:tab w:val="left" w:pos="851"/>
              </w:tabs>
              <w:jc w:val="center"/>
              <w:rPr>
                <w:sz w:val="16"/>
              </w:rPr>
            </w:pPr>
          </w:p>
        </w:tc>
      </w:tr>
      <w:tr w:rsidR="005362E1" w:rsidRPr="005362E1" w:rsidTr="00B01F5D">
        <w:trPr>
          <w:cantSplit/>
        </w:trPr>
        <w:tc>
          <w:tcPr>
            <w:tcW w:w="51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  <w:u w:val="single"/>
              </w:rPr>
              <w:t>Teilnehmer</w:t>
            </w:r>
            <w:r w:rsidRPr="005362E1">
              <w:rPr>
                <w:sz w:val="16"/>
              </w:rPr>
              <w:t>/Verteiler</w:t>
            </w:r>
          </w:p>
          <w:p w:rsidR="005362E1" w:rsidRPr="005F057F" w:rsidRDefault="005362E1" w:rsidP="00497B8F">
            <w:pPr>
              <w:spacing w:before="120"/>
            </w:pPr>
            <w:bookmarkStart w:id="8" w:name="Participants"/>
            <w:bookmarkEnd w:id="8"/>
            <w:r w:rsidRPr="0064720A">
              <w:rPr>
                <w:u w:val="single"/>
              </w:rPr>
              <w:t>Altuntas, Olena (Axoom);</w:t>
            </w:r>
            <w:r w:rsidRPr="005F057F">
              <w:t xml:space="preserve"> Tomov, Stefan (Axoom); Vogt, Harald; </w:t>
            </w:r>
            <w:r w:rsidRPr="0064720A">
              <w:rPr>
                <w:u w:val="single"/>
              </w:rPr>
              <w:t>Mueller, Daniel (TWS);</w:t>
            </w:r>
            <w:r w:rsidRPr="005F057F">
              <w:t xml:space="preserve"> </w:t>
            </w:r>
            <w:r w:rsidRPr="00C70A5A">
              <w:rPr>
                <w:u w:val="single"/>
              </w:rPr>
              <w:t>Liertz, Wolfgang</w:t>
            </w:r>
            <w:r w:rsidRPr="005F057F">
              <w:t xml:space="preserve">; </w:t>
            </w:r>
            <w:r w:rsidRPr="00FA5672">
              <w:rPr>
                <w:u w:val="single"/>
              </w:rPr>
              <w:t>Gerten, Armin (Axoom);</w:t>
            </w:r>
            <w:r w:rsidRPr="0064720A">
              <w:t xml:space="preserve"> </w:t>
            </w:r>
            <w:r w:rsidRPr="005F057F">
              <w:t xml:space="preserve">Speer, Michael; </w:t>
            </w:r>
            <w:r w:rsidRPr="00497B8F">
              <w:t>Ely Gomes, Marcel;</w:t>
            </w:r>
            <w:r w:rsidRPr="005F057F">
              <w:t xml:space="preserve"> Bernd, Eric (</w:t>
            </w:r>
            <w:proofErr w:type="spellStart"/>
            <w:r w:rsidRPr="005F057F">
              <w:t>Axoom</w:t>
            </w:r>
            <w:proofErr w:type="spellEnd"/>
            <w:r w:rsidRPr="005F057F">
              <w:t xml:space="preserve">); </w:t>
            </w:r>
            <w:r w:rsidR="0078468D" w:rsidRPr="00497B8F">
              <w:rPr>
                <w:u w:val="single"/>
              </w:rPr>
              <w:t xml:space="preserve">Kern, </w:t>
            </w:r>
            <w:proofErr w:type="spellStart"/>
            <w:r w:rsidR="0078468D" w:rsidRPr="00497B8F">
              <w:rPr>
                <w:u w:val="single"/>
              </w:rPr>
              <w:t>Mattanja</w:t>
            </w:r>
            <w:proofErr w:type="spellEnd"/>
            <w:r w:rsidR="00AF7CA0" w:rsidRPr="00497B8F">
              <w:rPr>
                <w:u w:val="single"/>
              </w:rPr>
              <w:t>;</w:t>
            </w:r>
            <w:r w:rsidR="00AF7CA0" w:rsidRPr="00FA5672">
              <w:t xml:space="preserve"> Bernd, Eric (Axoom); Gottschalck, Daniel (</w:t>
            </w:r>
            <w:proofErr w:type="spellStart"/>
            <w:r w:rsidR="00AF7CA0" w:rsidRPr="00FA5672">
              <w:t>Axoom</w:t>
            </w:r>
            <w:proofErr w:type="spellEnd"/>
            <w:r w:rsidR="00AF7CA0" w:rsidRPr="00FA5672">
              <w:t>)</w:t>
            </w:r>
            <w:r w:rsidR="00A94A6B" w:rsidRPr="00FA5672">
              <w:t xml:space="preserve">; </w:t>
            </w:r>
            <w:r w:rsidR="00A752F2" w:rsidRPr="00FA5672">
              <w:t xml:space="preserve">Alam, </w:t>
            </w:r>
            <w:proofErr w:type="spellStart"/>
            <w:r w:rsidR="00A752F2" w:rsidRPr="00FA5672">
              <w:t>Zeeshan</w:t>
            </w:r>
            <w:proofErr w:type="spellEnd"/>
            <w:r w:rsidR="00B63174" w:rsidRPr="00FA5672">
              <w:t>;</w:t>
            </w:r>
            <w:r w:rsidR="00497B8F">
              <w:t xml:space="preserve"> </w:t>
            </w:r>
            <w:r w:rsidR="00497B8F" w:rsidRPr="00497B8F">
              <w:rPr>
                <w:u w:val="single"/>
              </w:rPr>
              <w:t>Möller, Thomas</w:t>
            </w:r>
            <w:r w:rsidR="00C70A5A" w:rsidRPr="00497B8F">
              <w:rPr>
                <w:u w:val="single"/>
              </w:rPr>
              <w:t xml:space="preserve"> </w:t>
            </w:r>
            <w:r w:rsidR="00497B8F" w:rsidRPr="00497B8F">
              <w:rPr>
                <w:u w:val="single"/>
              </w:rPr>
              <w:t>(</w:t>
            </w:r>
            <w:proofErr w:type="spellStart"/>
            <w:r w:rsidR="00497B8F" w:rsidRPr="00497B8F">
              <w:rPr>
                <w:u w:val="single"/>
              </w:rPr>
              <w:t>Axoom</w:t>
            </w:r>
            <w:proofErr w:type="spellEnd"/>
            <w:r w:rsidR="00497B8F" w:rsidRPr="00497B8F">
              <w:rPr>
                <w:u w:val="single"/>
              </w:rPr>
              <w:t>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Telefon-Durchwahl</w:t>
            </w:r>
          </w:p>
          <w:p w:rsidR="005362E1" w:rsidRPr="005362E1" w:rsidRDefault="00FA5672">
            <w:pPr>
              <w:spacing w:before="120"/>
            </w:pPr>
            <w:bookmarkStart w:id="9" w:name="UserPhoneExtension"/>
            <w:bookmarkEnd w:id="9"/>
            <w:r>
              <w:t>31926</w:t>
            </w:r>
          </w:p>
          <w:p w:rsidR="005362E1" w:rsidRPr="005362E1" w:rsidRDefault="005362E1">
            <w:pPr>
              <w:rPr>
                <w:sz w:val="16"/>
              </w:rPr>
            </w:pPr>
          </w:p>
        </w:tc>
        <w:tc>
          <w:tcPr>
            <w:tcW w:w="31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tabs>
                <w:tab w:val="left" w:pos="1276"/>
              </w:tabs>
              <w:spacing w:after="240"/>
              <w:rPr>
                <w:sz w:val="16"/>
              </w:rPr>
            </w:pPr>
          </w:p>
        </w:tc>
      </w:tr>
      <w:tr w:rsidR="005362E1" w:rsidRPr="005362E1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proofErr w:type="spellStart"/>
            <w:r w:rsidRPr="005362E1">
              <w:rPr>
                <w:sz w:val="16"/>
              </w:rPr>
              <w:t>Nr</w:t>
            </w:r>
            <w:proofErr w:type="spellEnd"/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Art*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Aufgabe/Ergebnisse</w:t>
            </w:r>
          </w:p>
          <w:p w:rsidR="005362E1" w:rsidRPr="005362E1" w:rsidRDefault="005362E1">
            <w:pPr>
              <w:tabs>
                <w:tab w:val="left" w:pos="851"/>
              </w:tabs>
              <w:rPr>
                <w:sz w:val="16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Bearb. durch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Termine</w:t>
            </w:r>
          </w:p>
        </w:tc>
      </w:tr>
      <w:tr w:rsidR="00C57B82" w:rsidRPr="00D72A92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7B82" w:rsidRDefault="00245F1B" w:rsidP="001F0397">
            <w:pPr>
              <w:spacing w:after="240"/>
              <w:rPr>
                <w:lang w:val="en-US"/>
              </w:rPr>
            </w:pPr>
            <w:bookmarkStart w:id="10" w:name="Text"/>
            <w:bookmarkEnd w:id="10"/>
            <w:r>
              <w:rPr>
                <w:lang w:val="en-US"/>
              </w:rPr>
              <w:t>1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7B82" w:rsidRDefault="00BC5713" w:rsidP="00C57B82">
            <w:r>
              <w:t>M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7B82" w:rsidRDefault="00C57B82" w:rsidP="00DD581B">
            <w:r>
              <w:t>Produkti</w:t>
            </w:r>
            <w:r w:rsidR="001F67E2">
              <w:t>v</w:t>
            </w:r>
            <w:r>
              <w:t xml:space="preserve">umgebung </w:t>
            </w:r>
            <w:r w:rsidR="00BC5713">
              <w:t>ist vorbereitet, kann aber nicht in</w:t>
            </w:r>
            <w:r w:rsidR="00DD581B">
              <w:t xml:space="preserve"> Betrieb genommen werden, da die</w:t>
            </w:r>
            <w:r w:rsidR="00BC5713">
              <w:t xml:space="preserve"> </w:t>
            </w:r>
            <w:r w:rsidR="00EE3C9A">
              <w:t>Domains</w:t>
            </w:r>
            <w:r w:rsidR="00BC5713">
              <w:t xml:space="preserve"> </w:t>
            </w:r>
            <w:r w:rsidR="00F81FD3">
              <w:t xml:space="preserve">(SSL) </w:t>
            </w:r>
            <w:r w:rsidR="00BC5713">
              <w:t xml:space="preserve">noch nicht geklärt </w:t>
            </w:r>
            <w:r w:rsidR="00DD581B">
              <w:t>sind</w:t>
            </w:r>
            <w:r w:rsidR="00BC5713">
              <w:t>. Lena gibt Rückmeldung bis Ende der Woche.</w:t>
            </w:r>
          </w:p>
          <w:p w:rsidR="00CA6531" w:rsidRDefault="00CA6531" w:rsidP="00DD581B"/>
          <w:p w:rsidR="00CA6531" w:rsidRDefault="00CA6531" w:rsidP="00DD581B">
            <w:r>
              <w:t>Lena fragt Thorsten Löwenberg noch einmal an, sonst Florian</w:t>
            </w:r>
          </w:p>
          <w:p w:rsidR="00CC6FD9" w:rsidRDefault="00CC6FD9" w:rsidP="00DD581B"/>
          <w:p w:rsidR="00F81FD3" w:rsidRDefault="00F81FD3" w:rsidP="00F81FD3">
            <w:r>
              <w:t>Domains mit SSL-Zertifikaten kommen in zwei Wochen</w:t>
            </w:r>
          </w:p>
          <w:p w:rsidR="00CD287E" w:rsidRDefault="00CD287E" w:rsidP="00CD287E">
            <w:r>
              <w:t>Subdomain für Kundeninstanzen wird durch Kundennummer statt Firmennamen ersetzt:</w:t>
            </w:r>
          </w:p>
          <w:p w:rsidR="00CD287E" w:rsidRDefault="00CD287E" w:rsidP="00CD287E">
            <w:hyperlink r:id="rId9" w:history="1">
              <w:r w:rsidRPr="002913C5">
                <w:rPr>
                  <w:rStyle w:val="Hyperlink"/>
                </w:rPr>
                <w:t>http://12345678.myaxoom.com</w:t>
              </w:r>
            </w:hyperlink>
          </w:p>
          <w:p w:rsidR="00CD287E" w:rsidRDefault="00CD287E" w:rsidP="00CD287E">
            <w:r>
              <w:t>Ab in zwei Wochen</w:t>
            </w:r>
          </w:p>
          <w:p w:rsidR="00CD287E" w:rsidRDefault="00CD287E" w:rsidP="00CD287E">
            <w:hyperlink r:id="rId10" w:history="1">
              <w:r w:rsidRPr="002913C5">
                <w:rPr>
                  <w:rStyle w:val="Hyperlink"/>
                </w:rPr>
                <w:t>http://12345678.trumpf.axoom.hosting</w:t>
              </w:r>
            </w:hyperlink>
          </w:p>
          <w:p w:rsidR="00F81FD3" w:rsidRDefault="00F81FD3" w:rsidP="00F81FD3"/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6531" w:rsidRDefault="00CA6531" w:rsidP="00C57B82"/>
          <w:p w:rsidR="00CD287E" w:rsidRDefault="00CD287E" w:rsidP="00C57B82"/>
          <w:p w:rsidR="00CA6531" w:rsidRDefault="00CA6531" w:rsidP="00C57B82"/>
          <w:p w:rsidR="00CA6531" w:rsidRDefault="00CA6531" w:rsidP="00C57B82"/>
          <w:p w:rsidR="00CA6531" w:rsidRDefault="00CA6531" w:rsidP="00C57B82"/>
          <w:p w:rsidR="00CA6531" w:rsidRDefault="00CA6531" w:rsidP="00C57B82"/>
          <w:p w:rsidR="00F81FD3" w:rsidRDefault="00F81FD3" w:rsidP="00C57B82"/>
          <w:p w:rsidR="00F81FD3" w:rsidRDefault="00F81FD3" w:rsidP="00C57B82"/>
          <w:p w:rsidR="00F81FD3" w:rsidRDefault="00F81FD3" w:rsidP="00C57B82">
            <w:r>
              <w:t>Armin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6531" w:rsidRDefault="00CA6531" w:rsidP="00C57B82">
            <w:pPr>
              <w:rPr>
                <w:strike/>
              </w:rPr>
            </w:pPr>
          </w:p>
          <w:p w:rsidR="00CD287E" w:rsidRDefault="00CD287E" w:rsidP="00C57B82"/>
          <w:p w:rsidR="00CA6531" w:rsidRDefault="00CA6531" w:rsidP="00C57B82"/>
          <w:p w:rsidR="00CA6531" w:rsidRDefault="00CA6531" w:rsidP="00C57B82"/>
          <w:p w:rsidR="00CA6531" w:rsidRDefault="00CA6531" w:rsidP="00C57B82"/>
          <w:p w:rsidR="00F81FD3" w:rsidRDefault="00F81FD3" w:rsidP="00C57B82"/>
          <w:p w:rsidR="00CD287E" w:rsidRDefault="00CD287E" w:rsidP="00C57B82"/>
          <w:p w:rsidR="00F81FD3" w:rsidRDefault="00F81FD3" w:rsidP="00C57B82"/>
          <w:p w:rsidR="00F81FD3" w:rsidRDefault="00F81FD3" w:rsidP="00C57B82">
            <w:r>
              <w:t>23.11.</w:t>
            </w:r>
          </w:p>
        </w:tc>
      </w:tr>
      <w:tr w:rsidR="00F81FD3" w:rsidRPr="00D72A92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FD3" w:rsidRDefault="00F81FD3" w:rsidP="001F0397">
            <w:pPr>
              <w:spacing w:after="240"/>
              <w:rPr>
                <w:lang w:val="en-US"/>
              </w:rPr>
            </w:pPr>
            <w:r>
              <w:rPr>
                <w:lang w:val="en-US"/>
              </w:rPr>
              <w:t>1b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FD3" w:rsidRDefault="00F81FD3" w:rsidP="00C57B82">
            <w:r>
              <w:t>M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FD3" w:rsidRDefault="00F81FD3" w:rsidP="00DD581B">
            <w:r w:rsidRPr="00F81FD3">
              <w:t xml:space="preserve">AXOOM-Seiten wie das Performance Cockpit haben Schwierigkeiten, innerhalb eines </w:t>
            </w:r>
            <w:proofErr w:type="spellStart"/>
            <w:r w:rsidRPr="00F81FD3">
              <w:t>iframes</w:t>
            </w:r>
            <w:proofErr w:type="spellEnd"/>
            <w:r w:rsidRPr="00F81FD3">
              <w:t xml:space="preserve"> angezeigt zu werden. Kurze Klärung der Frage, wie das Performance Cockpit langfristig angezeigt </w:t>
            </w:r>
            <w:proofErr w:type="gramStart"/>
            <w:r w:rsidRPr="00F81FD3">
              <w:t>werden</w:t>
            </w:r>
            <w:proofErr w:type="gramEnd"/>
            <w:r w:rsidRPr="00F81FD3">
              <w:t xml:space="preserve"> soll</w:t>
            </w:r>
            <w:r>
              <w:t xml:space="preserve"> mit der TRUMPF IT.</w:t>
            </w:r>
          </w:p>
          <w:p w:rsidR="00F81FD3" w:rsidRDefault="00F81FD3" w:rsidP="00DD581B"/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FD3" w:rsidRDefault="00F81FD3" w:rsidP="00C57B82">
            <w:r>
              <w:t>Wolfgang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FD3" w:rsidRPr="00CA6531" w:rsidRDefault="00F81FD3" w:rsidP="00C57B82">
            <w:pPr>
              <w:rPr>
                <w:strike/>
              </w:rPr>
            </w:pPr>
          </w:p>
        </w:tc>
      </w:tr>
      <w:tr w:rsidR="00224D31" w:rsidRPr="00D72A92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D31" w:rsidRDefault="00224D31" w:rsidP="001F0397">
            <w:pPr>
              <w:spacing w:after="240"/>
              <w:rPr>
                <w:lang w:val="en-US"/>
              </w:rPr>
            </w:pPr>
            <w:r>
              <w:rPr>
                <w:lang w:val="en-US"/>
              </w:rPr>
              <w:t>1c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D31" w:rsidRDefault="00224D31" w:rsidP="00C57B82">
            <w:r>
              <w:t>I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D31" w:rsidRDefault="00224D31" w:rsidP="00DD581B">
            <w:r>
              <w:t>Neue Anforderung seit EuroBlech:</w:t>
            </w:r>
          </w:p>
          <w:p w:rsidR="00224D31" w:rsidRDefault="00224D31" w:rsidP="00224D31">
            <w:r>
              <w:t>Performance Cockpit in nicht-</w:t>
            </w:r>
            <w:proofErr w:type="spellStart"/>
            <w:r>
              <w:t>MyTRUMPF</w:t>
            </w:r>
            <w:proofErr w:type="spellEnd"/>
            <w:r>
              <w:t>-Ländern verfügbar machen.</w:t>
            </w:r>
          </w:p>
          <w:p w:rsidR="00224D31" w:rsidRDefault="00224D31" w:rsidP="00224D31">
            <w:pPr>
              <w:pStyle w:val="Listenabsatz"/>
              <w:numPr>
                <w:ilvl w:val="0"/>
                <w:numId w:val="14"/>
              </w:numPr>
            </w:pPr>
            <w:r>
              <w:t>Option 1: Über KA-Server</w:t>
            </w:r>
          </w:p>
          <w:p w:rsidR="00224D31" w:rsidRDefault="00224D31" w:rsidP="00224D31">
            <w:pPr>
              <w:pStyle w:val="Listenabsatz"/>
              <w:numPr>
                <w:ilvl w:val="0"/>
                <w:numId w:val="14"/>
              </w:numPr>
            </w:pPr>
            <w:r>
              <w:t>Option 2: Hosting-Strategie für Länder wie Brasilien, China etc. erstellen</w:t>
            </w:r>
          </w:p>
          <w:p w:rsidR="00224D31" w:rsidRDefault="00224D31" w:rsidP="00224D31"/>
          <w:p w:rsidR="00224D31" w:rsidRPr="00F81FD3" w:rsidRDefault="00224D31" w:rsidP="00224D31">
            <w:r>
              <w:t xml:space="preserve">Wolfgang geht auf Florian zu 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D31" w:rsidRDefault="00224D31" w:rsidP="00C57B82"/>
          <w:p w:rsidR="00224D31" w:rsidRDefault="00224D31" w:rsidP="00C57B82"/>
          <w:p w:rsidR="00224D31" w:rsidRDefault="00224D31" w:rsidP="00C57B82"/>
          <w:p w:rsidR="00224D31" w:rsidRDefault="00224D31" w:rsidP="00C57B82"/>
          <w:p w:rsidR="00224D31" w:rsidRDefault="00224D31" w:rsidP="00C57B82"/>
          <w:p w:rsidR="00224D31" w:rsidRDefault="00224D31" w:rsidP="00C57B82"/>
          <w:p w:rsidR="00224D31" w:rsidRDefault="00224D31" w:rsidP="00C57B82"/>
          <w:p w:rsidR="00224D31" w:rsidRDefault="00224D31" w:rsidP="00C57B82">
            <w:r>
              <w:t>Wolfgang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D31" w:rsidRPr="00CA6531" w:rsidRDefault="00224D31" w:rsidP="00C57B82">
            <w:pPr>
              <w:rPr>
                <w:strike/>
              </w:rPr>
            </w:pPr>
          </w:p>
        </w:tc>
      </w:tr>
      <w:tr w:rsidR="00CA6531" w:rsidRPr="00D72A92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6531" w:rsidRDefault="00CA6531" w:rsidP="001F0397">
            <w:pPr>
              <w:spacing w:after="240"/>
            </w:pP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6531" w:rsidRDefault="00CA6531" w:rsidP="00C57B82">
            <w:r>
              <w:t>M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1C6A" w:rsidRDefault="00C34954" w:rsidP="00C34954">
            <w:r>
              <w:t xml:space="preserve">AXOOM klärt </w:t>
            </w:r>
            <w:r w:rsidR="000E1C6A">
              <w:t xml:space="preserve">intern die </w:t>
            </w:r>
            <w:r>
              <w:t>Planung zur automatischen Erstellung</w:t>
            </w:r>
            <w:r w:rsidR="000E1C6A">
              <w:t>/Kündigung</w:t>
            </w:r>
            <w:r>
              <w:t xml:space="preserve"> von Performance Cockpit-Instanzen</w:t>
            </w:r>
          </w:p>
          <w:p w:rsidR="000E1C6A" w:rsidRDefault="000E1C6A" w:rsidP="00C34954"/>
          <w:p w:rsidR="000E1C6A" w:rsidRDefault="000E1C6A" w:rsidP="00C34954">
            <w:r>
              <w:t>Bestellung/Kündigung über SAP-AXOOM-Schnittstelle?</w:t>
            </w:r>
          </w:p>
          <w:p w:rsidR="000E1C6A" w:rsidRDefault="000E1C6A" w:rsidP="00C34954"/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6531" w:rsidRDefault="00C34954" w:rsidP="00C57B82">
            <w:proofErr w:type="spellStart"/>
            <w:r>
              <w:t>Mattanja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Thomas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6531" w:rsidRDefault="000E1C6A" w:rsidP="00C57B82">
            <w:r>
              <w:t>30.11.</w:t>
            </w:r>
          </w:p>
        </w:tc>
      </w:tr>
    </w:tbl>
    <w:p w:rsidR="001B1A6B" w:rsidRDefault="001B1A6B" w:rsidP="00C82E3C"/>
    <w:p w:rsidR="001B1A6B" w:rsidRDefault="001B1A6B">
      <w:r>
        <w:br w:type="page"/>
      </w:r>
    </w:p>
    <w:p w:rsidR="00751FBF" w:rsidRPr="00751FBF" w:rsidRDefault="00751FBF" w:rsidP="00C82E3C">
      <w:pPr>
        <w:rPr>
          <w:b/>
        </w:rPr>
      </w:pPr>
      <w:proofErr w:type="spellStart"/>
      <w:r w:rsidRPr="00751FBF">
        <w:rPr>
          <w:b/>
        </w:rPr>
        <w:lastRenderedPageBreak/>
        <w:t>Kickoff</w:t>
      </w:r>
      <w:proofErr w:type="spellEnd"/>
      <w:r w:rsidRPr="00751FBF">
        <w:rPr>
          <w:b/>
        </w:rPr>
        <w:t xml:space="preserve"> Performance Cockpit </w:t>
      </w:r>
      <w:proofErr w:type="spellStart"/>
      <w:r w:rsidRPr="00751FBF">
        <w:rPr>
          <w:b/>
        </w:rPr>
        <w:t>App</w:t>
      </w:r>
      <w:proofErr w:type="spellEnd"/>
    </w:p>
    <w:p w:rsidR="00751FBF" w:rsidRDefault="00751FBF" w:rsidP="00C82E3C"/>
    <w:tbl>
      <w:tblPr>
        <w:tblW w:w="9853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794"/>
        <w:gridCol w:w="410"/>
        <w:gridCol w:w="5529"/>
        <w:gridCol w:w="1560"/>
        <w:gridCol w:w="1560"/>
      </w:tblGrid>
      <w:tr w:rsidR="00751FBF" w:rsidTr="00751FBF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1FBF" w:rsidRDefault="00E8755E" w:rsidP="00751FBF">
            <w:pPr>
              <w:spacing w:after="240"/>
            </w:pPr>
            <w:r>
              <w:t>1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1FBF" w:rsidRDefault="00751FBF" w:rsidP="00751FBF">
            <w:r>
              <w:t>I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1FBF" w:rsidRDefault="00751FBF" w:rsidP="00751FBF">
            <w:r>
              <w:t>Thomas Möller PO für zwei Streams</w:t>
            </w:r>
          </w:p>
          <w:p w:rsidR="00751FBF" w:rsidRPr="00C82827" w:rsidRDefault="00C82827" w:rsidP="00751FBF">
            <w:pPr>
              <w:pStyle w:val="Listenabsatz"/>
              <w:numPr>
                <w:ilvl w:val="0"/>
                <w:numId w:val="11"/>
              </w:numPr>
              <w:rPr>
                <w:lang w:val="en-US"/>
              </w:rPr>
            </w:pPr>
            <w:proofErr w:type="spellStart"/>
            <w:r w:rsidRPr="00C82827">
              <w:rPr>
                <w:lang w:val="en-US"/>
              </w:rPr>
              <w:t>Plattform</w:t>
            </w:r>
            <w:proofErr w:type="spellEnd"/>
            <w:r w:rsidRPr="00C82827">
              <w:rPr>
                <w:lang w:val="en-US"/>
              </w:rPr>
              <w:t xml:space="preserve"> (Business Systems</w:t>
            </w:r>
            <w:proofErr w:type="gramStart"/>
            <w:r w:rsidRPr="00C82827">
              <w:rPr>
                <w:lang w:val="en-US"/>
              </w:rPr>
              <w:t>,  Online</w:t>
            </w:r>
            <w:proofErr w:type="gramEnd"/>
            <w:r w:rsidRPr="00C82827">
              <w:rPr>
                <w:lang w:val="en-US"/>
              </w:rPr>
              <w:t xml:space="preserve"> Shop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Betrieb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LifeCycle</w:t>
            </w:r>
            <w:proofErr w:type="spellEnd"/>
            <w:r>
              <w:rPr>
                <w:lang w:val="en-US"/>
              </w:rPr>
              <w:t>-Management, etc.</w:t>
            </w:r>
            <w:r w:rsidRPr="00C82827">
              <w:rPr>
                <w:lang w:val="en-US"/>
              </w:rPr>
              <w:t>)</w:t>
            </w:r>
          </w:p>
          <w:p w:rsidR="00C82827" w:rsidRPr="00C82827" w:rsidRDefault="00C82827" w:rsidP="00C82827">
            <w:pPr>
              <w:pStyle w:val="Listenabsatz"/>
              <w:numPr>
                <w:ilvl w:val="0"/>
                <w:numId w:val="11"/>
              </w:numPr>
            </w:pPr>
            <w:proofErr w:type="spellStart"/>
            <w:r w:rsidRPr="00C82827">
              <w:t>Apps</w:t>
            </w:r>
            <w:proofErr w:type="spellEnd"/>
            <w:r w:rsidRPr="00C82827">
              <w:t xml:space="preserve"> und Portal (Framework für Applikationen, Unterstützung </w:t>
            </w:r>
            <w:r>
              <w:t xml:space="preserve">externe </w:t>
            </w:r>
            <w:proofErr w:type="spellStart"/>
            <w:r w:rsidRPr="00C82827">
              <w:t>App</w:t>
            </w:r>
            <w:proofErr w:type="spellEnd"/>
            <w:r w:rsidRPr="00C82827">
              <w:t>-Entwickler)</w:t>
            </w:r>
          </w:p>
          <w:p w:rsidR="00751FBF" w:rsidRPr="00C82827" w:rsidRDefault="00751FBF" w:rsidP="00751FBF"/>
          <w:p w:rsidR="00751FBF" w:rsidRDefault="00751FBF" w:rsidP="00751FBF">
            <w:r>
              <w:t>Ansprechpartner</w:t>
            </w:r>
            <w:r w:rsidR="00E8755E">
              <w:t xml:space="preserve"> für „</w:t>
            </w:r>
            <w:proofErr w:type="spellStart"/>
            <w:r w:rsidR="00E8755E">
              <w:t>Appifizierung</w:t>
            </w:r>
            <w:proofErr w:type="spellEnd"/>
            <w:r w:rsidR="00E8755E">
              <w:t>“</w:t>
            </w:r>
          </w:p>
          <w:p w:rsidR="00751FBF" w:rsidRDefault="00751FBF" w:rsidP="00751FBF">
            <w:pPr>
              <w:pStyle w:val="Listenabsatz"/>
              <w:numPr>
                <w:ilvl w:val="0"/>
                <w:numId w:val="10"/>
              </w:numPr>
            </w:pPr>
            <w:r>
              <w:t xml:space="preserve">Technischer </w:t>
            </w:r>
            <w:proofErr w:type="spellStart"/>
            <w:r>
              <w:t>Ansprechpartern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 weiterhin </w:t>
            </w:r>
            <w:proofErr w:type="spellStart"/>
            <w:r>
              <w:t>Mattanja</w:t>
            </w:r>
            <w:proofErr w:type="spellEnd"/>
          </w:p>
          <w:p w:rsidR="00751FBF" w:rsidRDefault="00751FBF" w:rsidP="00751FBF">
            <w:pPr>
              <w:pStyle w:val="Listenabsatz"/>
              <w:numPr>
                <w:ilvl w:val="0"/>
                <w:numId w:val="10"/>
              </w:numPr>
            </w:pPr>
            <w:r>
              <w:t xml:space="preserve">Ansprechpartner </w:t>
            </w:r>
            <w:proofErr w:type="spellStart"/>
            <w:r>
              <w:t>Provisionierung</w:t>
            </w:r>
            <w:proofErr w:type="spellEnd"/>
            <w:r>
              <w:t>/Plattform: Thomas</w:t>
            </w:r>
          </w:p>
          <w:p w:rsidR="00751FBF" w:rsidRDefault="00751FBF" w:rsidP="00751FBF">
            <w:pPr>
              <w:pStyle w:val="Listenabsatz"/>
              <w:numPr>
                <w:ilvl w:val="0"/>
                <w:numId w:val="10"/>
              </w:numPr>
            </w:pPr>
            <w:r>
              <w:t>Konsumierung der Daten/Maschinenanbindung: Lena (PO), Armin (technisch)</w:t>
            </w:r>
          </w:p>
          <w:p w:rsidR="00751FBF" w:rsidRDefault="00751FBF" w:rsidP="00E8755E">
            <w:pPr>
              <w:pStyle w:val="Listenabsatz"/>
              <w:numPr>
                <w:ilvl w:val="0"/>
                <w:numId w:val="10"/>
              </w:numPr>
            </w:pPr>
            <w:r>
              <w:t>Planung Kapazität / Sprints: Thomas</w:t>
            </w:r>
          </w:p>
          <w:p w:rsidR="00E8755E" w:rsidRDefault="00E8755E" w:rsidP="00E8755E"/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1FBF" w:rsidRDefault="00751FBF" w:rsidP="00751FBF">
            <w:r>
              <w:t>Thomas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1FBF" w:rsidRDefault="00751FBF" w:rsidP="00751FBF"/>
        </w:tc>
      </w:tr>
      <w:tr w:rsidR="00E8755E" w:rsidTr="00751FBF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55E" w:rsidRDefault="00E8755E">
            <w:pPr>
              <w:pStyle w:val="Verzeichnis1"/>
            </w:pPr>
            <w:r>
              <w:t>2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55E" w:rsidRDefault="00E8755E"/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55E" w:rsidRDefault="00E8755E">
            <w:r>
              <w:t>Integration ins AXOOM-SDK</w:t>
            </w:r>
          </w:p>
          <w:p w:rsidR="00E8755E" w:rsidRDefault="00E8755E">
            <w:r>
              <w:t>Nächste Schritte in der Zusammenarbeit AXOOM-</w:t>
            </w:r>
            <w:proofErr w:type="spellStart"/>
            <w:r>
              <w:t>generic</w:t>
            </w:r>
            <w:proofErr w:type="spellEnd"/>
            <w:r>
              <w:t>:</w:t>
            </w:r>
          </w:p>
          <w:p w:rsidR="00E8755E" w:rsidRDefault="00EE3C9A" w:rsidP="00E8755E">
            <w:pPr>
              <w:pStyle w:val="Listenabsatz"/>
              <w:numPr>
                <w:ilvl w:val="0"/>
                <w:numId w:val="12"/>
              </w:numPr>
            </w:pPr>
            <w:r>
              <w:t>Art der Integration in AXOOM entscheiden</w:t>
            </w:r>
            <w:r w:rsidR="00E8755E">
              <w:br/>
              <w:t>(sollte AXOOM-Portal bereits unterstützen)</w:t>
            </w:r>
            <w:r w:rsidR="00E8755E">
              <w:br/>
            </w:r>
          </w:p>
          <w:p w:rsidR="00E8755E" w:rsidRDefault="00E8755E" w:rsidP="00E8755E">
            <w:pPr>
              <w:pStyle w:val="Listenabsatz"/>
              <w:numPr>
                <w:ilvl w:val="0"/>
                <w:numId w:val="12"/>
              </w:numPr>
            </w:pPr>
            <w:r>
              <w:t xml:space="preserve">Integration der </w:t>
            </w:r>
            <w:proofErr w:type="spellStart"/>
            <w:r>
              <w:t>Cloud</w:t>
            </w:r>
            <w:proofErr w:type="spellEnd"/>
            <w:r>
              <w:t xml:space="preserve"> </w:t>
            </w:r>
            <w:proofErr w:type="spellStart"/>
            <w:r>
              <w:t>Node</w:t>
            </w:r>
            <w:proofErr w:type="spellEnd"/>
            <w:r>
              <w:t xml:space="preserve"> in die Kundeninstanz</w:t>
            </w:r>
            <w:r>
              <w:br/>
            </w:r>
            <w:r>
              <w:sym w:font="Wingdings" w:char="00E0"/>
            </w:r>
            <w:r>
              <w:t xml:space="preserve"> Vorstellung der Konzepte seitens AXOOM:</w:t>
            </w:r>
            <w:r>
              <w:br/>
              <w:t xml:space="preserve">Armin, Lena, </w:t>
            </w:r>
            <w:proofErr w:type="spellStart"/>
            <w:r>
              <w:t>Mattanja</w:t>
            </w:r>
            <w:proofErr w:type="spellEnd"/>
            <w:r>
              <w:t>, (Marcel), Wolfgang</w:t>
            </w:r>
            <w:r>
              <w:br/>
              <w:t>Anschließend Prozessseitiger Termin</w:t>
            </w:r>
            <w:r>
              <w:br/>
            </w:r>
          </w:p>
          <w:p w:rsidR="00E8755E" w:rsidRDefault="00E8755E" w:rsidP="00EE3C9A">
            <w:pPr>
              <w:pStyle w:val="Listenabsatz"/>
              <w:numPr>
                <w:ilvl w:val="0"/>
                <w:numId w:val="12"/>
              </w:numPr>
            </w:pPr>
            <w:r>
              <w:t xml:space="preserve">Klärung Hosting und </w:t>
            </w:r>
            <w:proofErr w:type="spellStart"/>
            <w:r>
              <w:t>Provisioning</w:t>
            </w:r>
            <w:proofErr w:type="spellEnd"/>
            <w:r>
              <w:t xml:space="preserve"> (automatisiert durch Mel</w:t>
            </w:r>
            <w:r w:rsidR="00EE3C9A">
              <w:t xml:space="preserve">dung von </w:t>
            </w:r>
            <w:proofErr w:type="spellStart"/>
            <w:r w:rsidR="00EE3C9A">
              <w:t>myTRUMPF</w:t>
            </w:r>
            <w:proofErr w:type="spellEnd"/>
            <w:r w:rsidR="00EE3C9A">
              <w:t xml:space="preserve"> oder manuell)</w:t>
            </w:r>
            <w:r w:rsidR="0029337A">
              <w:br/>
            </w:r>
          </w:p>
          <w:p w:rsidR="0029337A" w:rsidRDefault="0029337A" w:rsidP="00E8755E">
            <w:pPr>
              <w:pStyle w:val="Listenabsatz"/>
              <w:numPr>
                <w:ilvl w:val="0"/>
                <w:numId w:val="12"/>
              </w:numPr>
            </w:pPr>
            <w:r>
              <w:t xml:space="preserve">Rechtliche Themen </w:t>
            </w:r>
            <w:r>
              <w:sym w:font="Wingdings" w:char="F0E0"/>
            </w:r>
            <w:r>
              <w:t xml:space="preserve"> Termin </w:t>
            </w:r>
            <w:proofErr w:type="spellStart"/>
            <w:r>
              <w:t>Stübel</w:t>
            </w:r>
            <w:proofErr w:type="spellEnd"/>
          </w:p>
          <w:p w:rsidR="00E8755E" w:rsidRDefault="00E8755E">
            <w:pPr>
              <w:tabs>
                <w:tab w:val="left" w:pos="1402"/>
                <w:tab w:val="left" w:pos="4583"/>
              </w:tabs>
            </w:pPr>
            <w:r>
              <w:tab/>
            </w:r>
            <w:r>
              <w:tab/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55E" w:rsidRDefault="00E8755E"/>
          <w:p w:rsidR="00E8755E" w:rsidRDefault="00E8755E"/>
          <w:p w:rsidR="00E8755E" w:rsidRDefault="00E8755E"/>
          <w:p w:rsidR="00E8755E" w:rsidRDefault="00EE3C9A">
            <w:r>
              <w:t>Technischer Workshop</w:t>
            </w:r>
          </w:p>
          <w:p w:rsidR="00E8755E" w:rsidRDefault="00E8755E"/>
          <w:p w:rsidR="0029337A" w:rsidRDefault="0029337A"/>
          <w:p w:rsidR="00EE3C9A" w:rsidRDefault="00EE3C9A"/>
          <w:p w:rsidR="00EE3C9A" w:rsidRDefault="00EE3C9A"/>
          <w:p w:rsidR="00EE3C9A" w:rsidRDefault="00EE3C9A"/>
          <w:p w:rsidR="00EE3C9A" w:rsidRDefault="00EE3C9A"/>
          <w:p w:rsidR="00EE3C9A" w:rsidRDefault="00EE3C9A"/>
          <w:p w:rsidR="00EE3C9A" w:rsidRDefault="00EE3C9A"/>
          <w:p w:rsidR="00EE3C9A" w:rsidRDefault="00EE3C9A"/>
          <w:p w:rsidR="00EE3C9A" w:rsidRDefault="00EE3C9A"/>
          <w:p w:rsidR="0029337A" w:rsidRDefault="0029337A">
            <w:r>
              <w:t>Wolfgang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55E" w:rsidRDefault="00E8755E"/>
          <w:p w:rsidR="0029337A" w:rsidRDefault="0029337A"/>
          <w:p w:rsidR="0029337A" w:rsidRDefault="0029337A"/>
          <w:p w:rsidR="0029337A" w:rsidRDefault="0029337A"/>
          <w:p w:rsidR="0029337A" w:rsidRDefault="0029337A"/>
          <w:p w:rsidR="00EE3C9A" w:rsidRDefault="00EE3C9A"/>
          <w:p w:rsidR="0029337A" w:rsidRDefault="0029337A"/>
          <w:p w:rsidR="0029337A" w:rsidRDefault="0029337A"/>
          <w:p w:rsidR="0029337A" w:rsidRDefault="0029337A"/>
          <w:p w:rsidR="0029337A" w:rsidRDefault="0029337A"/>
          <w:p w:rsidR="0029337A" w:rsidRDefault="0029337A"/>
          <w:p w:rsidR="0029337A" w:rsidRDefault="0029337A"/>
          <w:p w:rsidR="0029337A" w:rsidRDefault="0029337A"/>
          <w:p w:rsidR="0029337A" w:rsidRDefault="0029337A"/>
          <w:p w:rsidR="0029337A" w:rsidRDefault="0029337A"/>
          <w:p w:rsidR="0029337A" w:rsidRDefault="0029337A">
            <w:proofErr w:type="spellStart"/>
            <w:r>
              <w:t>t.b.d</w:t>
            </w:r>
            <w:proofErr w:type="spellEnd"/>
            <w:r>
              <w:t>.</w:t>
            </w:r>
          </w:p>
        </w:tc>
      </w:tr>
      <w:tr w:rsidR="0029337A" w:rsidTr="00751FBF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37A" w:rsidRDefault="00AD78CC">
            <w:pPr>
              <w:pStyle w:val="Verzeichnis1"/>
            </w:pPr>
            <w:r>
              <w:t>3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37A" w:rsidRDefault="00AD78CC">
            <w:r>
              <w:t>B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78CC" w:rsidRDefault="00AD78CC" w:rsidP="00AD78CC">
            <w:pPr>
              <w:pStyle w:val="Listenabsatz"/>
              <w:numPr>
                <w:ilvl w:val="0"/>
                <w:numId w:val="13"/>
              </w:numPr>
            </w:pPr>
            <w:r>
              <w:t>Workshop zur Definition der funktionalen Anforderungen (Daniel, Lena, Thomas, Wolfgang) – Fragestellung:</w:t>
            </w:r>
          </w:p>
          <w:p w:rsidR="0029337A" w:rsidRDefault="00AD78CC" w:rsidP="00AD78CC">
            <w:pPr>
              <w:pStyle w:val="Listenabsatz"/>
              <w:numPr>
                <w:ilvl w:val="1"/>
                <w:numId w:val="13"/>
              </w:numPr>
            </w:pPr>
            <w:r>
              <w:t>Welche Funktionalität des Performance Cockpit soll über AXOOM abgebildet werden?</w:t>
            </w:r>
          </w:p>
          <w:p w:rsidR="00AD78CC" w:rsidRDefault="00AD78CC" w:rsidP="00AD78CC">
            <w:pPr>
              <w:pStyle w:val="Listenabsatz"/>
              <w:numPr>
                <w:ilvl w:val="1"/>
                <w:numId w:val="13"/>
              </w:numPr>
            </w:pPr>
            <w:r>
              <w:t>Wie sollen Kundenabläufe aussehen (Neukunde/Bestandskunde)?</w:t>
            </w:r>
          </w:p>
          <w:p w:rsidR="00AD78CC" w:rsidRDefault="00AD78CC" w:rsidP="00AD78CC">
            <w:pPr>
              <w:pStyle w:val="Listenabsatz"/>
              <w:numPr>
                <w:ilvl w:val="1"/>
                <w:numId w:val="13"/>
              </w:numPr>
            </w:pPr>
            <w:r>
              <w:t>Soll das Performance Cockpit im Store für jeden zugänglich sein, Voraussetzungen für Erwerb?</w:t>
            </w:r>
          </w:p>
          <w:p w:rsidR="00AD78CC" w:rsidRDefault="00AD78CC" w:rsidP="00AD78CC">
            <w:pPr>
              <w:pStyle w:val="Listenabsatz"/>
              <w:numPr>
                <w:ilvl w:val="1"/>
                <w:numId w:val="13"/>
              </w:numPr>
            </w:pPr>
            <w:r>
              <w:t>29/30.11.</w:t>
            </w:r>
          </w:p>
          <w:p w:rsidR="00AD78CC" w:rsidRPr="00AD78CC" w:rsidRDefault="00AD78CC" w:rsidP="00AD78CC">
            <w:pPr>
              <w:pStyle w:val="Listenabsatz"/>
              <w:numPr>
                <w:ilvl w:val="0"/>
                <w:numId w:val="13"/>
              </w:numPr>
              <w:rPr>
                <w:lang w:val="en-US"/>
              </w:rPr>
            </w:pPr>
            <w:proofErr w:type="spellStart"/>
            <w:r w:rsidRPr="00AD78CC">
              <w:rPr>
                <w:lang w:val="en-US"/>
              </w:rPr>
              <w:t>Technischer</w:t>
            </w:r>
            <w:proofErr w:type="spellEnd"/>
            <w:r w:rsidRPr="00AD78CC">
              <w:rPr>
                <w:lang w:val="en-US"/>
              </w:rPr>
              <w:t xml:space="preserve"> Workshop (</w:t>
            </w:r>
            <w:proofErr w:type="spellStart"/>
            <w:r w:rsidRPr="00AD78CC">
              <w:rPr>
                <w:lang w:val="en-US"/>
              </w:rPr>
              <w:t>Mattanja</w:t>
            </w:r>
            <w:proofErr w:type="spellEnd"/>
            <w:r w:rsidRPr="00AD78CC">
              <w:rPr>
                <w:lang w:val="en-US"/>
              </w:rPr>
              <w:t xml:space="preserve">, Armin, 2 </w:t>
            </w:r>
            <w:proofErr w:type="spellStart"/>
            <w:r w:rsidRPr="00AD78CC">
              <w:rPr>
                <w:lang w:val="en-US"/>
              </w:rPr>
              <w:t>Devs</w:t>
            </w:r>
            <w:proofErr w:type="spellEnd"/>
            <w:r w:rsidRPr="00AD78CC">
              <w:rPr>
                <w:lang w:val="en-US"/>
              </w:rPr>
              <w:t xml:space="preserve"> Smart Applications, Wolfgang)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37A" w:rsidRDefault="00AD78CC">
            <w:r>
              <w:t>Daniel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37A" w:rsidRDefault="0029337A"/>
        </w:tc>
      </w:tr>
    </w:tbl>
    <w:p w:rsidR="00751FBF" w:rsidRPr="00B165A6" w:rsidRDefault="00751FBF" w:rsidP="00C82E3C"/>
    <w:sectPr w:rsidR="00751FBF" w:rsidRPr="00B165A6" w:rsidSect="005362E1">
      <w:headerReference w:type="default" r:id="rId11"/>
      <w:footerReference w:type="first" r:id="rId12"/>
      <w:pgSz w:w="11907" w:h="16839" w:code="9"/>
      <w:pgMar w:top="567" w:right="1134" w:bottom="1134" w:left="1247" w:header="720" w:footer="542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4954" w:rsidRDefault="00C34954">
      <w:r>
        <w:separator/>
      </w:r>
    </w:p>
  </w:endnote>
  <w:endnote w:type="continuationSeparator" w:id="0">
    <w:p w:rsidR="00C34954" w:rsidRDefault="00C349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Univers (WN)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4954" w:rsidRDefault="00C34954">
    <w:pPr>
      <w:pStyle w:val="Fuzeile"/>
      <w:tabs>
        <w:tab w:val="clear" w:pos="4819"/>
        <w:tab w:val="clear" w:pos="9071"/>
        <w:tab w:val="left" w:pos="284"/>
      </w:tabs>
      <w:rPr>
        <w:sz w:val="12"/>
      </w:rPr>
    </w:pPr>
    <w:r w:rsidRPr="005362E1">
      <w:rPr>
        <w:sz w:val="12"/>
      </w:rPr>
      <w:tab/>
      <w:t>* M = Maßnahme, B = Beschluss, I = Information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4954" w:rsidRDefault="00C34954">
      <w:r>
        <w:separator/>
      </w:r>
    </w:p>
  </w:footnote>
  <w:footnote w:type="continuationSeparator" w:id="0">
    <w:p w:rsidR="00C34954" w:rsidRDefault="00C349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CellMar>
        <w:left w:w="70" w:type="dxa"/>
        <w:right w:w="70" w:type="dxa"/>
      </w:tblCellMar>
      <w:tblLook w:val="0000"/>
    </w:tblPr>
    <w:tblGrid>
      <w:gridCol w:w="1418"/>
      <w:gridCol w:w="6165"/>
      <w:gridCol w:w="2268"/>
    </w:tblGrid>
    <w:tr w:rsidR="00C34954">
      <w:trPr>
        <w:cantSplit/>
      </w:trPr>
      <w:tc>
        <w:tcPr>
          <w:tcW w:w="1418" w:type="dxa"/>
        </w:tcPr>
        <w:p w:rsidR="00C34954" w:rsidRDefault="00C34954">
          <w:r>
            <w:rPr>
              <w:noProof/>
            </w:rPr>
            <w:drawing>
              <wp:inline distT="0" distB="0" distL="0" distR="0">
                <wp:extent cx="590550" cy="542925"/>
                <wp:effectExtent l="19050" t="0" r="0" b="0"/>
                <wp:docPr id="6" name="Bild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8327" b="885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055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65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:rsidR="00C34954" w:rsidRDefault="00C34954">
          <w:pPr>
            <w:rPr>
              <w:sz w:val="16"/>
            </w:rPr>
          </w:pPr>
          <w:r>
            <w:rPr>
              <w:sz w:val="16"/>
            </w:rPr>
            <w:t>Kurztitel/Bezeichnung</w:t>
          </w:r>
        </w:p>
        <w:p w:rsidR="00C34954" w:rsidRPr="005362E1" w:rsidRDefault="00C34954">
          <w:pPr>
            <w:spacing w:before="120"/>
          </w:pPr>
          <w:r>
            <w:fldChar w:fldCharType="begin"/>
          </w:r>
          <w:r>
            <w:instrText xml:space="preserve"> REF ShortName </w:instrText>
          </w:r>
          <w:r>
            <w:fldChar w:fldCharType="separate"/>
          </w:r>
        </w:p>
        <w:p w:rsidR="00C34954" w:rsidRDefault="00C34954">
          <w:pPr>
            <w:spacing w:before="120"/>
          </w:pPr>
          <w:r>
            <w:fldChar w:fldCharType="end"/>
          </w:r>
        </w:p>
      </w:tc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34954" w:rsidRDefault="00C34954">
          <w:pPr>
            <w:tabs>
              <w:tab w:val="left" w:pos="781"/>
            </w:tabs>
            <w:rPr>
              <w:sz w:val="16"/>
            </w:rPr>
          </w:pPr>
          <w:r>
            <w:rPr>
              <w:sz w:val="16"/>
            </w:rPr>
            <w:t>Seite</w:t>
          </w:r>
          <w:r>
            <w:rPr>
              <w:sz w:val="16"/>
            </w:rPr>
            <w:tab/>
            <w:t>Datum</w:t>
          </w:r>
        </w:p>
        <w:p w:rsidR="00C34954" w:rsidRDefault="00C34954" w:rsidP="00AE50F8">
          <w:pPr>
            <w:tabs>
              <w:tab w:val="left" w:pos="781"/>
            </w:tabs>
            <w:spacing w:before="120"/>
            <w:rPr>
              <w:sz w:val="16"/>
            </w:rPr>
          </w:pPr>
          <w:fldSimple w:instr="PAGE \* ARABIC">
            <w:r w:rsidR="001B1A6B">
              <w:rPr>
                <w:noProof/>
              </w:rPr>
              <w:t>2</w:t>
            </w:r>
          </w:fldSimple>
          <w:r>
            <w:t>/</w:t>
          </w:r>
          <w:fldSimple w:instr="NUMPAGES ">
            <w:r w:rsidR="001B1A6B">
              <w:rPr>
                <w:noProof/>
              </w:rPr>
              <w:t>2</w:t>
            </w:r>
          </w:fldSimple>
          <w:r>
            <w:tab/>
          </w:r>
          <w:r>
            <w:fldChar w:fldCharType="begin"/>
          </w:r>
          <w:r>
            <w:instrText xml:space="preserve"> REF  MinutesDate \h </w:instrText>
          </w:r>
          <w:r>
            <w:fldChar w:fldCharType="end"/>
          </w:r>
        </w:p>
      </w:tc>
    </w:tr>
  </w:tbl>
  <w:p w:rsidR="00C34954" w:rsidRDefault="00C34954"/>
  <w:tbl>
    <w:tblPr>
      <w:tblW w:w="0" w:type="auto"/>
      <w:tblLayout w:type="fixed"/>
      <w:tblCellMar>
        <w:left w:w="70" w:type="dxa"/>
        <w:right w:w="70" w:type="dxa"/>
      </w:tblCellMar>
      <w:tblLook w:val="0000"/>
    </w:tblPr>
    <w:tblGrid>
      <w:gridCol w:w="794"/>
      <w:gridCol w:w="397"/>
      <w:gridCol w:w="5542"/>
      <w:gridCol w:w="1560"/>
      <w:gridCol w:w="1560"/>
    </w:tblGrid>
    <w:tr w:rsidR="00C34954">
      <w:trPr>
        <w:cantSplit/>
      </w:trPr>
      <w:tc>
        <w:tcPr>
          <w:tcW w:w="79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C34954" w:rsidRDefault="00C34954">
          <w:pPr>
            <w:rPr>
              <w:sz w:val="16"/>
            </w:rPr>
          </w:pPr>
          <w:proofErr w:type="spellStart"/>
          <w:r>
            <w:rPr>
              <w:sz w:val="16"/>
            </w:rPr>
            <w:t>Nr</w:t>
          </w:r>
          <w:proofErr w:type="spellEnd"/>
        </w:p>
      </w:tc>
      <w:tc>
        <w:tcPr>
          <w:tcW w:w="39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C34954" w:rsidRDefault="00C34954">
          <w:pPr>
            <w:rPr>
              <w:sz w:val="16"/>
            </w:rPr>
          </w:pPr>
          <w:r>
            <w:rPr>
              <w:sz w:val="16"/>
            </w:rPr>
            <w:t>Art</w:t>
          </w:r>
        </w:p>
      </w:tc>
      <w:tc>
        <w:tcPr>
          <w:tcW w:w="554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C34954" w:rsidRDefault="00C34954">
          <w:pPr>
            <w:rPr>
              <w:sz w:val="16"/>
            </w:rPr>
          </w:pPr>
          <w:r>
            <w:rPr>
              <w:sz w:val="16"/>
            </w:rPr>
            <w:t>Aufgabe/Ergebnisse</w:t>
          </w:r>
        </w:p>
        <w:p w:rsidR="00C34954" w:rsidRDefault="00C34954">
          <w:pPr>
            <w:tabs>
              <w:tab w:val="left" w:pos="851"/>
            </w:tabs>
            <w:rPr>
              <w:sz w:val="16"/>
            </w:rPr>
          </w:pPr>
        </w:p>
      </w:tc>
      <w:tc>
        <w:tcPr>
          <w:tcW w:w="15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C34954" w:rsidRDefault="00C34954">
          <w:pPr>
            <w:rPr>
              <w:sz w:val="16"/>
            </w:rPr>
          </w:pPr>
          <w:r>
            <w:rPr>
              <w:sz w:val="16"/>
            </w:rPr>
            <w:t>Bearb. durch</w:t>
          </w:r>
        </w:p>
      </w:tc>
      <w:tc>
        <w:tcPr>
          <w:tcW w:w="1560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C34954" w:rsidRDefault="00C34954">
          <w:pPr>
            <w:rPr>
              <w:sz w:val="16"/>
            </w:rPr>
          </w:pPr>
          <w:r>
            <w:rPr>
              <w:sz w:val="16"/>
            </w:rPr>
            <w:t>Termine</w:t>
          </w:r>
        </w:p>
      </w:tc>
    </w:tr>
  </w:tbl>
  <w:p w:rsidR="00C34954" w:rsidRDefault="00C34954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A69BD"/>
    <w:multiLevelType w:val="hybridMultilevel"/>
    <w:tmpl w:val="ADD8CB0E"/>
    <w:lvl w:ilvl="0" w:tplc="A08CB462">
      <w:start w:val="3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A384D"/>
    <w:multiLevelType w:val="hybridMultilevel"/>
    <w:tmpl w:val="AFAC04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102030"/>
    <w:multiLevelType w:val="hybridMultilevel"/>
    <w:tmpl w:val="A192E382"/>
    <w:lvl w:ilvl="0" w:tplc="7C1CBA2C">
      <w:start w:val="2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9E7366"/>
    <w:multiLevelType w:val="hybridMultilevel"/>
    <w:tmpl w:val="B3ECF21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A46B3B"/>
    <w:multiLevelType w:val="hybridMultilevel"/>
    <w:tmpl w:val="411C2F4C"/>
    <w:lvl w:ilvl="0" w:tplc="2004B27E">
      <w:start w:val="1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882987"/>
    <w:multiLevelType w:val="hybridMultilevel"/>
    <w:tmpl w:val="6600A198"/>
    <w:lvl w:ilvl="0" w:tplc="F116857C">
      <w:start w:val="2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AA37A9"/>
    <w:multiLevelType w:val="hybridMultilevel"/>
    <w:tmpl w:val="F42AA7FE"/>
    <w:lvl w:ilvl="0" w:tplc="1A5A5DA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1C7177"/>
    <w:multiLevelType w:val="hybridMultilevel"/>
    <w:tmpl w:val="84089EC4"/>
    <w:lvl w:ilvl="0" w:tplc="3854813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AF7727"/>
    <w:multiLevelType w:val="hybridMultilevel"/>
    <w:tmpl w:val="06C2ADC2"/>
    <w:lvl w:ilvl="0" w:tplc="F21CE740">
      <w:start w:val="1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3B27E8"/>
    <w:multiLevelType w:val="hybridMultilevel"/>
    <w:tmpl w:val="C4FA2E9A"/>
    <w:lvl w:ilvl="0" w:tplc="0F02128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507656"/>
    <w:multiLevelType w:val="hybridMultilevel"/>
    <w:tmpl w:val="9F40DCEE"/>
    <w:lvl w:ilvl="0" w:tplc="31B66D60">
      <w:start w:val="2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D70D47"/>
    <w:multiLevelType w:val="hybridMultilevel"/>
    <w:tmpl w:val="0E74E448"/>
    <w:lvl w:ilvl="0" w:tplc="7620091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0F34CF"/>
    <w:multiLevelType w:val="hybridMultilevel"/>
    <w:tmpl w:val="DAFA5B82"/>
    <w:lvl w:ilvl="0" w:tplc="51A2394E">
      <w:start w:val="2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11"/>
  </w:num>
  <w:num w:numId="5">
    <w:abstractNumId w:val="4"/>
  </w:num>
  <w:num w:numId="6">
    <w:abstractNumId w:val="3"/>
  </w:num>
  <w:num w:numId="7">
    <w:abstractNumId w:val="0"/>
  </w:num>
  <w:num w:numId="8">
    <w:abstractNumId w:val="8"/>
  </w:num>
  <w:num w:numId="9">
    <w:abstractNumId w:val="12"/>
  </w:num>
  <w:num w:numId="10">
    <w:abstractNumId w:val="6"/>
  </w:num>
  <w:num w:numId="11">
    <w:abstractNumId w:val="7"/>
  </w:num>
  <w:num w:numId="1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intFractionalCharacterWidth/>
  <w:hideSpellingErrors/>
  <w:hideGrammaticalErrors/>
  <w:proofState w:spelling="clean" w:grammar="clean"/>
  <w:attachedTemplate r:id="rId1"/>
  <w:stylePaneFormatFilter w:val="3F01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572F"/>
    <w:rsid w:val="00004A86"/>
    <w:rsid w:val="00005D79"/>
    <w:rsid w:val="00026F24"/>
    <w:rsid w:val="00030AC1"/>
    <w:rsid w:val="00032577"/>
    <w:rsid w:val="00035E23"/>
    <w:rsid w:val="0004545B"/>
    <w:rsid w:val="00054AD1"/>
    <w:rsid w:val="0006149E"/>
    <w:rsid w:val="0006174B"/>
    <w:rsid w:val="000710F4"/>
    <w:rsid w:val="00077736"/>
    <w:rsid w:val="0008387F"/>
    <w:rsid w:val="000839D3"/>
    <w:rsid w:val="000915E3"/>
    <w:rsid w:val="000A6BB7"/>
    <w:rsid w:val="000B54EB"/>
    <w:rsid w:val="000C5836"/>
    <w:rsid w:val="000C66A6"/>
    <w:rsid w:val="000D303A"/>
    <w:rsid w:val="000D4AF2"/>
    <w:rsid w:val="000E1C6A"/>
    <w:rsid w:val="000F5630"/>
    <w:rsid w:val="000F6402"/>
    <w:rsid w:val="00104E84"/>
    <w:rsid w:val="00104F82"/>
    <w:rsid w:val="001052FE"/>
    <w:rsid w:val="00107E57"/>
    <w:rsid w:val="00131571"/>
    <w:rsid w:val="00132DEE"/>
    <w:rsid w:val="00135C92"/>
    <w:rsid w:val="00137056"/>
    <w:rsid w:val="0014430E"/>
    <w:rsid w:val="00150ECA"/>
    <w:rsid w:val="0016021D"/>
    <w:rsid w:val="00193A01"/>
    <w:rsid w:val="001B1A6B"/>
    <w:rsid w:val="001D25A2"/>
    <w:rsid w:val="001D67FB"/>
    <w:rsid w:val="001F0397"/>
    <w:rsid w:val="001F67E2"/>
    <w:rsid w:val="00221E30"/>
    <w:rsid w:val="00224D31"/>
    <w:rsid w:val="00245F1B"/>
    <w:rsid w:val="0025533D"/>
    <w:rsid w:val="00256D07"/>
    <w:rsid w:val="00256F95"/>
    <w:rsid w:val="00281011"/>
    <w:rsid w:val="0029337A"/>
    <w:rsid w:val="002A234E"/>
    <w:rsid w:val="002A3E37"/>
    <w:rsid w:val="002D1ABF"/>
    <w:rsid w:val="002D413B"/>
    <w:rsid w:val="002D4AC7"/>
    <w:rsid w:val="002E266A"/>
    <w:rsid w:val="00322E37"/>
    <w:rsid w:val="00337C35"/>
    <w:rsid w:val="003629CD"/>
    <w:rsid w:val="003746A3"/>
    <w:rsid w:val="0038266E"/>
    <w:rsid w:val="003845B5"/>
    <w:rsid w:val="00385502"/>
    <w:rsid w:val="003973D8"/>
    <w:rsid w:val="003A7C8D"/>
    <w:rsid w:val="003C00BA"/>
    <w:rsid w:val="003C3CB1"/>
    <w:rsid w:val="003D3FFD"/>
    <w:rsid w:val="003D6167"/>
    <w:rsid w:val="003E5A8F"/>
    <w:rsid w:val="003F460B"/>
    <w:rsid w:val="00403762"/>
    <w:rsid w:val="0041094D"/>
    <w:rsid w:val="00421278"/>
    <w:rsid w:val="00422EE6"/>
    <w:rsid w:val="0042767B"/>
    <w:rsid w:val="00434CA9"/>
    <w:rsid w:val="00441458"/>
    <w:rsid w:val="00443030"/>
    <w:rsid w:val="00444260"/>
    <w:rsid w:val="00453580"/>
    <w:rsid w:val="0045688B"/>
    <w:rsid w:val="004615DD"/>
    <w:rsid w:val="00461A20"/>
    <w:rsid w:val="00463C58"/>
    <w:rsid w:val="004679AA"/>
    <w:rsid w:val="004728CC"/>
    <w:rsid w:val="004766A6"/>
    <w:rsid w:val="0048572F"/>
    <w:rsid w:val="00497B8F"/>
    <w:rsid w:val="004A2E6D"/>
    <w:rsid w:val="004B09CE"/>
    <w:rsid w:val="004C0BBB"/>
    <w:rsid w:val="004E1880"/>
    <w:rsid w:val="00510FCB"/>
    <w:rsid w:val="00523463"/>
    <w:rsid w:val="00535D21"/>
    <w:rsid w:val="005362E1"/>
    <w:rsid w:val="00546800"/>
    <w:rsid w:val="00561D92"/>
    <w:rsid w:val="005901E7"/>
    <w:rsid w:val="005956E0"/>
    <w:rsid w:val="00595D92"/>
    <w:rsid w:val="00597BF2"/>
    <w:rsid w:val="005B304B"/>
    <w:rsid w:val="005B5DD6"/>
    <w:rsid w:val="005C1A87"/>
    <w:rsid w:val="005C614C"/>
    <w:rsid w:val="005C7A99"/>
    <w:rsid w:val="005F057F"/>
    <w:rsid w:val="005F6103"/>
    <w:rsid w:val="00606F62"/>
    <w:rsid w:val="006371AD"/>
    <w:rsid w:val="00641B0A"/>
    <w:rsid w:val="0064720A"/>
    <w:rsid w:val="00653C44"/>
    <w:rsid w:val="00677301"/>
    <w:rsid w:val="00686760"/>
    <w:rsid w:val="006A5BB0"/>
    <w:rsid w:val="006B3233"/>
    <w:rsid w:val="006B45DE"/>
    <w:rsid w:val="006D10E9"/>
    <w:rsid w:val="006E33DC"/>
    <w:rsid w:val="006F30E0"/>
    <w:rsid w:val="007459EF"/>
    <w:rsid w:val="00751FBF"/>
    <w:rsid w:val="00764507"/>
    <w:rsid w:val="00776B7D"/>
    <w:rsid w:val="0078468D"/>
    <w:rsid w:val="007917B2"/>
    <w:rsid w:val="007B795C"/>
    <w:rsid w:val="007C6E17"/>
    <w:rsid w:val="007D6E50"/>
    <w:rsid w:val="007F3FF7"/>
    <w:rsid w:val="00801FF1"/>
    <w:rsid w:val="00805E20"/>
    <w:rsid w:val="00825A7B"/>
    <w:rsid w:val="008266DB"/>
    <w:rsid w:val="008323B0"/>
    <w:rsid w:val="008334D6"/>
    <w:rsid w:val="00835DD8"/>
    <w:rsid w:val="00842FE5"/>
    <w:rsid w:val="00851E4C"/>
    <w:rsid w:val="00867802"/>
    <w:rsid w:val="00881689"/>
    <w:rsid w:val="00884F1E"/>
    <w:rsid w:val="00892C99"/>
    <w:rsid w:val="008A316E"/>
    <w:rsid w:val="008A6922"/>
    <w:rsid w:val="008B379B"/>
    <w:rsid w:val="008C048A"/>
    <w:rsid w:val="008C06E4"/>
    <w:rsid w:val="008C1F7C"/>
    <w:rsid w:val="008C3026"/>
    <w:rsid w:val="008D27E6"/>
    <w:rsid w:val="008D6073"/>
    <w:rsid w:val="008E3E53"/>
    <w:rsid w:val="00916551"/>
    <w:rsid w:val="00922C00"/>
    <w:rsid w:val="009231B9"/>
    <w:rsid w:val="0093014D"/>
    <w:rsid w:val="009316F3"/>
    <w:rsid w:val="0093192B"/>
    <w:rsid w:val="009503AF"/>
    <w:rsid w:val="00950DA1"/>
    <w:rsid w:val="009617AC"/>
    <w:rsid w:val="00973FD0"/>
    <w:rsid w:val="0097699A"/>
    <w:rsid w:val="009953BA"/>
    <w:rsid w:val="00997479"/>
    <w:rsid w:val="009A5BA5"/>
    <w:rsid w:val="009D0D61"/>
    <w:rsid w:val="009E3542"/>
    <w:rsid w:val="009E3B5D"/>
    <w:rsid w:val="009F036E"/>
    <w:rsid w:val="009F5C2C"/>
    <w:rsid w:val="00A065A8"/>
    <w:rsid w:val="00A20248"/>
    <w:rsid w:val="00A2407D"/>
    <w:rsid w:val="00A279B7"/>
    <w:rsid w:val="00A3388D"/>
    <w:rsid w:val="00A350B4"/>
    <w:rsid w:val="00A5027E"/>
    <w:rsid w:val="00A752F2"/>
    <w:rsid w:val="00A75562"/>
    <w:rsid w:val="00A84E9A"/>
    <w:rsid w:val="00A94A6B"/>
    <w:rsid w:val="00AB16F5"/>
    <w:rsid w:val="00AC7457"/>
    <w:rsid w:val="00AD0D17"/>
    <w:rsid w:val="00AD4421"/>
    <w:rsid w:val="00AD4715"/>
    <w:rsid w:val="00AD78CC"/>
    <w:rsid w:val="00AE45E3"/>
    <w:rsid w:val="00AE50F8"/>
    <w:rsid w:val="00AF7CA0"/>
    <w:rsid w:val="00B01F5D"/>
    <w:rsid w:val="00B01F7E"/>
    <w:rsid w:val="00B10632"/>
    <w:rsid w:val="00B165A6"/>
    <w:rsid w:val="00B2137F"/>
    <w:rsid w:val="00B3626C"/>
    <w:rsid w:val="00B4008C"/>
    <w:rsid w:val="00B44630"/>
    <w:rsid w:val="00B55F25"/>
    <w:rsid w:val="00B613EA"/>
    <w:rsid w:val="00B62AEA"/>
    <w:rsid w:val="00B63174"/>
    <w:rsid w:val="00B908EE"/>
    <w:rsid w:val="00B9262C"/>
    <w:rsid w:val="00B932F1"/>
    <w:rsid w:val="00B95BCF"/>
    <w:rsid w:val="00BB514A"/>
    <w:rsid w:val="00BC5713"/>
    <w:rsid w:val="00BD307E"/>
    <w:rsid w:val="00C3425B"/>
    <w:rsid w:val="00C34954"/>
    <w:rsid w:val="00C57B82"/>
    <w:rsid w:val="00C7021F"/>
    <w:rsid w:val="00C70A5A"/>
    <w:rsid w:val="00C7243A"/>
    <w:rsid w:val="00C82827"/>
    <w:rsid w:val="00C82E3C"/>
    <w:rsid w:val="00C86D14"/>
    <w:rsid w:val="00C92A38"/>
    <w:rsid w:val="00CA43A4"/>
    <w:rsid w:val="00CA4BBB"/>
    <w:rsid w:val="00CA6531"/>
    <w:rsid w:val="00CB40E5"/>
    <w:rsid w:val="00CC208B"/>
    <w:rsid w:val="00CC6FD9"/>
    <w:rsid w:val="00CD0CAE"/>
    <w:rsid w:val="00CD14EF"/>
    <w:rsid w:val="00CD287E"/>
    <w:rsid w:val="00CD2E4E"/>
    <w:rsid w:val="00CE20D9"/>
    <w:rsid w:val="00CF40F7"/>
    <w:rsid w:val="00D029E5"/>
    <w:rsid w:val="00D039DB"/>
    <w:rsid w:val="00D15A03"/>
    <w:rsid w:val="00D207BC"/>
    <w:rsid w:val="00D41032"/>
    <w:rsid w:val="00D4109C"/>
    <w:rsid w:val="00D44DAB"/>
    <w:rsid w:val="00D46D85"/>
    <w:rsid w:val="00D5097A"/>
    <w:rsid w:val="00D52ACE"/>
    <w:rsid w:val="00D53D58"/>
    <w:rsid w:val="00D5490F"/>
    <w:rsid w:val="00D72A92"/>
    <w:rsid w:val="00D77494"/>
    <w:rsid w:val="00D81F80"/>
    <w:rsid w:val="00D83C97"/>
    <w:rsid w:val="00D96591"/>
    <w:rsid w:val="00DB3A95"/>
    <w:rsid w:val="00DC415B"/>
    <w:rsid w:val="00DD581B"/>
    <w:rsid w:val="00E01555"/>
    <w:rsid w:val="00E062E9"/>
    <w:rsid w:val="00E1006E"/>
    <w:rsid w:val="00E24DD6"/>
    <w:rsid w:val="00E37B62"/>
    <w:rsid w:val="00E52CF1"/>
    <w:rsid w:val="00E64520"/>
    <w:rsid w:val="00E73916"/>
    <w:rsid w:val="00E8660C"/>
    <w:rsid w:val="00E8755E"/>
    <w:rsid w:val="00E8787C"/>
    <w:rsid w:val="00EA78FC"/>
    <w:rsid w:val="00EB2866"/>
    <w:rsid w:val="00EB2934"/>
    <w:rsid w:val="00EE3C9A"/>
    <w:rsid w:val="00EF5FCF"/>
    <w:rsid w:val="00F13DC7"/>
    <w:rsid w:val="00F27B10"/>
    <w:rsid w:val="00F34197"/>
    <w:rsid w:val="00F41172"/>
    <w:rsid w:val="00F413E7"/>
    <w:rsid w:val="00F664AB"/>
    <w:rsid w:val="00F76332"/>
    <w:rsid w:val="00F81FD3"/>
    <w:rsid w:val="00F843B6"/>
    <w:rsid w:val="00F876C8"/>
    <w:rsid w:val="00FA5672"/>
    <w:rsid w:val="00FC60FD"/>
    <w:rsid w:val="00FD55AF"/>
    <w:rsid w:val="00FF1573"/>
    <w:rsid w:val="00FF36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G Times" w:eastAsia="Times New Roman" w:hAnsi="CG Times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E266A"/>
    <w:rPr>
      <w:rFonts w:ascii="Arial" w:hAnsi="Arial"/>
      <w:sz w:val="22"/>
    </w:rPr>
  </w:style>
  <w:style w:type="paragraph" w:styleId="berschrift1">
    <w:name w:val="heading 1"/>
    <w:basedOn w:val="Standard"/>
    <w:next w:val="Standard"/>
    <w:qFormat/>
    <w:rsid w:val="002E266A"/>
    <w:pPr>
      <w:spacing w:after="240"/>
      <w:outlineLvl w:val="0"/>
    </w:pPr>
    <w:rPr>
      <w:rFonts w:ascii="Univers (WN)" w:hAnsi="Univers (WN)"/>
      <w:b/>
    </w:rPr>
  </w:style>
  <w:style w:type="paragraph" w:styleId="berschrift2">
    <w:name w:val="heading 2"/>
    <w:basedOn w:val="berschrift1"/>
    <w:next w:val="Standard"/>
    <w:qFormat/>
    <w:rsid w:val="002E266A"/>
    <w:pPr>
      <w:tabs>
        <w:tab w:val="left" w:pos="709"/>
      </w:tabs>
      <w:ind w:left="709" w:hanging="709"/>
      <w:outlineLvl w:val="1"/>
    </w:pPr>
  </w:style>
  <w:style w:type="paragraph" w:styleId="berschrift3">
    <w:name w:val="heading 3"/>
    <w:basedOn w:val="berschrift2"/>
    <w:next w:val="Standard"/>
    <w:qFormat/>
    <w:rsid w:val="002E266A"/>
    <w:pPr>
      <w:tabs>
        <w:tab w:val="clear" w:pos="709"/>
        <w:tab w:val="left" w:pos="1418"/>
      </w:tabs>
      <w:spacing w:after="120"/>
      <w:ind w:left="1418"/>
      <w:outlineLvl w:val="2"/>
    </w:pPr>
  </w:style>
  <w:style w:type="paragraph" w:styleId="berschrift4">
    <w:name w:val="heading 4"/>
    <w:basedOn w:val="berschrift3"/>
    <w:next w:val="Standard"/>
    <w:qFormat/>
    <w:rsid w:val="002E266A"/>
    <w:pPr>
      <w:tabs>
        <w:tab w:val="clear" w:pos="1418"/>
        <w:tab w:val="left" w:pos="2127"/>
      </w:tabs>
      <w:spacing w:after="0"/>
      <w:ind w:left="2127"/>
      <w:outlineLvl w:val="3"/>
    </w:pPr>
  </w:style>
  <w:style w:type="paragraph" w:styleId="berschrift5">
    <w:name w:val="heading 5"/>
    <w:basedOn w:val="berschrift4"/>
    <w:next w:val="Standard"/>
    <w:qFormat/>
    <w:rsid w:val="002E266A"/>
    <w:pPr>
      <w:tabs>
        <w:tab w:val="clear" w:pos="2127"/>
        <w:tab w:val="left" w:pos="2835"/>
      </w:tabs>
      <w:ind w:left="2835"/>
      <w:outlineLvl w:val="4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5">
    <w:name w:val="toc 5"/>
    <w:basedOn w:val="Verzeichnis4"/>
    <w:next w:val="Standard"/>
    <w:semiHidden/>
    <w:rsid w:val="002E266A"/>
    <w:pPr>
      <w:ind w:left="2835"/>
    </w:pPr>
  </w:style>
  <w:style w:type="paragraph" w:styleId="Verzeichnis4">
    <w:name w:val="toc 4"/>
    <w:basedOn w:val="Verzeichnis3"/>
    <w:next w:val="Standard"/>
    <w:semiHidden/>
    <w:rsid w:val="002E266A"/>
    <w:pPr>
      <w:ind w:left="2127" w:right="851" w:hanging="709"/>
    </w:pPr>
  </w:style>
  <w:style w:type="paragraph" w:styleId="Verzeichnis3">
    <w:name w:val="toc 3"/>
    <w:basedOn w:val="Standard"/>
    <w:next w:val="Standard"/>
    <w:semiHidden/>
    <w:rsid w:val="002E266A"/>
    <w:pPr>
      <w:tabs>
        <w:tab w:val="left" w:pos="709"/>
        <w:tab w:val="right" w:leader="dot" w:pos="9498"/>
      </w:tabs>
      <w:ind w:left="1418" w:right="850"/>
    </w:pPr>
  </w:style>
  <w:style w:type="paragraph" w:styleId="Verzeichnis2">
    <w:name w:val="toc 2"/>
    <w:basedOn w:val="Verzeichnis1"/>
    <w:next w:val="Standard"/>
    <w:semiHidden/>
    <w:rsid w:val="002E266A"/>
    <w:pPr>
      <w:tabs>
        <w:tab w:val="right" w:leader="dot" w:pos="9498"/>
      </w:tabs>
      <w:ind w:left="709" w:hanging="709"/>
    </w:pPr>
  </w:style>
  <w:style w:type="paragraph" w:styleId="Verzeichnis1">
    <w:name w:val="toc 1"/>
    <w:basedOn w:val="Standard"/>
    <w:next w:val="Standard"/>
    <w:rsid w:val="002E266A"/>
    <w:pPr>
      <w:tabs>
        <w:tab w:val="left" w:pos="709"/>
        <w:tab w:val="left" w:leader="dot" w:pos="9498"/>
      </w:tabs>
      <w:spacing w:after="240"/>
    </w:pPr>
  </w:style>
  <w:style w:type="paragraph" w:styleId="Fuzeile">
    <w:name w:val="footer"/>
    <w:basedOn w:val="Standard"/>
    <w:rsid w:val="002E266A"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rsid w:val="002E266A"/>
    <w:pPr>
      <w:tabs>
        <w:tab w:val="right" w:pos="1701"/>
      </w:tabs>
      <w:spacing w:before="240"/>
    </w:pPr>
  </w:style>
  <w:style w:type="paragraph" w:styleId="Standardeinzug">
    <w:name w:val="Normal Indent"/>
    <w:basedOn w:val="Standard"/>
    <w:rsid w:val="002E266A"/>
    <w:pPr>
      <w:ind w:left="708"/>
    </w:pPr>
  </w:style>
  <w:style w:type="paragraph" w:customStyle="1" w:styleId="A1">
    <w:name w:val="A1"/>
    <w:basedOn w:val="A0"/>
    <w:rsid w:val="002E266A"/>
    <w:pPr>
      <w:tabs>
        <w:tab w:val="left" w:pos="709"/>
      </w:tabs>
      <w:ind w:left="709" w:hanging="709"/>
    </w:pPr>
  </w:style>
  <w:style w:type="paragraph" w:customStyle="1" w:styleId="A0">
    <w:name w:val="A0"/>
    <w:basedOn w:val="Standard"/>
    <w:rsid w:val="002E266A"/>
  </w:style>
  <w:style w:type="paragraph" w:customStyle="1" w:styleId="A2">
    <w:name w:val="A2"/>
    <w:basedOn w:val="A1"/>
    <w:rsid w:val="002E266A"/>
    <w:pPr>
      <w:tabs>
        <w:tab w:val="clear" w:pos="709"/>
        <w:tab w:val="left" w:pos="1418"/>
      </w:tabs>
      <w:ind w:left="1418"/>
    </w:pPr>
  </w:style>
  <w:style w:type="paragraph" w:customStyle="1" w:styleId="A5">
    <w:name w:val="A5"/>
    <w:basedOn w:val="A4"/>
    <w:rsid w:val="002E266A"/>
    <w:pPr>
      <w:tabs>
        <w:tab w:val="clear" w:pos="2835"/>
        <w:tab w:val="left" w:pos="3544"/>
      </w:tabs>
      <w:ind w:left="3544"/>
    </w:pPr>
  </w:style>
  <w:style w:type="paragraph" w:customStyle="1" w:styleId="A4">
    <w:name w:val="A4"/>
    <w:basedOn w:val="A3"/>
    <w:rsid w:val="002E266A"/>
    <w:pPr>
      <w:tabs>
        <w:tab w:val="clear" w:pos="2127"/>
        <w:tab w:val="left" w:pos="2835"/>
      </w:tabs>
      <w:ind w:left="2835"/>
    </w:pPr>
  </w:style>
  <w:style w:type="paragraph" w:customStyle="1" w:styleId="A3">
    <w:name w:val="A3"/>
    <w:basedOn w:val="A2"/>
    <w:rsid w:val="002E266A"/>
    <w:pPr>
      <w:tabs>
        <w:tab w:val="clear" w:pos="1418"/>
        <w:tab w:val="left" w:pos="2127"/>
      </w:tabs>
      <w:ind w:left="2127"/>
    </w:pPr>
  </w:style>
  <w:style w:type="paragraph" w:customStyle="1" w:styleId="V1">
    <w:name w:val="V1"/>
    <w:basedOn w:val="Standard"/>
    <w:rsid w:val="002E266A"/>
    <w:pPr>
      <w:tabs>
        <w:tab w:val="left" w:pos="709"/>
        <w:tab w:val="right" w:leader="dot" w:pos="9498"/>
      </w:tabs>
      <w:spacing w:after="240"/>
    </w:pPr>
  </w:style>
  <w:style w:type="paragraph" w:customStyle="1" w:styleId="V2">
    <w:name w:val="V2"/>
    <w:basedOn w:val="V1"/>
    <w:rsid w:val="002E266A"/>
    <w:pPr>
      <w:ind w:left="709" w:hanging="709"/>
    </w:pPr>
  </w:style>
  <w:style w:type="paragraph" w:customStyle="1" w:styleId="V3">
    <w:name w:val="V3"/>
    <w:basedOn w:val="V2"/>
    <w:rsid w:val="002E266A"/>
    <w:pPr>
      <w:tabs>
        <w:tab w:val="clear" w:pos="709"/>
        <w:tab w:val="left" w:pos="1418"/>
      </w:tabs>
      <w:ind w:left="1418"/>
    </w:pPr>
  </w:style>
  <w:style w:type="paragraph" w:customStyle="1" w:styleId="V4">
    <w:name w:val="V4"/>
    <w:basedOn w:val="V3"/>
    <w:rsid w:val="002E266A"/>
    <w:pPr>
      <w:tabs>
        <w:tab w:val="clear" w:pos="1418"/>
        <w:tab w:val="left" w:pos="2127"/>
      </w:tabs>
      <w:spacing w:after="120"/>
      <w:ind w:left="2127"/>
    </w:pPr>
  </w:style>
  <w:style w:type="paragraph" w:customStyle="1" w:styleId="V5">
    <w:name w:val="V5"/>
    <w:basedOn w:val="V4"/>
    <w:rsid w:val="002E266A"/>
    <w:pPr>
      <w:tabs>
        <w:tab w:val="clear" w:pos="2127"/>
        <w:tab w:val="left" w:pos="2835"/>
      </w:tabs>
      <w:spacing w:after="0"/>
      <w:ind w:left="2835"/>
    </w:pPr>
  </w:style>
  <w:style w:type="paragraph" w:styleId="Sprechblasentext">
    <w:name w:val="Balloon Text"/>
    <w:basedOn w:val="Standard"/>
    <w:link w:val="SprechblasentextZchn"/>
    <w:rsid w:val="005956E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5956E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92C99"/>
    <w:pPr>
      <w:ind w:left="720"/>
      <w:contextualSpacing/>
    </w:pPr>
  </w:style>
  <w:style w:type="character" w:styleId="Hyperlink">
    <w:name w:val="Hyperlink"/>
    <w:basedOn w:val="Absatz-Standardschriftart"/>
    <w:unhideWhenUsed/>
    <w:rsid w:val="00641B0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9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12345678.trumpf.axoom.host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345678.myaxoom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RUMPF\Office\Templates\Besprechungsprotokoll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795686-1E40-4AC0-A908-6B81D9E02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Besprechungsprotokoll.dotm</Template>
  <TotalTime>0</TotalTime>
  <Pages>2</Pages>
  <Words>398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Besprechungsprotokoll;Minutes</vt:lpstr>
    </vt:vector>
  </TitlesOfParts>
  <Company>TRUMPF GmbH + Co. KG</Company>
  <LinksUpToDate>false</LinksUpToDate>
  <CharactersWithSpaces>3570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Besprechungsprotokoll;Minutes</dc:title>
  <dc:creator>Wolfgang Liertz</dc:creator>
  <cp:lastModifiedBy>Wolfgang Liertz</cp:lastModifiedBy>
  <cp:revision>6</cp:revision>
  <cp:lastPrinted>2005-07-06T09:48:00Z</cp:lastPrinted>
  <dcterms:created xsi:type="dcterms:W3CDTF">2016-11-09T08:51:00Z</dcterms:created>
  <dcterms:modified xsi:type="dcterms:W3CDTF">2016-11-09T10:17:00Z</dcterms:modified>
  <cp:category>internalMenu;interner Schriftverkehr;internal correspondence</cp:category>
</cp:coreProperties>
</file>