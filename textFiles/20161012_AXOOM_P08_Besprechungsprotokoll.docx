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EB2934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403762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C70A5A">
              <w:t>12</w:t>
            </w:r>
            <w:r w:rsidR="00054AD1">
              <w:t>.</w:t>
            </w:r>
            <w:r w:rsidR="00FD55AF">
              <w:t>10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C70A5A">
            <w:pPr>
              <w:spacing w:before="120"/>
            </w:pPr>
            <w:bookmarkStart w:id="8" w:name="Participants"/>
            <w:bookmarkEnd w:id="8"/>
            <w:r w:rsidRPr="0064720A">
              <w:rPr>
                <w:u w:val="single"/>
              </w:rPr>
              <w:t>Altuntas, Olena (Axoom);</w:t>
            </w:r>
            <w:r w:rsidRPr="005F057F">
              <w:t xml:space="preserve"> Tomov, Stefan (Axoom); Vogt, Harald; </w:t>
            </w:r>
            <w:r w:rsidRPr="0064720A">
              <w:rPr>
                <w:u w:val="single"/>
              </w:rPr>
              <w:t>Mueller, Daniel (TWS);</w:t>
            </w:r>
            <w:r w:rsidRPr="005F057F">
              <w:t xml:space="preserve"> </w:t>
            </w:r>
            <w:r w:rsidRPr="00C70A5A">
              <w:rPr>
                <w:u w:val="single"/>
              </w:rPr>
              <w:t>Liertz, Wolfgang</w:t>
            </w:r>
            <w:r w:rsidRPr="005F057F">
              <w:t xml:space="preserve">; </w:t>
            </w:r>
            <w:r w:rsidRPr="0064720A">
              <w:t xml:space="preserve">Gerten, Armin (Axoom); </w:t>
            </w:r>
            <w:r w:rsidRPr="005F057F">
              <w:t xml:space="preserve">Speer, Michael; </w:t>
            </w:r>
            <w:r w:rsidRPr="005F057F">
              <w:rPr>
                <w:u w:val="single"/>
              </w:rPr>
              <w:t>Ely Gomes, Marcel</w:t>
            </w:r>
            <w:r w:rsidRPr="005F057F">
              <w:t xml:space="preserve">; Bernd, Eric (Axoom); </w:t>
            </w:r>
            <w:r w:rsidR="00B62AEA" w:rsidRPr="00E8787C">
              <w:rPr>
                <w:u w:val="single"/>
              </w:rPr>
              <w:t>Hohenöcker, Julian</w:t>
            </w:r>
            <w:r w:rsidR="005F057F">
              <w:t xml:space="preserve">; </w:t>
            </w:r>
            <w:r w:rsidR="005F057F" w:rsidRPr="00E8787C">
              <w:t>Spitznagel, Yvonne</w:t>
            </w:r>
            <w:r w:rsidR="0078468D" w:rsidRPr="005F057F">
              <w:t>;</w:t>
            </w:r>
            <w:r w:rsidR="0078468D" w:rsidRPr="0064720A">
              <w:t xml:space="preserve"> </w:t>
            </w:r>
            <w:r w:rsidR="0078468D" w:rsidRPr="00C70A5A">
              <w:rPr>
                <w:u w:val="single"/>
              </w:rPr>
              <w:t>Kern, Mattanja</w:t>
            </w:r>
            <w:r w:rsidR="00AF7CA0" w:rsidRPr="005F057F">
              <w:t>; Bernd, Eric (Axoom); Gottschalck, Daniel (Axoom)</w:t>
            </w:r>
            <w:r w:rsidR="00A94A6B" w:rsidRPr="005F057F">
              <w:t xml:space="preserve">; </w:t>
            </w:r>
            <w:r w:rsidR="00A752F2" w:rsidRPr="005F057F">
              <w:t>Alam, Zeeshan</w:t>
            </w:r>
            <w:r w:rsidR="00B63174">
              <w:t>; Schulz, Oliver;</w:t>
            </w:r>
            <w:r w:rsidR="00C70A5A">
              <w:t xml:space="preserve"> </w:t>
            </w:r>
            <w:proofErr w:type="spellStart"/>
            <w:r w:rsidR="00C70A5A" w:rsidRPr="00C70A5A">
              <w:rPr>
                <w:u w:val="single"/>
              </w:rPr>
              <w:t>Futschik</w:t>
            </w:r>
            <w:proofErr w:type="spellEnd"/>
            <w:r w:rsidR="00C70A5A" w:rsidRPr="00C70A5A">
              <w:rPr>
                <w:u w:val="single"/>
              </w:rPr>
              <w:t>, Sven</w:t>
            </w:r>
            <w:r w:rsidR="00C70A5A"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EB2934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245F1B" w:rsidP="001F0397">
            <w:pPr>
              <w:spacing w:after="240"/>
              <w:rPr>
                <w:lang w:val="en-US"/>
              </w:rPr>
            </w:pPr>
            <w:bookmarkStart w:id="10" w:name="Text"/>
            <w:bookmarkEnd w:id="10"/>
            <w:r>
              <w:rPr>
                <w:lang w:val="en-US"/>
              </w:rP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C5713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DD581B">
            <w:r>
              <w:t xml:space="preserve">Produktionsumgebung </w:t>
            </w:r>
            <w:r w:rsidR="00BC5713">
              <w:t>ist vorbereitet, kann aber nicht in</w:t>
            </w:r>
            <w:r w:rsidR="00DD581B">
              <w:t xml:space="preserve"> Betrieb genommen werden, da die</w:t>
            </w:r>
            <w:r w:rsidR="00BC5713">
              <w:t xml:space="preserve"> </w:t>
            </w:r>
            <w:proofErr w:type="spellStart"/>
            <w:r w:rsidR="00DD581B">
              <w:t>Domaine</w:t>
            </w:r>
            <w:proofErr w:type="spellEnd"/>
            <w:r w:rsidR="00BC5713">
              <w:t xml:space="preserve"> noch nicht geklärt </w:t>
            </w:r>
            <w:r w:rsidR="00DD581B">
              <w:t>sind</w:t>
            </w:r>
            <w:r w:rsidR="00BC5713">
              <w:t>. Lena gibt Rückmeldung bis Ende der Woche.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C5713" w:rsidP="00C57B82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B514A" w:rsidP="00C57B82">
            <w:r>
              <w:t>14</w:t>
            </w:r>
            <w:r w:rsidR="00C57B82">
              <w:t>.</w:t>
            </w:r>
            <w:r w:rsidR="00F876C8">
              <w:t>10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C57B82" w:rsidRDefault="00BC5713" w:rsidP="00F876C8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FD55AF" w:rsidP="00F876C8">
            <w:r>
              <w:t>I</w:t>
            </w:r>
          </w:p>
          <w:p w:rsidR="00421278" w:rsidRDefault="00421278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/>
          <w:p w:rsidR="00DD581B" w:rsidRDefault="00DD581B" w:rsidP="00F876C8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63C58" w:rsidP="00DB3A95">
            <w:r>
              <w:t>Bestellungsprozess Trumpf-&gt;Axoom funktioniert noch nicht reibungslos bei Bestellung von mehrere</w:t>
            </w:r>
            <w:r w:rsidR="008B379B">
              <w:t>n</w:t>
            </w:r>
            <w:r>
              <w:t xml:space="preserve"> Maschinen für einen Kunde.</w:t>
            </w:r>
          </w:p>
          <w:p w:rsidR="00463C58" w:rsidRDefault="00463C58" w:rsidP="00DB3A95"/>
          <w:p w:rsidR="00221E30" w:rsidRDefault="00221E30" w:rsidP="00DB3A95">
            <w:r>
              <w:t>Axoom muss prüfen, ob der Kunde bereits eine Instanz hat oder nicht. Prüfdaten könnten sein:</w:t>
            </w:r>
          </w:p>
          <w:p w:rsidR="00221E30" w:rsidRDefault="00221E30" w:rsidP="00221E30">
            <w:pPr>
              <w:pStyle w:val="Listenabsatz"/>
              <w:numPr>
                <w:ilvl w:val="0"/>
                <w:numId w:val="8"/>
              </w:numPr>
            </w:pPr>
            <w:r>
              <w:t>Vorname</w:t>
            </w:r>
          </w:p>
          <w:p w:rsidR="00221E30" w:rsidRDefault="00221E30" w:rsidP="00221E30">
            <w:pPr>
              <w:pStyle w:val="Listenabsatz"/>
              <w:numPr>
                <w:ilvl w:val="0"/>
                <w:numId w:val="8"/>
              </w:numPr>
            </w:pPr>
            <w:r>
              <w:t>Nachname</w:t>
            </w:r>
          </w:p>
          <w:p w:rsidR="00221E30" w:rsidRDefault="00221E30" w:rsidP="00221E30">
            <w:pPr>
              <w:pStyle w:val="Listenabsatz"/>
              <w:numPr>
                <w:ilvl w:val="0"/>
                <w:numId w:val="8"/>
              </w:numPr>
            </w:pPr>
            <w:r>
              <w:t>Email</w:t>
            </w:r>
          </w:p>
          <w:p w:rsidR="00221E30" w:rsidRDefault="00221E30" w:rsidP="00221E30">
            <w:pPr>
              <w:pStyle w:val="Listenabsatz"/>
            </w:pPr>
          </w:p>
          <w:p w:rsidR="00221E30" w:rsidRDefault="00221E30" w:rsidP="00221E30">
            <w:r>
              <w:t>Der Vorgang (SIS Bestellung) wird</w:t>
            </w:r>
            <w:r w:rsidR="00463C58">
              <w:t xml:space="preserve"> am Axoom pro Maschine gesendet, da diese bei Trumpf nach Technologien (Laser, Stanz/Kombi) behandelt wird.</w:t>
            </w:r>
          </w:p>
          <w:p w:rsidR="00221E30" w:rsidRDefault="00221E30" w:rsidP="00221E30"/>
          <w:p w:rsidR="00221E30" w:rsidRDefault="00221E30" w:rsidP="00221E30">
            <w:r>
              <w:t>Lena klärt mit Armin</w:t>
            </w:r>
            <w:r w:rsidR="007D6E50">
              <w:t xml:space="preserve"> die Umsetzungsmöglichkeiten</w:t>
            </w:r>
          </w:p>
          <w:p w:rsidR="00BC5713" w:rsidRPr="00D029E5" w:rsidRDefault="00BC5713" w:rsidP="00DB3A95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221E30" w:rsidP="00DB3A95">
            <w:r>
              <w:t>Daniel</w:t>
            </w:r>
          </w:p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Default="00221E30" w:rsidP="00DB3A95"/>
          <w:p w:rsidR="00221E30" w:rsidRPr="00840DA3" w:rsidRDefault="00221E30" w:rsidP="00DB3A95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221E30" w:rsidRPr="00840DA3" w:rsidRDefault="00BB514A" w:rsidP="00FD55AF">
            <w:r>
              <w:t>14</w:t>
            </w:r>
            <w:r w:rsidR="00221E30">
              <w:t>.10</w:t>
            </w:r>
          </w:p>
        </w:tc>
      </w:tr>
      <w:tr w:rsidR="00FD55AF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Pr="00F876C8" w:rsidRDefault="00D96591" w:rsidP="001F0397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9E3B5D">
            <w:r>
              <w:t>Offene Punkte:</w:t>
            </w:r>
          </w:p>
          <w:p w:rsidR="00FD55AF" w:rsidRDefault="00FD55AF" w:rsidP="00FD55AF">
            <w:r>
              <w:t>1) Domain-Umzug hängt von Provider ab</w:t>
            </w:r>
          </w:p>
          <w:p w:rsidR="00FD55AF" w:rsidRDefault="00FD55AF" w:rsidP="00FD55AF">
            <w:r>
              <w:t>2) Diagnose Tool – Es könnte evtl. OWIN zu Einbindung verwendet werden</w:t>
            </w:r>
          </w:p>
          <w:p w:rsidR="00FD55AF" w:rsidRDefault="00FD55AF" w:rsidP="00FD55AF">
            <w:r>
              <w:t xml:space="preserve">3) Integration ins AXOOM-SDK auf </w:t>
            </w:r>
            <w:proofErr w:type="spellStart"/>
            <w:r>
              <w:t>Intech</w:t>
            </w:r>
            <w:proofErr w:type="spellEnd"/>
            <w:r>
              <w:t xml:space="preserve"> 2017 verschoben</w:t>
            </w:r>
          </w:p>
          <w:p w:rsidR="00245F1B" w:rsidRDefault="00245F1B" w:rsidP="00FD55AF">
            <w:r>
              <w:t xml:space="preserve">4) </w:t>
            </w:r>
            <w:proofErr w:type="spellStart"/>
            <w:r>
              <w:t>Piwik</w:t>
            </w:r>
            <w:proofErr w:type="spellEnd"/>
            <w:r>
              <w:t xml:space="preserve"> auf </w:t>
            </w:r>
            <w:proofErr w:type="spellStart"/>
            <w:r>
              <w:t>Dev</w:t>
            </w:r>
            <w:proofErr w:type="spellEnd"/>
            <w:r>
              <w:t>-Umgebung</w:t>
            </w:r>
          </w:p>
          <w:p w:rsidR="00FD55AF" w:rsidRDefault="00FD55AF" w:rsidP="00FD55AF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E30" w:rsidRDefault="00221E30">
      <w:r>
        <w:separator/>
      </w:r>
    </w:p>
  </w:endnote>
  <w:endnote w:type="continuationSeparator" w:id="0">
    <w:p w:rsidR="00221E30" w:rsidRDefault="00221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E30" w:rsidRDefault="00221E30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E30" w:rsidRDefault="00221E30">
      <w:r>
        <w:separator/>
      </w:r>
    </w:p>
  </w:footnote>
  <w:footnote w:type="continuationSeparator" w:id="0">
    <w:p w:rsidR="00221E30" w:rsidRDefault="00221E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221E30">
      <w:trPr>
        <w:cantSplit/>
      </w:trPr>
      <w:tc>
        <w:tcPr>
          <w:tcW w:w="1418" w:type="dxa"/>
        </w:tcPr>
        <w:p w:rsidR="00221E30" w:rsidRDefault="00221E30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221E30" w:rsidRDefault="00221E30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221E30" w:rsidRPr="005362E1" w:rsidRDefault="00403762">
          <w:pPr>
            <w:spacing w:before="120"/>
          </w:pPr>
          <w:r>
            <w:fldChar w:fldCharType="begin"/>
          </w:r>
          <w:r w:rsidR="00221E30">
            <w:instrText xml:space="preserve"> REF ShortName </w:instrText>
          </w:r>
          <w:r>
            <w:fldChar w:fldCharType="separate"/>
          </w:r>
        </w:p>
        <w:p w:rsidR="00221E30" w:rsidRDefault="00403762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21E30" w:rsidRDefault="00221E30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221E30" w:rsidRDefault="00403762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D96591">
              <w:rPr>
                <w:noProof/>
              </w:rPr>
              <w:t>2</w:t>
            </w:r>
          </w:fldSimple>
          <w:r w:rsidR="00221E30">
            <w:t>/</w:t>
          </w:r>
          <w:fldSimple w:instr="NUMPAGES ">
            <w:r w:rsidR="00D96591">
              <w:rPr>
                <w:noProof/>
              </w:rPr>
              <w:t>2</w:t>
            </w:r>
          </w:fldSimple>
          <w:r w:rsidR="00221E30">
            <w:tab/>
          </w:r>
          <w:r>
            <w:fldChar w:fldCharType="begin"/>
          </w:r>
          <w:r w:rsidR="00221E30">
            <w:instrText xml:space="preserve"> REF  MinutesDate \h </w:instrText>
          </w:r>
          <w:r>
            <w:fldChar w:fldCharType="separate"/>
          </w:r>
          <w:r w:rsidR="00221E30">
            <w:t>08.06.2016</w:t>
          </w:r>
          <w:r>
            <w:fldChar w:fldCharType="end"/>
          </w:r>
        </w:p>
      </w:tc>
    </w:tr>
  </w:tbl>
  <w:p w:rsidR="00221E30" w:rsidRDefault="00221E30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221E30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221E30" w:rsidRDefault="00221E30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221E30" w:rsidRDefault="00221E30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221E30" w:rsidRDefault="00221E30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221E30" w:rsidRDefault="00221E30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221E30" w:rsidRDefault="00221E30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221E30" w:rsidRDefault="00221E30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221E30" w:rsidRDefault="00221E3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BD"/>
    <w:multiLevelType w:val="hybridMultilevel"/>
    <w:tmpl w:val="ADD8CB0E"/>
    <w:lvl w:ilvl="0" w:tplc="A08CB46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F7727"/>
    <w:multiLevelType w:val="hybridMultilevel"/>
    <w:tmpl w:val="06C2ADC2"/>
    <w:lvl w:ilvl="0" w:tplc="F21CE74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35E23"/>
    <w:rsid w:val="0004545B"/>
    <w:rsid w:val="00054AD1"/>
    <w:rsid w:val="0006149E"/>
    <w:rsid w:val="0006174B"/>
    <w:rsid w:val="000710F4"/>
    <w:rsid w:val="00077736"/>
    <w:rsid w:val="0008387F"/>
    <w:rsid w:val="000839D3"/>
    <w:rsid w:val="000915E3"/>
    <w:rsid w:val="000A6BB7"/>
    <w:rsid w:val="000B54EB"/>
    <w:rsid w:val="000C5836"/>
    <w:rsid w:val="000C66A6"/>
    <w:rsid w:val="000D303A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D25A2"/>
    <w:rsid w:val="001D67FB"/>
    <w:rsid w:val="001F0397"/>
    <w:rsid w:val="00221E30"/>
    <w:rsid w:val="00245F1B"/>
    <w:rsid w:val="0025533D"/>
    <w:rsid w:val="00256D07"/>
    <w:rsid w:val="00256F95"/>
    <w:rsid w:val="00281011"/>
    <w:rsid w:val="002A234E"/>
    <w:rsid w:val="002A3E37"/>
    <w:rsid w:val="002D1ABF"/>
    <w:rsid w:val="002D413B"/>
    <w:rsid w:val="002D4AC7"/>
    <w:rsid w:val="002E266A"/>
    <w:rsid w:val="00322E37"/>
    <w:rsid w:val="00337C35"/>
    <w:rsid w:val="003629CD"/>
    <w:rsid w:val="003746A3"/>
    <w:rsid w:val="0038266E"/>
    <w:rsid w:val="003845B5"/>
    <w:rsid w:val="00385502"/>
    <w:rsid w:val="003973D8"/>
    <w:rsid w:val="003A7C8D"/>
    <w:rsid w:val="003C00BA"/>
    <w:rsid w:val="003C3CB1"/>
    <w:rsid w:val="003D3FFD"/>
    <w:rsid w:val="003D6167"/>
    <w:rsid w:val="003E5A8F"/>
    <w:rsid w:val="003F460B"/>
    <w:rsid w:val="00403762"/>
    <w:rsid w:val="0041094D"/>
    <w:rsid w:val="00421278"/>
    <w:rsid w:val="00422EE6"/>
    <w:rsid w:val="0042767B"/>
    <w:rsid w:val="00434CA9"/>
    <w:rsid w:val="00441458"/>
    <w:rsid w:val="00443030"/>
    <w:rsid w:val="00444260"/>
    <w:rsid w:val="00453580"/>
    <w:rsid w:val="0045688B"/>
    <w:rsid w:val="004615DD"/>
    <w:rsid w:val="00461A20"/>
    <w:rsid w:val="00463C58"/>
    <w:rsid w:val="004679AA"/>
    <w:rsid w:val="004728CC"/>
    <w:rsid w:val="004766A6"/>
    <w:rsid w:val="0048572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C7A99"/>
    <w:rsid w:val="005F057F"/>
    <w:rsid w:val="005F6103"/>
    <w:rsid w:val="00606F62"/>
    <w:rsid w:val="006371AD"/>
    <w:rsid w:val="00641B0A"/>
    <w:rsid w:val="0064720A"/>
    <w:rsid w:val="00653C44"/>
    <w:rsid w:val="00677301"/>
    <w:rsid w:val="00686760"/>
    <w:rsid w:val="006A5BB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D6E50"/>
    <w:rsid w:val="007F3FF7"/>
    <w:rsid w:val="00801FF1"/>
    <w:rsid w:val="00805E20"/>
    <w:rsid w:val="00825A7B"/>
    <w:rsid w:val="008266D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B379B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6F3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E3B5D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75562"/>
    <w:rsid w:val="00A84E9A"/>
    <w:rsid w:val="00A94A6B"/>
    <w:rsid w:val="00AB16F5"/>
    <w:rsid w:val="00AC7457"/>
    <w:rsid w:val="00AD0D17"/>
    <w:rsid w:val="00AD4421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13EA"/>
    <w:rsid w:val="00B62AEA"/>
    <w:rsid w:val="00B63174"/>
    <w:rsid w:val="00B908EE"/>
    <w:rsid w:val="00B932F1"/>
    <w:rsid w:val="00B95BCF"/>
    <w:rsid w:val="00BB514A"/>
    <w:rsid w:val="00BC5713"/>
    <w:rsid w:val="00BD307E"/>
    <w:rsid w:val="00C3425B"/>
    <w:rsid w:val="00C57B82"/>
    <w:rsid w:val="00C7021F"/>
    <w:rsid w:val="00C70A5A"/>
    <w:rsid w:val="00C7243A"/>
    <w:rsid w:val="00C82E3C"/>
    <w:rsid w:val="00C86D14"/>
    <w:rsid w:val="00C92A38"/>
    <w:rsid w:val="00CA43A4"/>
    <w:rsid w:val="00CA4BBB"/>
    <w:rsid w:val="00CB40E5"/>
    <w:rsid w:val="00CC208B"/>
    <w:rsid w:val="00CD0CAE"/>
    <w:rsid w:val="00CD14EF"/>
    <w:rsid w:val="00CD2E4E"/>
    <w:rsid w:val="00CE20D9"/>
    <w:rsid w:val="00CF40F7"/>
    <w:rsid w:val="00D029E5"/>
    <w:rsid w:val="00D039DB"/>
    <w:rsid w:val="00D15A03"/>
    <w:rsid w:val="00D207BC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96591"/>
    <w:rsid w:val="00DB3A95"/>
    <w:rsid w:val="00DC415B"/>
    <w:rsid w:val="00DD581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8787C"/>
    <w:rsid w:val="00EA78FC"/>
    <w:rsid w:val="00EB2866"/>
    <w:rsid w:val="00EB2934"/>
    <w:rsid w:val="00EF5FCF"/>
    <w:rsid w:val="00F13DC7"/>
    <w:rsid w:val="00F27B10"/>
    <w:rsid w:val="00F34197"/>
    <w:rsid w:val="00F41172"/>
    <w:rsid w:val="00F413E7"/>
    <w:rsid w:val="00F664AB"/>
    <w:rsid w:val="00F76332"/>
    <w:rsid w:val="00F843B6"/>
    <w:rsid w:val="00F876C8"/>
    <w:rsid w:val="00FC60FD"/>
    <w:rsid w:val="00FD55AF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64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B9F63-AB64-487A-9360-1906BCDA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202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10</cp:revision>
  <cp:lastPrinted>2005-07-06T09:48:00Z</cp:lastPrinted>
  <dcterms:created xsi:type="dcterms:W3CDTF">2016-10-05T15:31:00Z</dcterms:created>
  <dcterms:modified xsi:type="dcterms:W3CDTF">2016-10-12T12:31:00Z</dcterms:modified>
  <cp:category>internalMenu;interner Schriftverkehr;internal correspondence</cp:category>
</cp:coreProperties>
</file>