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  <w:r w:rsidR="006B45DE" w:rsidRPr="005362E1">
              <w:rPr>
                <w:sz w:val="16"/>
              </w:rPr>
              <w:fldChar w:fldCharType="begin"/>
            </w:r>
            <w:r w:rsidRPr="005362E1">
              <w:rPr>
                <w:sz w:val="16"/>
              </w:rPr>
              <w:instrText xml:space="preserve">FILENAME </w:instrText>
            </w:r>
            <w:r w:rsidR="006B45DE" w:rsidRPr="005362E1">
              <w:rPr>
                <w:sz w:val="16"/>
              </w:rPr>
              <w:fldChar w:fldCharType="separate"/>
            </w:r>
            <w:r w:rsidRPr="005362E1">
              <w:rPr>
                <w:noProof/>
                <w:sz w:val="16"/>
              </w:rPr>
              <w:t>Dokument2</w:t>
            </w:r>
            <w:r w:rsidR="006B45DE" w:rsidRPr="005362E1">
              <w:rPr>
                <w:sz w:val="16"/>
              </w:rPr>
              <w:fldChar w:fldCharType="end"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B62AEA">
              <w:t>52el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6B45DE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78468D">
              <w:t>06.07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362E1" w:rsidRDefault="005362E1" w:rsidP="00B62AEA">
            <w:pPr>
              <w:spacing w:before="120"/>
            </w:pPr>
            <w:bookmarkStart w:id="8" w:name="Participants"/>
            <w:bookmarkEnd w:id="8"/>
            <w:r w:rsidRPr="0078468D">
              <w:rPr>
                <w:u w:val="single"/>
              </w:rPr>
              <w:t>Altuntas, Olena (Axoom)</w:t>
            </w:r>
            <w:r w:rsidRPr="00B62AEA">
              <w:t>;</w:t>
            </w:r>
            <w:r>
              <w:t xml:space="preserve"> Tomov, Stefan (Axoom); </w:t>
            </w:r>
            <w:r w:rsidRPr="0078468D">
              <w:rPr>
                <w:u w:val="single"/>
              </w:rPr>
              <w:t>Vogt, Harald</w:t>
            </w:r>
            <w:r>
              <w:t xml:space="preserve">; </w:t>
            </w:r>
            <w:r w:rsidRPr="005362E1">
              <w:rPr>
                <w:u w:val="single"/>
              </w:rPr>
              <w:t xml:space="preserve">Mueller, Daniel (TWS); Liertz, Wolfgang; </w:t>
            </w:r>
            <w:r w:rsidRPr="0078468D">
              <w:t>Gerten, Armin (Axoom);</w:t>
            </w:r>
            <w:r>
              <w:t xml:space="preserve"> Speer, Michael; </w:t>
            </w:r>
            <w:r w:rsidRPr="005362E1">
              <w:rPr>
                <w:u w:val="single"/>
              </w:rPr>
              <w:t>Ely Gomes, Marcel;</w:t>
            </w:r>
            <w:r>
              <w:t xml:space="preserve"> Bernd, Eric (Axoom); </w:t>
            </w:r>
            <w:r w:rsidR="00B62AEA" w:rsidRPr="00B62AEA">
              <w:rPr>
                <w:u w:val="single"/>
              </w:rPr>
              <w:t>Hohenöcker</w:t>
            </w:r>
            <w:r w:rsidR="00B62AEA">
              <w:rPr>
                <w:u w:val="single"/>
              </w:rPr>
              <w:t xml:space="preserve">, </w:t>
            </w:r>
            <w:r w:rsidR="00B62AEA" w:rsidRPr="00B62AEA">
              <w:rPr>
                <w:u w:val="single"/>
              </w:rPr>
              <w:t>Julian</w:t>
            </w:r>
            <w:r w:rsidR="0078468D">
              <w:rPr>
                <w:u w:val="single"/>
              </w:rPr>
              <w:t>; Kern, Mattanja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7F3FF7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5027E">
            <w:r>
              <w:t>M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44DAB" w:rsidRDefault="00D44DAB" w:rsidP="00E73916">
            <w:r>
              <w:t xml:space="preserve">Integration AXOOM und </w:t>
            </w:r>
            <w:proofErr w:type="spellStart"/>
            <w:r>
              <w:t>MyTRUMPF</w:t>
            </w:r>
            <w:proofErr w:type="spellEnd"/>
          </w:p>
          <w:p w:rsidR="00D44DAB" w:rsidRDefault="00D44DAB" w:rsidP="00D44DAB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MyTRUMPF</w:t>
            </w:r>
            <w:proofErr w:type="spellEnd"/>
            <w:r>
              <w:t xml:space="preserve"> Weg soll ohne „gelbe“ Rahmen stattfinden</w:t>
            </w:r>
          </w:p>
          <w:p w:rsidR="00DC415B" w:rsidRDefault="00DC415B" w:rsidP="00D44DAB"/>
          <w:p w:rsidR="00D44DAB" w:rsidRDefault="00DC415B" w:rsidP="00D44DAB">
            <w:r>
              <w:t>Es ist zu klären, wie der so genannte technische</w:t>
            </w:r>
            <w:r w:rsidR="0078468D">
              <w:t>r</w:t>
            </w:r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umgesetzt worden ist / werden sollte</w:t>
            </w:r>
          </w:p>
          <w:p w:rsidR="00D44DAB" w:rsidRPr="005362E1" w:rsidRDefault="00D44DAB" w:rsidP="00D44DAB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3E5A8F" w:rsidRDefault="003E5A8F"/>
          <w:p w:rsidR="003E5A8F" w:rsidRDefault="003E5A8F"/>
          <w:p w:rsidR="00DC415B" w:rsidRDefault="00DC415B"/>
          <w:p w:rsidR="00DC415B" w:rsidRDefault="00DC415B"/>
          <w:p w:rsidR="00DC415B" w:rsidRPr="005362E1" w:rsidRDefault="00DC415B">
            <w:r>
              <w:t>Wolfgang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3E5A8F" w:rsidRDefault="003E5A8F" w:rsidP="003E5A8F"/>
          <w:p w:rsidR="003E5A8F" w:rsidRDefault="003E5A8F" w:rsidP="003E5A8F"/>
          <w:p w:rsidR="003E5A8F" w:rsidRDefault="003E5A8F" w:rsidP="003E5A8F"/>
          <w:p w:rsidR="00DC415B" w:rsidRDefault="00DC415B" w:rsidP="003E5A8F"/>
          <w:p w:rsidR="00DC415B" w:rsidRPr="003E5A8F" w:rsidRDefault="00DC415B" w:rsidP="003E5A8F">
            <w:r>
              <w:t>07.07</w:t>
            </w:r>
          </w:p>
        </w:tc>
      </w:tr>
      <w:tr w:rsidR="00E062E9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78468D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1F03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AEA" w:rsidRDefault="00B62AEA">
            <w:r>
              <w:t>Urlaubsterminen:</w:t>
            </w:r>
          </w:p>
          <w:p w:rsidR="00E062E9" w:rsidRDefault="00E062E9" w:rsidP="00B62AEA">
            <w:pPr>
              <w:ind w:left="709"/>
            </w:pPr>
            <w:r>
              <w:t>Armin: 11.07 – 29.07</w:t>
            </w:r>
          </w:p>
          <w:p w:rsidR="00E062E9" w:rsidRDefault="00E062E9" w:rsidP="00B62AEA">
            <w:pPr>
              <w:ind w:left="709"/>
            </w:pPr>
            <w:r>
              <w:t>Julian: 22.08 – 02.09</w:t>
            </w:r>
          </w:p>
          <w:p w:rsidR="001F0397" w:rsidRDefault="00E062E9" w:rsidP="00B62AEA">
            <w:pPr>
              <w:ind w:left="709"/>
            </w:pPr>
            <w:r>
              <w:t>Marcel: 25.08 – 09.09</w:t>
            </w:r>
          </w:p>
          <w:p w:rsidR="001F0397" w:rsidRDefault="001F0397" w:rsidP="00B62AEA">
            <w:pPr>
              <w:ind w:left="709"/>
            </w:pPr>
            <w:r>
              <w:t>Wolfgang: 03.10 – 07.10</w:t>
            </w:r>
          </w:p>
          <w:p w:rsidR="00256D07" w:rsidRDefault="00256D07" w:rsidP="00B62AEA">
            <w:pPr>
              <w:ind w:left="709"/>
            </w:pPr>
            <w:r>
              <w:t>Mattanja: Sept.</w:t>
            </w:r>
          </w:p>
          <w:p w:rsidR="00256D07" w:rsidRDefault="00256D07" w:rsidP="00B62AEA">
            <w:pPr>
              <w:ind w:left="709"/>
            </w:pPr>
            <w:r>
              <w:t>Olena: Sept.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E062E9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E062E9"/>
        </w:tc>
      </w:tr>
      <w:tr w:rsidR="00D53D58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5362E1" w:rsidRDefault="0078468D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256D0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0BA" w:rsidRDefault="00256D07" w:rsidP="003C00BA">
            <w:r>
              <w:t xml:space="preserve">DiagnoseTool – Koordination läuft über Vilma </w:t>
            </w:r>
          </w:p>
          <w:p w:rsidR="00131571" w:rsidRPr="00104F82" w:rsidRDefault="00131571" w:rsidP="00461A2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90F" w:rsidRDefault="00D5490F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D53D58"/>
        </w:tc>
      </w:tr>
      <w:tr w:rsidR="001F0397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78468D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256D07" w:rsidP="001F03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1F0397" w:rsidP="001F0397">
            <w:pPr>
              <w:pStyle w:val="A0"/>
            </w:pPr>
            <w:r>
              <w:t xml:space="preserve">Problem bei der Anmeldung auf der </w:t>
            </w:r>
            <w:proofErr w:type="spellStart"/>
            <w:r>
              <w:t>Integrationsumbegung</w:t>
            </w:r>
            <w:proofErr w:type="spellEnd"/>
            <w:r>
              <w:t xml:space="preserve">: </w:t>
            </w:r>
          </w:p>
          <w:p w:rsidR="001F0397" w:rsidRDefault="001F0397" w:rsidP="001F0397">
            <w:pPr>
              <w:pStyle w:val="A0"/>
            </w:pPr>
          </w:p>
          <w:p w:rsidR="001F0397" w:rsidRDefault="00256D07" w:rsidP="001F0397">
            <w:pPr>
              <w:pStyle w:val="A0"/>
            </w:pPr>
            <w:r>
              <w:t>Problem besteht immer noch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D07" w:rsidRDefault="001F0397" w:rsidP="00256D07">
            <w:r>
              <w:t>Armin</w:t>
            </w:r>
          </w:p>
          <w:p w:rsidR="001F0397" w:rsidRDefault="001F0397" w:rsidP="00461A20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Default="001F0397" w:rsidP="001F0397"/>
        </w:tc>
      </w:tr>
      <w:tr w:rsidR="006B3233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78468D" w:rsidP="006B3233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3629CD" w:rsidP="006B3233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78468D" w:rsidP="0078468D">
            <w:pPr>
              <w:pStyle w:val="A0"/>
            </w:pPr>
            <w:r>
              <w:t xml:space="preserve">Folge Besprechung zur </w:t>
            </w:r>
            <w:r w:rsidR="006B3233">
              <w:t xml:space="preserve">Lokalisierung </w:t>
            </w:r>
            <w:r>
              <w:t xml:space="preserve">zum 07.07 </w:t>
            </w:r>
            <w:proofErr w:type="spellStart"/>
            <w:r>
              <w:t>geplannt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6B3233"/>
        </w:tc>
      </w:tr>
      <w:tr w:rsidR="003629CD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3629CD" w:rsidP="00580707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3629CD" w:rsidP="0058070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3629CD" w:rsidP="00580707">
            <w:pPr>
              <w:pStyle w:val="A0"/>
            </w:pPr>
            <w:r>
              <w:t>Der Aktivierungsprozess muss definiert werden.</w:t>
            </w:r>
          </w:p>
          <w:p w:rsidR="003629CD" w:rsidRDefault="003629CD" w:rsidP="00580707">
            <w:pPr>
              <w:pStyle w:val="A0"/>
            </w:pPr>
          </w:p>
          <w:p w:rsidR="003629CD" w:rsidRDefault="003629CD" w:rsidP="003629CD">
            <w:pPr>
              <w:pStyle w:val="A0"/>
            </w:pPr>
            <w:r>
              <w:t xml:space="preserve">Wolfgang macht ein Workshop zu Definition der </w:t>
            </w:r>
            <w:proofErr w:type="spellStart"/>
            <w:r>
              <w:t>Aktiverungsprozess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3629CD" w:rsidP="00580707">
            <w:r>
              <w:t>Axoom / C-Labs / Trumpf</w:t>
            </w:r>
          </w:p>
          <w:p w:rsidR="003629CD" w:rsidRDefault="003629CD" w:rsidP="00580707"/>
          <w:p w:rsidR="003629CD" w:rsidRDefault="003629CD" w:rsidP="003629CD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9CD" w:rsidRDefault="003629CD" w:rsidP="00580707"/>
          <w:p w:rsidR="003629CD" w:rsidRDefault="003629CD" w:rsidP="00580707"/>
          <w:p w:rsidR="003629CD" w:rsidRDefault="003629CD" w:rsidP="00580707"/>
          <w:p w:rsidR="003629CD" w:rsidRDefault="003629CD" w:rsidP="00580707">
            <w:r>
              <w:t>15.07</w:t>
            </w:r>
          </w:p>
        </w:tc>
      </w:tr>
      <w:tr w:rsidR="006B3233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3629CD">
            <w:pPr>
              <w:spacing w:after="240"/>
            </w:pPr>
            <w: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 w:rsidP="00AD4715">
            <w:r>
              <w:t>Nicht abgeschlossene Punkte aus letztem Protokoll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233" w:rsidRDefault="006B3233"/>
        </w:tc>
      </w:tr>
      <w:tr w:rsidR="00104F82" w:rsidRPr="00104F8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3629CD">
            <w:pPr>
              <w:spacing w:after="240"/>
            </w:pPr>
            <w:r>
              <w:t>7</w:t>
            </w:r>
            <w:r w:rsidR="00104F82">
              <w:t>a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04545B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104F82" w:rsidRDefault="00104F82" w:rsidP="00104F82">
            <w:pPr>
              <w:rPr>
                <w:lang w:val="en-US"/>
              </w:rPr>
            </w:pPr>
            <w:r w:rsidRPr="00104F82">
              <w:t xml:space="preserve">Der Inhalt der SLAs (evtl. </w:t>
            </w:r>
            <w:r>
              <w:t>OLAs) müssen mit Axoom (evtl. C-Labs) definiert werden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>
            <w:pPr>
              <w:rPr>
                <w:lang w:val="en-US"/>
              </w:rPr>
            </w:pPr>
            <w:r>
              <w:rPr>
                <w:lang w:val="en-US"/>
              </w:rPr>
              <w:t>Daniel,</w:t>
            </w:r>
          </w:p>
          <w:p w:rsidR="00104F82" w:rsidRPr="00104F82" w:rsidRDefault="00104F82">
            <w:pPr>
              <w:rPr>
                <w:lang w:val="en-US"/>
              </w:rPr>
            </w:pPr>
            <w:r>
              <w:rPr>
                <w:lang w:val="en-US"/>
              </w:rPr>
              <w:t>Bader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Pr="00104F82" w:rsidRDefault="00104F82">
            <w:pPr>
              <w:rPr>
                <w:lang w:val="en-US"/>
              </w:rPr>
            </w:pPr>
            <w:r>
              <w:rPr>
                <w:lang w:val="en-US"/>
              </w:rPr>
              <w:t>24.06</w:t>
            </w:r>
          </w:p>
        </w:tc>
      </w:tr>
      <w:tr w:rsidR="001F0397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3629CD" w:rsidP="001F0397">
            <w:pPr>
              <w:spacing w:after="240"/>
            </w:pPr>
            <w:r>
              <w:t>7</w:t>
            </w:r>
            <w:r w:rsidR="00104F82">
              <w:t>b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04545B" w:rsidP="001F039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C86D14" w:rsidP="001F0397">
            <w:r>
              <w:t>Ansprechpartner für Performance Cockpit AXOOM-</w:t>
            </w:r>
            <w:proofErr w:type="spellStart"/>
            <w:r>
              <w:t>App</w:t>
            </w:r>
            <w:proofErr w:type="spellEnd"/>
            <w:r>
              <w:t xml:space="preserve"> ist Mattanja (noch zu klären)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C86D14" w:rsidP="001F0397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397" w:rsidRPr="005362E1" w:rsidRDefault="00C86D14" w:rsidP="001F0397">
            <w:r>
              <w:t>13.07</w:t>
            </w:r>
          </w:p>
        </w:tc>
      </w:tr>
      <w:tr w:rsidR="00104F82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3629CD" w:rsidP="00104F82">
            <w:pPr>
              <w:spacing w:after="240"/>
            </w:pPr>
            <w:r>
              <w:t>7</w:t>
            </w:r>
            <w:r w:rsidR="00104F82">
              <w:t>c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C86D14" w:rsidP="00104F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>
            <w:pPr>
              <w:pStyle w:val="A0"/>
            </w:pPr>
            <w:r>
              <w:t>Integration als AXOOM-</w:t>
            </w:r>
            <w:proofErr w:type="spellStart"/>
            <w:r>
              <w:t>App</w:t>
            </w:r>
            <w:proofErr w:type="spellEnd"/>
            <w:r>
              <w:t xml:space="preserve"> ist für Euroblech geplant. Dokumentation „was ist AXOOM-</w:t>
            </w:r>
            <w:proofErr w:type="spellStart"/>
            <w:r>
              <w:t>App</w:t>
            </w:r>
            <w:proofErr w:type="spellEnd"/>
            <w:r>
              <w:t>“ wird erstellt</w:t>
            </w:r>
            <w:r w:rsidR="00C86D14">
              <w:t>.</w:t>
            </w:r>
          </w:p>
          <w:p w:rsidR="00C86D14" w:rsidRDefault="00C86D14" w:rsidP="00104F82">
            <w:pPr>
              <w:pStyle w:val="A0"/>
            </w:pPr>
          </w:p>
          <w:p w:rsidR="00C86D14" w:rsidRDefault="00C86D14" w:rsidP="00104F82">
            <w:pPr>
              <w:pStyle w:val="A0"/>
            </w:pPr>
            <w:r>
              <w:t>Eine erste Version ist bereits vorhanden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82" w:rsidRDefault="00104F82" w:rsidP="00104F82"/>
        </w:tc>
      </w:tr>
    </w:tbl>
    <w:p w:rsidR="00443030" w:rsidRPr="005362E1" w:rsidRDefault="00443030" w:rsidP="00C82E3C"/>
    <w:sectPr w:rsidR="00443030" w:rsidRPr="005362E1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D14" w:rsidRDefault="00C86D14">
      <w:r>
        <w:separator/>
      </w:r>
    </w:p>
  </w:endnote>
  <w:endnote w:type="continuationSeparator" w:id="0">
    <w:p w:rsidR="00C86D14" w:rsidRDefault="00C8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D14" w:rsidRDefault="00C86D14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D14" w:rsidRDefault="00C86D14">
      <w:r>
        <w:separator/>
      </w:r>
    </w:p>
  </w:footnote>
  <w:footnote w:type="continuationSeparator" w:id="0">
    <w:p w:rsidR="00C86D14" w:rsidRDefault="00C86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C86D14">
      <w:trPr>
        <w:cantSplit/>
      </w:trPr>
      <w:tc>
        <w:tcPr>
          <w:tcW w:w="1418" w:type="dxa"/>
        </w:tcPr>
        <w:p w:rsidR="00C86D14" w:rsidRDefault="00C86D14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C86D14" w:rsidRDefault="00C86D14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C86D14" w:rsidRPr="005362E1" w:rsidRDefault="00C86D14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C86D14" w:rsidRDefault="00C86D14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6D14" w:rsidRDefault="00C86D14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C86D14" w:rsidRDefault="00C86D14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3629CD">
              <w:rPr>
                <w:noProof/>
              </w:rPr>
              <w:t>2</w:t>
            </w:r>
          </w:fldSimple>
          <w:r>
            <w:t>/</w:t>
          </w:r>
          <w:fldSimple w:instr="NUMPAGES ">
            <w:r w:rsidR="003629CD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08.06.2016</w:t>
          </w:r>
          <w:r>
            <w:fldChar w:fldCharType="end"/>
          </w:r>
        </w:p>
      </w:tc>
    </w:tr>
  </w:tbl>
  <w:p w:rsidR="00C86D14" w:rsidRDefault="00C86D14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C86D14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86D14" w:rsidRDefault="00C86D14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86D14" w:rsidRDefault="00C86D14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86D14" w:rsidRDefault="00C86D14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C86D14" w:rsidRDefault="00C86D14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86D14" w:rsidRDefault="00C86D14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C86D14" w:rsidRDefault="00C86D14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C86D14" w:rsidRDefault="00C86D1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30AC1"/>
    <w:rsid w:val="0004545B"/>
    <w:rsid w:val="0006149E"/>
    <w:rsid w:val="0006174B"/>
    <w:rsid w:val="000710F4"/>
    <w:rsid w:val="00077736"/>
    <w:rsid w:val="000915E3"/>
    <w:rsid w:val="000A6BB7"/>
    <w:rsid w:val="000B54EB"/>
    <w:rsid w:val="000C66A6"/>
    <w:rsid w:val="000D4AF2"/>
    <w:rsid w:val="000F5630"/>
    <w:rsid w:val="000F6402"/>
    <w:rsid w:val="00104F82"/>
    <w:rsid w:val="001052FE"/>
    <w:rsid w:val="00107E57"/>
    <w:rsid w:val="00131571"/>
    <w:rsid w:val="00132DEE"/>
    <w:rsid w:val="00135C92"/>
    <w:rsid w:val="00137056"/>
    <w:rsid w:val="0016021D"/>
    <w:rsid w:val="001F0397"/>
    <w:rsid w:val="00256D07"/>
    <w:rsid w:val="00281011"/>
    <w:rsid w:val="002A234E"/>
    <w:rsid w:val="002A3E37"/>
    <w:rsid w:val="002D1ABF"/>
    <w:rsid w:val="002D413B"/>
    <w:rsid w:val="002E266A"/>
    <w:rsid w:val="00322E37"/>
    <w:rsid w:val="003629CD"/>
    <w:rsid w:val="0038266E"/>
    <w:rsid w:val="00385502"/>
    <w:rsid w:val="003973D8"/>
    <w:rsid w:val="003A7C8D"/>
    <w:rsid w:val="003C00BA"/>
    <w:rsid w:val="003D6167"/>
    <w:rsid w:val="003E5A8F"/>
    <w:rsid w:val="003F460B"/>
    <w:rsid w:val="0041094D"/>
    <w:rsid w:val="00422EE6"/>
    <w:rsid w:val="00434CA9"/>
    <w:rsid w:val="00443030"/>
    <w:rsid w:val="00453580"/>
    <w:rsid w:val="00461A20"/>
    <w:rsid w:val="004679AA"/>
    <w:rsid w:val="004728CC"/>
    <w:rsid w:val="004766A6"/>
    <w:rsid w:val="0048572F"/>
    <w:rsid w:val="004A2E6D"/>
    <w:rsid w:val="00510FCB"/>
    <w:rsid w:val="00523463"/>
    <w:rsid w:val="00535D21"/>
    <w:rsid w:val="005362E1"/>
    <w:rsid w:val="00561D92"/>
    <w:rsid w:val="005901E7"/>
    <w:rsid w:val="005956E0"/>
    <w:rsid w:val="00597BF2"/>
    <w:rsid w:val="005B5DD6"/>
    <w:rsid w:val="005C614C"/>
    <w:rsid w:val="00606F62"/>
    <w:rsid w:val="006371AD"/>
    <w:rsid w:val="00686760"/>
    <w:rsid w:val="006B3233"/>
    <w:rsid w:val="006B45DE"/>
    <w:rsid w:val="006D10E9"/>
    <w:rsid w:val="006E33DC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5DD8"/>
    <w:rsid w:val="00842FE5"/>
    <w:rsid w:val="00867802"/>
    <w:rsid w:val="00884F1E"/>
    <w:rsid w:val="00892C99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503AF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5027E"/>
    <w:rsid w:val="00A84E9A"/>
    <w:rsid w:val="00AB16F5"/>
    <w:rsid w:val="00AC7457"/>
    <w:rsid w:val="00AD4715"/>
    <w:rsid w:val="00B01F5D"/>
    <w:rsid w:val="00B10632"/>
    <w:rsid w:val="00B3626C"/>
    <w:rsid w:val="00B4008C"/>
    <w:rsid w:val="00B62AEA"/>
    <w:rsid w:val="00B95BCF"/>
    <w:rsid w:val="00C3425B"/>
    <w:rsid w:val="00C7021F"/>
    <w:rsid w:val="00C7243A"/>
    <w:rsid w:val="00C82E3C"/>
    <w:rsid w:val="00C86D14"/>
    <w:rsid w:val="00CA43A4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7494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27B10"/>
    <w:rsid w:val="00F34197"/>
    <w:rsid w:val="00F664AB"/>
    <w:rsid w:val="00F843B6"/>
    <w:rsid w:val="00FC60FD"/>
    <w:rsid w:val="00FF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0DC27-D9BD-4AD0-8E61-CD8AC26B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227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Marcel Ely Gomes</cp:lastModifiedBy>
  <cp:revision>8</cp:revision>
  <cp:lastPrinted>2005-07-06T09:48:00Z</cp:lastPrinted>
  <dcterms:created xsi:type="dcterms:W3CDTF">2016-07-06T08:08:00Z</dcterms:created>
  <dcterms:modified xsi:type="dcterms:W3CDTF">2016-07-06T12:00:00Z</dcterms:modified>
  <cp:category>internalMenu;interner Schriftverkehr;internal correspondence</cp:category>
</cp:coreProperties>
</file>